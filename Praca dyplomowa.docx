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5BCC" w:rsidRDefault="001F3A92">
      <w:pPr>
        <w:spacing w:after="160" w:line="259" w:lineRule="auto"/>
        <w:sectPr w:rsidR="00765BCC" w:rsidSect="00E4666F">
          <w:footerReference w:type="even" r:id="rId8"/>
          <w:footerReference w:type="default" r:id="rId9"/>
          <w:type w:val="oddPage"/>
          <w:pgSz w:w="11906" w:h="16838"/>
          <w:pgMar w:top="1418" w:right="1418" w:bottom="1418" w:left="1418" w:header="709" w:footer="709" w:gutter="284"/>
          <w:pgNumType w:start="1"/>
          <w:cols w:space="708"/>
          <w:docGrid w:linePitch="360"/>
        </w:sectPr>
      </w:pPr>
      <w:r>
        <w:br w:type="page"/>
      </w:r>
    </w:p>
    <w:p w:rsidR="00765BCC" w:rsidRDefault="00765BCC">
      <w:pPr>
        <w:spacing w:after="160" w:line="259" w:lineRule="auto"/>
      </w:pPr>
      <w:r>
        <w:lastRenderedPageBreak/>
        <w:br w:type="page"/>
      </w:r>
    </w:p>
    <w:p w:rsidR="00765BCC" w:rsidRDefault="00765BCC" w:rsidP="00765BCC">
      <w:pPr>
        <w:pStyle w:val="Streszczenie"/>
      </w:pPr>
      <w:r w:rsidRPr="00D1205B">
        <w:lastRenderedPageBreak/>
        <w:t>Streszczenie</w:t>
      </w:r>
    </w:p>
    <w:p w:rsidR="007C3542" w:rsidRDefault="00D7019E" w:rsidP="008A6C07">
      <w:pPr>
        <w:ind w:firstLine="431"/>
        <w:jc w:val="both"/>
      </w:pPr>
      <w:r>
        <w:t xml:space="preserve">Dynamiczny postęp technologiczny ujawniający się na przestrzeni ostatnich lat sprawia, iż w niemal każdym gospodarstwie domowym gwałtownie rośnie liczba posiadanych przez społeczeństwo sprzętów elektronicznych </w:t>
      </w:r>
      <w:r w:rsidR="00EA7157">
        <w:t xml:space="preserve">oraz </w:t>
      </w:r>
      <w:r>
        <w:t>innych urządzeń</w:t>
      </w:r>
      <w:r w:rsidR="00EA7157">
        <w:t xml:space="preserve">. </w:t>
      </w:r>
      <w:r>
        <w:t xml:space="preserve"> </w:t>
      </w:r>
      <w:r w:rsidR="001D4E40">
        <w:t>Każde z nich narażone jest na różnego rodzaju usterki</w:t>
      </w:r>
      <w:r w:rsidR="00EA67C3">
        <w:t xml:space="preserve"> lub może powodować awarie</w:t>
      </w:r>
      <w:r w:rsidR="00A51806">
        <w:t>.</w:t>
      </w:r>
      <w:r w:rsidR="001D4E40">
        <w:t xml:space="preserve"> </w:t>
      </w:r>
      <w:r w:rsidR="00EA67C3">
        <w:t xml:space="preserve">Również przedmioty niepotrzebujące </w:t>
      </w:r>
      <w:r w:rsidR="00A51806">
        <w:t xml:space="preserve">stałego dostępu do prądu </w:t>
      </w:r>
      <w:r w:rsidR="00DC0EA7">
        <w:t>często</w:t>
      </w:r>
      <w:r w:rsidR="00A51806">
        <w:t xml:space="preserve"> </w:t>
      </w:r>
      <w:r w:rsidR="00DC0EA7">
        <w:t>prz</w:t>
      </w:r>
      <w:r w:rsidR="003F26CD">
        <w:t>y</w:t>
      </w:r>
      <w:r w:rsidR="00DC0EA7">
        <w:t>sparzają</w:t>
      </w:r>
      <w:r w:rsidR="00A51806">
        <w:t xml:space="preserve"> wielu problemów. </w:t>
      </w:r>
      <w:r w:rsidR="007C3542">
        <w:t xml:space="preserve">Znaczna część usterek może zostać rozwiązana bez potrzeby wzywania specjalisty. Zbyt duży natłok dostępnych na ten temat informacji </w:t>
      </w:r>
      <w:r w:rsidR="00723A22">
        <w:t>zniechęca</w:t>
      </w:r>
      <w:r w:rsidR="007C3542">
        <w:t xml:space="preserve"> jednak </w:t>
      </w:r>
      <w:r w:rsidR="00723A22">
        <w:t>do podjęcia samodzielnej próby</w:t>
      </w:r>
      <w:r w:rsidR="0048528B">
        <w:t xml:space="preserve"> rozwiązania problemu,</w:t>
      </w:r>
      <w:r w:rsidR="007C3542">
        <w:t xml:space="preserve"> od razu zlecając naprawę wykwalifikowanej do tego personie. </w:t>
      </w:r>
    </w:p>
    <w:p w:rsidR="00765BCC" w:rsidRDefault="007C3542" w:rsidP="008A6C07">
      <w:pPr>
        <w:ind w:firstLine="431"/>
        <w:jc w:val="both"/>
      </w:pPr>
      <w:r>
        <w:t>W pracy zostanie zaprezentowany projekt</w:t>
      </w:r>
      <w:r w:rsidR="00294BAD">
        <w:t xml:space="preserve"> </w:t>
      </w:r>
      <w:r>
        <w:t xml:space="preserve">aplikacji webowej wspomagającej użytkownika w radzeniu sobie z najbardziej powszechnymi usterkami domowymi. </w:t>
      </w:r>
      <w:r w:rsidR="00DC0EA7">
        <w:t xml:space="preserve">Aplikacja ta pozwoli w prosty i intuicyjny sposób znaleźć występujący problem i krok po kroku wskazać możliwe rozwiązania. Użytkownik będzie miał również możliwość </w:t>
      </w:r>
      <w:r w:rsidR="003F26CD">
        <w:t>oceny istniejących w bazie porad, filtrowania i sortowania wyników, a także dodania własnych poprzez wbudowany formularz.</w:t>
      </w:r>
    </w:p>
    <w:p w:rsidR="003F26CD" w:rsidRDefault="003F26CD" w:rsidP="008A6C07">
      <w:pPr>
        <w:ind w:firstLine="431"/>
        <w:jc w:val="both"/>
      </w:pPr>
      <w:r>
        <w:t>W dokumencie zostaną</w:t>
      </w:r>
      <w:r w:rsidR="00E65271">
        <w:t xml:space="preserve"> też omówione </w:t>
      </w:r>
      <w:r w:rsidR="00835C8D">
        <w:t>elementy wpływające na doświadczenia z korzystania z aplikacji, technologie wykorzystane przy jej tworzeniu oraz kierunki rozwoju.</w:t>
      </w:r>
    </w:p>
    <w:p w:rsidR="00765BCC" w:rsidRDefault="00765BCC" w:rsidP="00765BCC"/>
    <w:p w:rsidR="00765BCC" w:rsidRDefault="00765BCC" w:rsidP="00765BCC"/>
    <w:p w:rsidR="00765BCC" w:rsidRDefault="00765BCC" w:rsidP="00765BCC"/>
    <w:p w:rsidR="00765BCC" w:rsidRDefault="00765BCC" w:rsidP="00765BCC"/>
    <w:p w:rsidR="00765BCC" w:rsidRDefault="00765BCC" w:rsidP="00765BCC"/>
    <w:p w:rsidR="00765BCC" w:rsidRDefault="00765BCC" w:rsidP="00765BCC"/>
    <w:p w:rsidR="00765BCC" w:rsidRDefault="00765BCC" w:rsidP="0048528B"/>
    <w:p w:rsidR="00765BCC" w:rsidRDefault="00765BCC" w:rsidP="00765BCC"/>
    <w:p w:rsidR="00765BCC" w:rsidRDefault="00765BCC" w:rsidP="00765BCC">
      <w:pPr>
        <w:pStyle w:val="Streszczenie"/>
      </w:pPr>
      <w:proofErr w:type="spellStart"/>
      <w:r>
        <w:t>Abstract</w:t>
      </w:r>
      <w:proofErr w:type="spellEnd"/>
    </w:p>
    <w:p w:rsidR="00765BCC" w:rsidRDefault="00765BCC" w:rsidP="00765BCC">
      <w:r>
        <w:t>Treść streszczenia po angielsku</w:t>
      </w:r>
    </w:p>
    <w:p w:rsidR="00765BCC" w:rsidRDefault="00765BCC">
      <w:pPr>
        <w:spacing w:after="160" w:line="259" w:lineRule="auto"/>
      </w:pPr>
      <w:r>
        <w:br w:type="page"/>
      </w:r>
    </w:p>
    <w:p w:rsidR="00765BCC" w:rsidRDefault="00765BCC" w:rsidP="00765BCC"/>
    <w:p w:rsidR="00765BCC" w:rsidRDefault="00765BCC">
      <w:pPr>
        <w:spacing w:after="160" w:line="259" w:lineRule="auto"/>
        <w:sectPr w:rsidR="00765BCC" w:rsidSect="00765BCC">
          <w:pgSz w:w="11906" w:h="16838"/>
          <w:pgMar w:top="1418" w:right="1418" w:bottom="1418" w:left="1418" w:header="709" w:footer="709" w:gutter="284"/>
          <w:pgNumType w:start="1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524714762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Cs w:val="24"/>
          <w:lang w:eastAsia="pl-PL"/>
        </w:rPr>
      </w:sdtEndPr>
      <w:sdtContent>
        <w:p w:rsidR="001F2A6D" w:rsidRPr="00D1205B" w:rsidRDefault="001F2A6D" w:rsidP="001F2A6D">
          <w:pPr>
            <w:pStyle w:val="Nagwekspisutreci"/>
            <w:rPr>
              <w:rFonts w:ascii="Times New Roman" w:hAnsi="Times New Roman" w:cs="Times New Roman"/>
              <w:b/>
              <w:color w:val="auto"/>
            </w:rPr>
          </w:pPr>
          <w:r w:rsidRPr="00D1205B">
            <w:rPr>
              <w:rFonts w:ascii="Times New Roman" w:hAnsi="Times New Roman" w:cs="Times New Roman"/>
              <w:b/>
              <w:color w:val="auto"/>
            </w:rPr>
            <w:t>Spis treści</w:t>
          </w:r>
        </w:p>
        <w:p w:rsidR="00FD6DDC" w:rsidRDefault="001F2A6D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r>
            <w:fldChar w:fldCharType="begin"/>
          </w:r>
          <w:r>
            <w:instrText xml:space="preserve"> TOC \h \z \t "Nagłówek 1;1;Nagłówek 2;2;Nagłówek 3;3;Wstep_Zakonczenie;1" </w:instrText>
          </w:r>
          <w:r>
            <w:fldChar w:fldCharType="separate"/>
          </w:r>
          <w:hyperlink w:anchor="_Toc24843319" w:history="1">
            <w:r w:rsidR="00FD6DDC" w:rsidRPr="00430638">
              <w:rPr>
                <w:rStyle w:val="Hipercze"/>
                <w:noProof/>
              </w:rPr>
              <w:t>1.</w:t>
            </w:r>
            <w:r w:rsidR="00FD6DDC"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="00FD6DDC" w:rsidRPr="00430638">
              <w:rPr>
                <w:rStyle w:val="Hipercze"/>
                <w:noProof/>
              </w:rPr>
              <w:t>Wstęp</w:t>
            </w:r>
            <w:r w:rsidR="00FD6DDC">
              <w:rPr>
                <w:noProof/>
                <w:webHidden/>
              </w:rPr>
              <w:tab/>
            </w:r>
            <w:r w:rsidR="00FD6DDC">
              <w:rPr>
                <w:noProof/>
                <w:webHidden/>
              </w:rPr>
              <w:fldChar w:fldCharType="begin"/>
            </w:r>
            <w:r w:rsidR="00FD6DDC">
              <w:rPr>
                <w:noProof/>
                <w:webHidden/>
              </w:rPr>
              <w:instrText xml:space="preserve"> PAGEREF _Toc24843319 \h </w:instrText>
            </w:r>
            <w:r w:rsidR="00FD6DDC">
              <w:rPr>
                <w:noProof/>
                <w:webHidden/>
              </w:rPr>
            </w:r>
            <w:r w:rsidR="00FD6DDC">
              <w:rPr>
                <w:noProof/>
                <w:webHidden/>
              </w:rPr>
              <w:fldChar w:fldCharType="separate"/>
            </w:r>
            <w:r w:rsidR="00FD6DDC">
              <w:rPr>
                <w:noProof/>
                <w:webHidden/>
              </w:rPr>
              <w:t>1</w:t>
            </w:r>
            <w:r w:rsidR="00FD6DDC"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0" w:history="1">
            <w:r w:rsidRPr="00430638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Wprowadzenie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1" w:history="1">
            <w:r w:rsidRPr="00430638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Geneza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2" w:history="1">
            <w:r w:rsidRPr="00430638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Cel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3" w:history="1">
            <w:r w:rsidRPr="00430638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4" w:history="1">
            <w:r w:rsidRPr="00430638">
              <w:rPr>
                <w:rStyle w:val="Hipercze"/>
                <w:noProof/>
              </w:rPr>
              <w:t>1.4.1.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Kryteria porównywalności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5" w:history="1">
            <w:r w:rsidRPr="00430638">
              <w:rPr>
                <w:rStyle w:val="Hipercze"/>
                <w:noProof/>
              </w:rPr>
              <w:t>1.4.2.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 xml:space="preserve">Aplikacja webowa </w:t>
            </w:r>
            <w:r w:rsidRPr="00430638">
              <w:rPr>
                <w:rStyle w:val="Hipercze"/>
                <w:i/>
                <w:iCs/>
                <w:noProof/>
              </w:rPr>
              <w:t>Naprawek.pl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6" w:history="1">
            <w:r w:rsidRPr="00430638">
              <w:rPr>
                <w:rStyle w:val="Hipercze"/>
                <w:noProof/>
              </w:rPr>
              <w:t>1.4.3.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 xml:space="preserve">Aplikacja webowa </w:t>
            </w:r>
            <w:r w:rsidRPr="00430638">
              <w:rPr>
                <w:rStyle w:val="Hipercze"/>
                <w:i/>
                <w:iCs/>
                <w:noProof/>
              </w:rPr>
              <w:t>Fachmistrz.pl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7" w:history="1">
            <w:r w:rsidRPr="00430638">
              <w:rPr>
                <w:rStyle w:val="Hipercze"/>
                <w:noProof/>
              </w:rPr>
              <w:t>1.4.4.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 xml:space="preserve">Aplikacja webowa </w:t>
            </w:r>
            <w:r w:rsidRPr="00430638">
              <w:rPr>
                <w:rStyle w:val="Hipercze"/>
                <w:i/>
                <w:iCs/>
                <w:noProof/>
              </w:rPr>
              <w:t>North.pl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8" w:history="1">
            <w:r w:rsidRPr="00430638">
              <w:rPr>
                <w:rStyle w:val="Hipercze"/>
                <w:noProof/>
              </w:rPr>
              <w:t>1.4.5.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Fora i artykuły znalezione przy pomocy wyszukiwarki internetowej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29" w:history="1">
            <w:r w:rsidRPr="00430638">
              <w:rPr>
                <w:rStyle w:val="Hipercze"/>
                <w:noProof/>
              </w:rPr>
              <w:t>1.4.6.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0" w:history="1">
            <w:r w:rsidRPr="0043063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Projekt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1" w:history="1">
            <w:r w:rsidRPr="00430638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Przegląd i kategoryzacja awarii domowych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2" w:history="1">
            <w:r w:rsidRPr="00430638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Wymagania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3" w:history="1">
            <w:r w:rsidRPr="00430638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3"/>
            <w:tabs>
              <w:tab w:val="left" w:pos="168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4" w:history="1">
            <w:r w:rsidRPr="00430638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5" w:history="1">
            <w:r w:rsidRPr="00430638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6" w:history="1">
            <w:r w:rsidRPr="00430638">
              <w:rPr>
                <w:rStyle w:val="Hipercze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Wykorzystane technologie i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7" w:history="1">
            <w:r w:rsidRPr="00430638">
              <w:rPr>
                <w:rStyle w:val="Hipercze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8" w:history="1">
            <w:r w:rsidRPr="0043063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User Experience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39" w:history="1">
            <w:r w:rsidRPr="00430638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Wprowadzanie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0" w:history="1">
            <w:r w:rsidRPr="00430638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Value Proposition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1" w:history="1">
            <w:r w:rsidRPr="00430638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Persony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2" w:history="1">
            <w:r w:rsidRPr="00430638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Mapa empatii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3" w:history="1">
            <w:r w:rsidRPr="00430638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4" w:history="1">
            <w:r w:rsidRPr="0043063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Interfejs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5" w:history="1">
            <w:r w:rsidRPr="00430638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6" w:history="1">
            <w:r w:rsidRPr="00430638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Podstrona wybranej kategorii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7" w:history="1">
            <w:r w:rsidRPr="00430638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Lista usterek w ramach wybranej kategorii i podkategorii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2"/>
            <w:tabs>
              <w:tab w:val="left" w:pos="144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8" w:history="1">
            <w:r w:rsidRPr="00430638">
              <w:rPr>
                <w:rStyle w:val="Hipercze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Porady „krok po kroku” dotyczące danej usterki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49" w:history="1">
            <w:r w:rsidRPr="0043063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Implementacja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50" w:history="1">
            <w:r w:rsidRPr="00430638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left" w:pos="960"/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51" w:history="1">
            <w:r w:rsidRPr="00430638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l-PL"/>
              </w:rPr>
              <w:tab/>
            </w:r>
            <w:r w:rsidRPr="0043063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52" w:history="1">
            <w:r w:rsidRPr="00430638">
              <w:rPr>
                <w:rStyle w:val="Hipercze"/>
                <w:noProof/>
              </w:rPr>
              <w:t>Spis ilustracji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53" w:history="1">
            <w:r w:rsidRPr="00430638">
              <w:rPr>
                <w:rStyle w:val="Hipercze"/>
                <w:noProof/>
              </w:rPr>
              <w:t>Spis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DDC" w:rsidRDefault="00FD6DDC">
          <w:pPr>
            <w:pStyle w:val="Spistreci1"/>
            <w:tabs>
              <w:tab w:val="right" w:leader="dot" w:pos="8776"/>
            </w:tabs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24843354" w:history="1">
            <w:r w:rsidRPr="00430638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_Toc24843354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A6D" w:rsidRDefault="001F2A6D" w:rsidP="001F2A6D">
          <w:r>
            <w:lastRenderedPageBreak/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1F2A6D" w:rsidRDefault="001F2A6D" w:rsidP="001F2A6D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t xml:space="preserve"> </w:t>
      </w:r>
      <w:r>
        <w:br w:type="page"/>
      </w:r>
    </w:p>
    <w:p w:rsidR="00B45108" w:rsidRPr="006B2D9B" w:rsidRDefault="00355B36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lastRenderedPageBreak/>
        <w:br w:type="page"/>
      </w:r>
    </w:p>
    <w:p w:rsidR="00B45108" w:rsidRDefault="00B45108">
      <w:pPr>
        <w:spacing w:after="160" w:line="259" w:lineRule="auto"/>
        <w:rPr>
          <w:rFonts w:eastAsiaTheme="majorEastAsia" w:cstheme="majorBidi"/>
          <w:b/>
          <w:sz w:val="28"/>
          <w:szCs w:val="32"/>
        </w:rPr>
        <w:sectPr w:rsidR="00B45108" w:rsidSect="00765BCC">
          <w:footerReference w:type="default" r:id="rId10"/>
          <w:pgSz w:w="11906" w:h="16838"/>
          <w:pgMar w:top="1418" w:right="1418" w:bottom="1418" w:left="1418" w:header="709" w:footer="709" w:gutter="284"/>
          <w:pgNumType w:start="1"/>
          <w:cols w:space="708"/>
          <w:docGrid w:linePitch="360"/>
        </w:sectPr>
      </w:pPr>
    </w:p>
    <w:p w:rsidR="00EB60AA" w:rsidRPr="00EB60AA" w:rsidRDefault="00CA5423" w:rsidP="00EB60AA">
      <w:pPr>
        <w:pStyle w:val="Nagwek1"/>
        <w:ind w:hanging="431"/>
      </w:pPr>
      <w:bookmarkStart w:id="1" w:name="_Toc24843319"/>
      <w:r>
        <w:lastRenderedPageBreak/>
        <w:t>Wstęp</w:t>
      </w:r>
      <w:bookmarkEnd w:id="1"/>
    </w:p>
    <w:p w:rsidR="00A20442" w:rsidRDefault="00EB60AA" w:rsidP="00A20442">
      <w:pPr>
        <w:pStyle w:val="Nagwek2"/>
      </w:pPr>
      <w:bookmarkStart w:id="2" w:name="_Toc24843320"/>
      <w:r>
        <w:t>Wprowadzenie</w:t>
      </w:r>
      <w:bookmarkEnd w:id="2"/>
    </w:p>
    <w:p w:rsidR="00CD1FE9" w:rsidRDefault="003017E6" w:rsidP="008A6C07">
      <w:pPr>
        <w:ind w:firstLine="284"/>
        <w:jc w:val="both"/>
      </w:pPr>
      <w:r>
        <w:t xml:space="preserve">Ogólnoświatowy postęp techniczny, ujawniający się zwłaszcza na przestrzeni ostatnich kilkunastu lat sprawił, że znacząco wzrosła liczba sprzętów i przedmiotów trwałego użytkowania w niemal każdym gospodarstwie domowym. Trend ten nie ominął również mieszkańców Polski, których ze względu na podwyższenie standardu życia, stać na zakup większej ilości dóbr. </w:t>
      </w:r>
      <w:r w:rsidR="00B91967">
        <w:t xml:space="preserve">Główny Urząd Statystyczny, będący centralną instytucją zajmującą się zbieraniem i udostępnianiem danych statystycznych, na bieżąco kontroluje wyposażenie w dobra użytkowe przeciętnego gospodarstwa domowego. </w:t>
      </w:r>
    </w:p>
    <w:p w:rsidR="005E31E0" w:rsidRDefault="00EF4A45" w:rsidP="00E260A4">
      <w:pPr>
        <w:ind w:firstLine="426"/>
        <w:jc w:val="both"/>
      </w:pPr>
      <w:r>
        <w:t>Z dostępnych informacji statystycznych z lat 2009-2015</w:t>
      </w:r>
      <w:r w:rsidR="00E12F73">
        <w:t xml:space="preserve"> [1]</w:t>
      </w:r>
      <w:r>
        <w:t>, jasno wynika, że ilość wszelkiego rodzaju przedmiotów użytkowych składających się na szeroko rozumiane wyposażenie gospodarstwa domowego stale rośnie. Na rysunku 1.1 przedstawiono wybrane kategorie dóbr i ich procentowy udział w gospodarstwach domowych na przestrzeni lat.</w:t>
      </w:r>
    </w:p>
    <w:p w:rsidR="00EF4A45" w:rsidRDefault="00EF4A45" w:rsidP="00CD1FE9"/>
    <w:p w:rsidR="00EF4A45" w:rsidRDefault="004A659E" w:rsidP="00DA237C">
      <w:r>
        <w:rPr>
          <w:noProof/>
        </w:rPr>
        <w:drawing>
          <wp:inline distT="0" distB="0" distL="0" distR="0">
            <wp:extent cx="5554494" cy="3111958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ys. 1.1 Procent polskich gospodarstw domowych posiadających wybrane przedmioty trwałego użytkowania w latach 2009-20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391" cy="311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E" w:rsidRDefault="004A659E" w:rsidP="004A659E">
      <w:pPr>
        <w:pStyle w:val="Legenda"/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Rys.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="009B3344">
        <w:t xml:space="preserve"> </w:t>
      </w:r>
      <w:r>
        <w:t>Procentowy udział polskich gospodarstw domowych posiadających wybrane przedmioty trwałego użytkowania w latach 2009-2015</w:t>
      </w:r>
      <w:r w:rsidR="008E0DD1">
        <w:t xml:space="preserve"> (opracowanie własne na podstawie [1])</w:t>
      </w:r>
    </w:p>
    <w:p w:rsidR="003814FE" w:rsidRDefault="003814FE" w:rsidP="00EF4A45">
      <w:pPr>
        <w:jc w:val="center"/>
      </w:pPr>
    </w:p>
    <w:p w:rsidR="003814FE" w:rsidRDefault="003D2CE4" w:rsidP="008A6C07">
      <w:pPr>
        <w:ind w:firstLine="397"/>
        <w:jc w:val="both"/>
      </w:pPr>
      <w:r>
        <w:t xml:space="preserve">Stały wzrost liczby sprzętów w niemal każdym domu nie </w:t>
      </w:r>
      <w:r w:rsidR="0035404E">
        <w:t>jest</w:t>
      </w:r>
      <w:r>
        <w:t xml:space="preserve"> jednak </w:t>
      </w:r>
      <w:r w:rsidR="0035404E">
        <w:t xml:space="preserve">związany </w:t>
      </w:r>
      <w:r>
        <w:t>z poprawiając</w:t>
      </w:r>
      <w:r w:rsidR="0035404E">
        <w:t>ą</w:t>
      </w:r>
      <w:r>
        <w:t xml:space="preserve"> się trwałośc</w:t>
      </w:r>
      <w:r w:rsidR="0035404E">
        <w:t>ią</w:t>
      </w:r>
      <w:r>
        <w:t xml:space="preserve"> tych urządzeń. Wręcz przeciwnie, w 2016 roku </w:t>
      </w:r>
      <w:r w:rsidR="0035404E">
        <w:t xml:space="preserve">niemiecki </w:t>
      </w:r>
      <w:r w:rsidR="0035404E" w:rsidRPr="0034668E">
        <w:t>Öko-Institut</w:t>
      </w:r>
      <w:r w:rsidR="0035404E">
        <w:t xml:space="preserve"> opublikował obszerny raport [2], z którego wynika, iż sprzęty kupowane przez społeczeństwo z roku na rok cechują się coraz krótszym okresem bezawaryjności. </w:t>
      </w:r>
      <w:r w:rsidR="00DA237C">
        <w:t xml:space="preserve">Do takich samych wniosków doszedł również Główny Urząd Statystyczny. Na rysunku 1.2 przedstawiono średni </w:t>
      </w:r>
      <w:r w:rsidR="007132D4">
        <w:t>wiek</w:t>
      </w:r>
      <w:r w:rsidR="00DA237C">
        <w:t xml:space="preserve"> (w latach) wybranych </w:t>
      </w:r>
      <w:r w:rsidR="00D97140">
        <w:t>przedmiotów trwałego użytkowania do momentu awarii lub całkowitego zepsucia.</w:t>
      </w:r>
    </w:p>
    <w:p w:rsidR="00DA237C" w:rsidRDefault="00DA237C" w:rsidP="003D2CE4"/>
    <w:p w:rsidR="00DA237C" w:rsidRDefault="0034668E" w:rsidP="00DA237C">
      <w:pPr>
        <w:jc w:val="center"/>
      </w:pPr>
      <w:r>
        <w:rPr>
          <w:noProof/>
        </w:rPr>
        <w:lastRenderedPageBreak/>
        <w:drawing>
          <wp:inline distT="0" distB="0" distL="0" distR="0">
            <wp:extent cx="5579745" cy="337058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ys 1.2 Czas (w latach) do momentu usterki lub całkowitego zepsucia wybranych przedmiotów trwałego użytkowania w latach 2004-20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D4" w:rsidRDefault="0034668E" w:rsidP="00374DD2">
      <w:pPr>
        <w:pStyle w:val="Legenda"/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.2 Średni </w:t>
      </w:r>
      <w:r w:rsidR="007132D4">
        <w:t>wiek</w:t>
      </w:r>
      <w:r>
        <w:t xml:space="preserve"> </w:t>
      </w:r>
      <w:r w:rsidRPr="0034668E">
        <w:t xml:space="preserve">(w latach) do momentu usterki lub całkowitego zepsucia wybranych </w:t>
      </w:r>
      <w:r>
        <w:t>przedmiotów</w:t>
      </w:r>
      <w:r w:rsidRPr="0034668E">
        <w:t xml:space="preserve"> trwałego </w:t>
      </w:r>
      <w:r>
        <w:t>użytkowania</w:t>
      </w:r>
      <w:r w:rsidRPr="0034668E">
        <w:t xml:space="preserve"> w latach 2004-2014</w:t>
      </w:r>
      <w:r w:rsidR="008E0DD1">
        <w:t xml:space="preserve"> (opracowanie własne na podstawie [2])</w:t>
      </w:r>
    </w:p>
    <w:p w:rsidR="00374DD2" w:rsidRDefault="00374DD2" w:rsidP="00374DD2"/>
    <w:p w:rsidR="00374DD2" w:rsidRDefault="00374DD2" w:rsidP="008A6C07">
      <w:pPr>
        <w:ind w:firstLine="397"/>
        <w:jc w:val="both"/>
      </w:pPr>
      <w:r>
        <w:t xml:space="preserve">Na podstawie przytoczonych danych można postawić hipotezę, iż w kolejnych latach liczba posiadanych przez społeczeństwo przedmiotów trwałego użytkowania będzie stale rosła, co jednocześnie pociąga za sobą zwiększające się prawdopodobieństwo wystąpienia usterek tych dóbr. </w:t>
      </w:r>
    </w:p>
    <w:p w:rsidR="00374DD2" w:rsidRDefault="00E12F73" w:rsidP="008A6C07">
      <w:pPr>
        <w:ind w:firstLine="397"/>
        <w:jc w:val="both"/>
      </w:pPr>
      <w:r>
        <w:t>Wspomniany na początku rozwój technologiczny sprawił, że w 2018 roku aż 84% polskich gospodarstw domowych posiadało dostęp do Internetu [3]</w:t>
      </w:r>
      <w:r w:rsidR="00617A45">
        <w:t>. Ten zaś od pewnego czasu jest pierwszym źródłem poszukiwania informacji na każdy temat</w:t>
      </w:r>
      <w:r w:rsidR="00A72AFD">
        <w:t>, również w kwestii samodzielnego znajdowania rozwiązań usterek domowych.</w:t>
      </w:r>
    </w:p>
    <w:p w:rsidR="0011487A" w:rsidRDefault="0011487A" w:rsidP="00374DD2"/>
    <w:p w:rsidR="0011487A" w:rsidRDefault="009B3344" w:rsidP="0011487A">
      <w:pPr>
        <w:jc w:val="center"/>
      </w:pPr>
      <w:r>
        <w:rPr>
          <w:noProof/>
        </w:rPr>
        <w:drawing>
          <wp:inline distT="0" distB="0" distL="0" distR="0">
            <wp:extent cx="4760939" cy="2791839"/>
            <wp:effectExtent l="0" t="0" r="1905" b="254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ys. 1.3 Internet w polskich gospodarstwach domowych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" t="1052" r="1248" b="1382"/>
                    <a:stretch/>
                  </pic:blipFill>
                  <pic:spPr bwMode="auto">
                    <a:xfrm>
                      <a:off x="0" y="0"/>
                      <a:ext cx="4810018" cy="282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68E" w:rsidRPr="00CD1FE9" w:rsidRDefault="009B3344" w:rsidP="00782335">
      <w:pPr>
        <w:pStyle w:val="Legenda"/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.3 Internet w polskich gospodarstwach domowych</w:t>
      </w:r>
      <w:r w:rsidR="00590622">
        <w:t xml:space="preserve"> w latach 2010-2018</w:t>
      </w:r>
      <w:r w:rsidR="008E0DD1">
        <w:t xml:space="preserve"> (opracowanie własne na podstawie [3])</w:t>
      </w:r>
    </w:p>
    <w:p w:rsidR="00C220DB" w:rsidRDefault="00782335" w:rsidP="00C220DB">
      <w:pPr>
        <w:pStyle w:val="Nagwek2"/>
      </w:pPr>
      <w:bookmarkStart w:id="3" w:name="_Toc24843321"/>
      <w:r>
        <w:lastRenderedPageBreak/>
        <w:t>Geneza</w:t>
      </w:r>
      <w:bookmarkEnd w:id="3"/>
    </w:p>
    <w:p w:rsidR="00C0049B" w:rsidRDefault="00C0049B" w:rsidP="008A6C07">
      <w:pPr>
        <w:ind w:firstLine="426"/>
        <w:jc w:val="both"/>
      </w:pPr>
      <w:r>
        <w:t xml:space="preserve">Aplikacja webowa będąca tematem pracy </w:t>
      </w:r>
      <w:r w:rsidR="00801C87">
        <w:t xml:space="preserve">powstała z dwóch kluczowych powodów. Pierwszym z nich było wystąpienie w krótkim odstępie czasu kilku, na pozór poważnych usterek, z którymi musiał zmierzyć się autor pracy w swoim gospodarstwie domowym. Duży natłok i nieuporządkowanie dostępnych </w:t>
      </w:r>
      <w:r w:rsidR="009259B2">
        <w:t>w</w:t>
      </w:r>
      <w:r w:rsidR="00801C87">
        <w:t xml:space="preserve"> Internecie rozwiązań sprawiły, iż mimo łatwości poradzenia sobie z problem</w:t>
      </w:r>
      <w:r w:rsidR="008E296A">
        <w:t>em</w:t>
      </w:r>
      <w:r w:rsidR="00801C87">
        <w:t>,</w:t>
      </w:r>
      <w:r w:rsidR="008E296A">
        <w:t xml:space="preserve"> zadanie to okazało się nie być trywialne. </w:t>
      </w:r>
    </w:p>
    <w:p w:rsidR="00D80970" w:rsidRDefault="008E296A" w:rsidP="008A6C07">
      <w:pPr>
        <w:ind w:firstLine="397"/>
        <w:jc w:val="both"/>
      </w:pPr>
      <w:r>
        <w:t>Opisana sytuacja skłoniła twórcę niniejszego dokumentu do przeprowadzenia krótkiej ankiety wśród rodziny i znajomych</w:t>
      </w:r>
      <w:r w:rsidR="00645C15">
        <w:t xml:space="preserve"> (łącznie 20 osób)</w:t>
      </w:r>
      <w:r>
        <w:t>. Jej celem było zasięgnięcie informacji na temat samodzielnego radzenia sobie z domowymi usterkami. Autor chciał się również dowiedzieć, czy istnienie aplikacji wspomagającej użytkownika w rozwiązywaniu usterek byłoby pomocne.</w:t>
      </w:r>
      <w:r w:rsidR="006C759F">
        <w:t xml:space="preserve"> Kwestionariusz wraz z odpowiedziami przedstawiono w tabel</w:t>
      </w:r>
      <w:r w:rsidR="009039AC">
        <w:t>ach</w:t>
      </w:r>
      <w:r w:rsidR="00D80970">
        <w:t xml:space="preserve"> 1.1 i 1.2</w:t>
      </w:r>
      <w:r w:rsidR="009039AC">
        <w:t>.</w:t>
      </w:r>
    </w:p>
    <w:p w:rsidR="00D80970" w:rsidRDefault="00D80970" w:rsidP="00D80970"/>
    <w:p w:rsidR="00BB302F" w:rsidRDefault="00D80970" w:rsidP="00D80970">
      <w:pPr>
        <w:pStyle w:val="Legenda"/>
      </w:pPr>
      <w:r>
        <w:t xml:space="preserve">Tab.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Tab.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Wyniki ankiety na temat samodzielnego radzenia sobie z usterkami domowymi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60"/>
        <w:gridCol w:w="4111"/>
        <w:gridCol w:w="2156"/>
      </w:tblGrid>
      <w:tr w:rsidR="00BB302F" w:rsidTr="00D80970">
        <w:tc>
          <w:tcPr>
            <w:tcW w:w="2660" w:type="dxa"/>
          </w:tcPr>
          <w:p w:rsidR="00BB302F" w:rsidRPr="00D80970" w:rsidRDefault="009039AC" w:rsidP="00BB302F">
            <w:pPr>
              <w:jc w:val="center"/>
              <w:rPr>
                <w:b/>
                <w:bCs/>
              </w:rPr>
            </w:pPr>
            <w:r w:rsidRPr="00D80970">
              <w:rPr>
                <w:b/>
                <w:bCs/>
              </w:rPr>
              <w:t>Zadane pytanie</w:t>
            </w:r>
          </w:p>
        </w:tc>
        <w:tc>
          <w:tcPr>
            <w:tcW w:w="4111" w:type="dxa"/>
          </w:tcPr>
          <w:p w:rsidR="00BB302F" w:rsidRPr="00D80970" w:rsidRDefault="00D80970" w:rsidP="00BB302F">
            <w:pPr>
              <w:jc w:val="center"/>
              <w:rPr>
                <w:b/>
                <w:bCs/>
              </w:rPr>
            </w:pPr>
            <w:r w:rsidRPr="00D80970">
              <w:rPr>
                <w:b/>
                <w:bCs/>
              </w:rPr>
              <w:t>Odpowiedź (zaznacz ma</w:t>
            </w:r>
            <w:r>
              <w:rPr>
                <w:b/>
                <w:bCs/>
              </w:rPr>
              <w:t>ksymalnie</w:t>
            </w:r>
            <w:r w:rsidRPr="00D80970">
              <w:rPr>
                <w:b/>
                <w:bCs/>
              </w:rPr>
              <w:t xml:space="preserve"> 3)</w:t>
            </w:r>
          </w:p>
        </w:tc>
        <w:tc>
          <w:tcPr>
            <w:tcW w:w="2156" w:type="dxa"/>
          </w:tcPr>
          <w:p w:rsidR="00BB302F" w:rsidRPr="00D80970" w:rsidRDefault="00D80970" w:rsidP="00BB302F">
            <w:pPr>
              <w:jc w:val="center"/>
              <w:rPr>
                <w:b/>
                <w:bCs/>
              </w:rPr>
            </w:pPr>
            <w:r w:rsidRPr="00D80970">
              <w:rPr>
                <w:b/>
                <w:bCs/>
              </w:rPr>
              <w:t>Liczba odpowiedzi</w:t>
            </w:r>
          </w:p>
        </w:tc>
      </w:tr>
      <w:tr w:rsidR="00D80970" w:rsidTr="00D80970">
        <w:tc>
          <w:tcPr>
            <w:tcW w:w="2660" w:type="dxa"/>
            <w:vMerge w:val="restart"/>
          </w:tcPr>
          <w:p w:rsidR="00D80970" w:rsidRDefault="00D80970" w:rsidP="00BB302F">
            <w:pPr>
              <w:jc w:val="center"/>
            </w:pPr>
            <w:r>
              <w:t>W przypadku wystąpienia usterki w Twoim gospodarstwie domowym jak najczęściej próbujesz poradzić sobie z problemem?</w:t>
            </w:r>
          </w:p>
        </w:tc>
        <w:tc>
          <w:tcPr>
            <w:tcW w:w="4111" w:type="dxa"/>
          </w:tcPr>
          <w:p w:rsidR="00D80970" w:rsidRDefault="00D80970" w:rsidP="00BB302F">
            <w:pPr>
              <w:jc w:val="center"/>
            </w:pPr>
            <w:r>
              <w:t>Wzywam specjalistę.</w:t>
            </w:r>
          </w:p>
        </w:tc>
        <w:tc>
          <w:tcPr>
            <w:tcW w:w="2156" w:type="dxa"/>
          </w:tcPr>
          <w:p w:rsidR="00D80970" w:rsidRDefault="00D80970" w:rsidP="00BB302F">
            <w:pPr>
              <w:jc w:val="center"/>
            </w:pPr>
            <w:r>
              <w:t>7</w:t>
            </w:r>
          </w:p>
        </w:tc>
      </w:tr>
      <w:tr w:rsidR="00D80970" w:rsidTr="00D80970">
        <w:tc>
          <w:tcPr>
            <w:tcW w:w="2660" w:type="dxa"/>
            <w:vMerge/>
          </w:tcPr>
          <w:p w:rsidR="00D80970" w:rsidRDefault="00D80970" w:rsidP="00BB302F">
            <w:pPr>
              <w:jc w:val="center"/>
            </w:pPr>
          </w:p>
        </w:tc>
        <w:tc>
          <w:tcPr>
            <w:tcW w:w="4111" w:type="dxa"/>
          </w:tcPr>
          <w:p w:rsidR="00D80970" w:rsidRDefault="00D80970" w:rsidP="00BB302F">
            <w:pPr>
              <w:jc w:val="center"/>
            </w:pPr>
            <w:r>
              <w:t xml:space="preserve">Szukam rozwiązań </w:t>
            </w:r>
            <w:r w:rsidR="009259B2">
              <w:t>w</w:t>
            </w:r>
            <w:r>
              <w:t xml:space="preserve"> Internecie.</w:t>
            </w:r>
          </w:p>
        </w:tc>
        <w:tc>
          <w:tcPr>
            <w:tcW w:w="2156" w:type="dxa"/>
          </w:tcPr>
          <w:p w:rsidR="00D80970" w:rsidRDefault="00D80970" w:rsidP="00BB302F">
            <w:pPr>
              <w:jc w:val="center"/>
            </w:pPr>
            <w:r>
              <w:t>16</w:t>
            </w:r>
          </w:p>
        </w:tc>
      </w:tr>
      <w:tr w:rsidR="00D80970" w:rsidTr="00D80970">
        <w:tc>
          <w:tcPr>
            <w:tcW w:w="2660" w:type="dxa"/>
            <w:vMerge/>
          </w:tcPr>
          <w:p w:rsidR="00D80970" w:rsidRDefault="00D80970" w:rsidP="00BB302F">
            <w:pPr>
              <w:jc w:val="center"/>
            </w:pPr>
          </w:p>
        </w:tc>
        <w:tc>
          <w:tcPr>
            <w:tcW w:w="4111" w:type="dxa"/>
          </w:tcPr>
          <w:p w:rsidR="00D80970" w:rsidRDefault="00D80970" w:rsidP="00BB302F">
            <w:pPr>
              <w:jc w:val="center"/>
            </w:pPr>
            <w:r>
              <w:t>Szukam rozwiązań w prasie.</w:t>
            </w:r>
          </w:p>
        </w:tc>
        <w:tc>
          <w:tcPr>
            <w:tcW w:w="2156" w:type="dxa"/>
          </w:tcPr>
          <w:p w:rsidR="00D80970" w:rsidRDefault="00D80970" w:rsidP="00BB302F">
            <w:pPr>
              <w:jc w:val="center"/>
            </w:pPr>
            <w:r>
              <w:t>2</w:t>
            </w:r>
          </w:p>
        </w:tc>
      </w:tr>
      <w:tr w:rsidR="00D80970" w:rsidTr="00D80970">
        <w:tc>
          <w:tcPr>
            <w:tcW w:w="2660" w:type="dxa"/>
            <w:vMerge/>
          </w:tcPr>
          <w:p w:rsidR="00D80970" w:rsidRDefault="00D80970" w:rsidP="00BB302F">
            <w:pPr>
              <w:jc w:val="center"/>
            </w:pPr>
          </w:p>
        </w:tc>
        <w:tc>
          <w:tcPr>
            <w:tcW w:w="4111" w:type="dxa"/>
          </w:tcPr>
          <w:p w:rsidR="00D80970" w:rsidRDefault="00D80970" w:rsidP="00BB302F">
            <w:pPr>
              <w:jc w:val="center"/>
            </w:pPr>
            <w:r>
              <w:t>Szukam rozwiązań w książkach/poradnikach.</w:t>
            </w:r>
          </w:p>
        </w:tc>
        <w:tc>
          <w:tcPr>
            <w:tcW w:w="2156" w:type="dxa"/>
          </w:tcPr>
          <w:p w:rsidR="00D80970" w:rsidRDefault="00D80970" w:rsidP="00BB302F">
            <w:pPr>
              <w:jc w:val="center"/>
            </w:pPr>
            <w:r>
              <w:t>5</w:t>
            </w:r>
          </w:p>
        </w:tc>
      </w:tr>
      <w:tr w:rsidR="00D80970" w:rsidTr="00D80970">
        <w:tc>
          <w:tcPr>
            <w:tcW w:w="2660" w:type="dxa"/>
            <w:vMerge/>
          </w:tcPr>
          <w:p w:rsidR="00D80970" w:rsidRDefault="00D80970" w:rsidP="00BB302F">
            <w:pPr>
              <w:jc w:val="center"/>
            </w:pPr>
          </w:p>
        </w:tc>
        <w:tc>
          <w:tcPr>
            <w:tcW w:w="4111" w:type="dxa"/>
          </w:tcPr>
          <w:p w:rsidR="00D80970" w:rsidRDefault="00D80970" w:rsidP="00BB302F">
            <w:pPr>
              <w:jc w:val="center"/>
            </w:pPr>
            <w:r>
              <w:t>Proszę o pomoc znajomych lub rodzinę.</w:t>
            </w:r>
          </w:p>
        </w:tc>
        <w:tc>
          <w:tcPr>
            <w:tcW w:w="2156" w:type="dxa"/>
          </w:tcPr>
          <w:p w:rsidR="00D80970" w:rsidRDefault="00D80970" w:rsidP="00BB302F">
            <w:pPr>
              <w:jc w:val="center"/>
            </w:pPr>
            <w:r>
              <w:t>12</w:t>
            </w:r>
          </w:p>
        </w:tc>
      </w:tr>
      <w:tr w:rsidR="00D80970" w:rsidTr="00D80970">
        <w:tc>
          <w:tcPr>
            <w:tcW w:w="2660" w:type="dxa"/>
            <w:vMerge/>
          </w:tcPr>
          <w:p w:rsidR="00D80970" w:rsidRDefault="00D80970" w:rsidP="00BB302F">
            <w:pPr>
              <w:jc w:val="center"/>
            </w:pPr>
          </w:p>
        </w:tc>
        <w:tc>
          <w:tcPr>
            <w:tcW w:w="4111" w:type="dxa"/>
          </w:tcPr>
          <w:p w:rsidR="00D80970" w:rsidRDefault="00D80970" w:rsidP="00BB302F">
            <w:pPr>
              <w:jc w:val="center"/>
            </w:pPr>
            <w:r>
              <w:t>Od razu sam/sama próbuję rozwiązać problem.</w:t>
            </w:r>
          </w:p>
        </w:tc>
        <w:tc>
          <w:tcPr>
            <w:tcW w:w="2156" w:type="dxa"/>
          </w:tcPr>
          <w:p w:rsidR="00D80970" w:rsidRDefault="00D80970" w:rsidP="00BB302F">
            <w:pPr>
              <w:jc w:val="center"/>
            </w:pPr>
            <w:r>
              <w:t>10</w:t>
            </w:r>
          </w:p>
        </w:tc>
      </w:tr>
    </w:tbl>
    <w:p w:rsidR="00BB302F" w:rsidRDefault="00BB302F" w:rsidP="00BB302F">
      <w:pPr>
        <w:jc w:val="center"/>
      </w:pPr>
    </w:p>
    <w:p w:rsidR="00D80970" w:rsidRDefault="00D80970" w:rsidP="00D80970">
      <w:pPr>
        <w:pStyle w:val="Legenda"/>
      </w:pPr>
      <w:r>
        <w:t xml:space="preserve">Tab.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.2 Wyniki ankiety na temat </w:t>
      </w:r>
      <w:r w:rsidR="00EC3CD2">
        <w:t xml:space="preserve">wyszukiwania porad </w:t>
      </w:r>
      <w:r w:rsidR="009259B2">
        <w:t>w</w:t>
      </w:r>
      <w:r w:rsidR="00EC3CD2">
        <w:t xml:space="preserve"> Internecie</w:t>
      </w:r>
      <w:r>
        <w:t xml:space="preserve">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60"/>
        <w:gridCol w:w="4111"/>
        <w:gridCol w:w="2156"/>
      </w:tblGrid>
      <w:tr w:rsidR="009259B2" w:rsidTr="00645C15">
        <w:tc>
          <w:tcPr>
            <w:tcW w:w="2660" w:type="dxa"/>
          </w:tcPr>
          <w:p w:rsidR="009259B2" w:rsidRPr="00D80970" w:rsidRDefault="009259B2" w:rsidP="00645C15">
            <w:pPr>
              <w:jc w:val="center"/>
              <w:rPr>
                <w:b/>
                <w:bCs/>
              </w:rPr>
            </w:pPr>
            <w:r w:rsidRPr="00D80970">
              <w:rPr>
                <w:b/>
                <w:bCs/>
              </w:rPr>
              <w:t>Zadane pytanie</w:t>
            </w:r>
          </w:p>
        </w:tc>
        <w:tc>
          <w:tcPr>
            <w:tcW w:w="4111" w:type="dxa"/>
          </w:tcPr>
          <w:p w:rsidR="009259B2" w:rsidRPr="00D80970" w:rsidRDefault="009259B2" w:rsidP="00645C15">
            <w:pPr>
              <w:jc w:val="center"/>
              <w:rPr>
                <w:b/>
                <w:bCs/>
              </w:rPr>
            </w:pPr>
            <w:r w:rsidRPr="00D80970">
              <w:rPr>
                <w:b/>
                <w:bCs/>
              </w:rPr>
              <w:t xml:space="preserve">Odpowiedź </w:t>
            </w:r>
          </w:p>
        </w:tc>
        <w:tc>
          <w:tcPr>
            <w:tcW w:w="2156" w:type="dxa"/>
          </w:tcPr>
          <w:p w:rsidR="009259B2" w:rsidRPr="00D80970" w:rsidRDefault="009259B2" w:rsidP="00645C15">
            <w:pPr>
              <w:jc w:val="center"/>
              <w:rPr>
                <w:b/>
                <w:bCs/>
              </w:rPr>
            </w:pPr>
            <w:r w:rsidRPr="00D80970">
              <w:rPr>
                <w:b/>
                <w:bCs/>
              </w:rPr>
              <w:t>Liczba odpowiedzi</w:t>
            </w:r>
          </w:p>
        </w:tc>
      </w:tr>
      <w:tr w:rsidR="009259B2" w:rsidTr="0003253B">
        <w:trPr>
          <w:trHeight w:val="301"/>
        </w:trPr>
        <w:tc>
          <w:tcPr>
            <w:tcW w:w="2660" w:type="dxa"/>
            <w:vMerge w:val="restart"/>
          </w:tcPr>
          <w:p w:rsidR="009259B2" w:rsidRDefault="009259B2" w:rsidP="00645C15">
            <w:pPr>
              <w:jc w:val="center"/>
            </w:pPr>
            <w:r>
              <w:t xml:space="preserve">Czy znalezienie </w:t>
            </w:r>
            <w:r w:rsidR="00DF3223">
              <w:t>rozwiązania danej usterki w Internecie jest łatwe?</w:t>
            </w:r>
          </w:p>
        </w:tc>
        <w:tc>
          <w:tcPr>
            <w:tcW w:w="4111" w:type="dxa"/>
          </w:tcPr>
          <w:p w:rsidR="009259B2" w:rsidRDefault="00DF3223" w:rsidP="00645C15">
            <w:pPr>
              <w:jc w:val="center"/>
            </w:pPr>
            <w:r>
              <w:t>Tak</w:t>
            </w:r>
          </w:p>
        </w:tc>
        <w:tc>
          <w:tcPr>
            <w:tcW w:w="2156" w:type="dxa"/>
          </w:tcPr>
          <w:p w:rsidR="009259B2" w:rsidRDefault="00495077" w:rsidP="00645C15">
            <w:pPr>
              <w:jc w:val="center"/>
            </w:pPr>
            <w:r>
              <w:t>3</w:t>
            </w:r>
          </w:p>
        </w:tc>
      </w:tr>
      <w:tr w:rsidR="009259B2" w:rsidTr="0003253B">
        <w:trPr>
          <w:trHeight w:val="319"/>
        </w:trPr>
        <w:tc>
          <w:tcPr>
            <w:tcW w:w="2660" w:type="dxa"/>
            <w:vMerge/>
          </w:tcPr>
          <w:p w:rsidR="009259B2" w:rsidRDefault="009259B2" w:rsidP="00645C15">
            <w:pPr>
              <w:jc w:val="center"/>
            </w:pPr>
          </w:p>
        </w:tc>
        <w:tc>
          <w:tcPr>
            <w:tcW w:w="4111" w:type="dxa"/>
          </w:tcPr>
          <w:p w:rsidR="009259B2" w:rsidRDefault="00DF3223" w:rsidP="00645C15">
            <w:pPr>
              <w:jc w:val="center"/>
            </w:pPr>
            <w:r>
              <w:t>Nie</w:t>
            </w:r>
          </w:p>
        </w:tc>
        <w:tc>
          <w:tcPr>
            <w:tcW w:w="2156" w:type="dxa"/>
          </w:tcPr>
          <w:p w:rsidR="009259B2" w:rsidRDefault="00495077" w:rsidP="00645C15">
            <w:pPr>
              <w:jc w:val="center"/>
            </w:pPr>
            <w:r>
              <w:t>12</w:t>
            </w:r>
          </w:p>
        </w:tc>
      </w:tr>
      <w:tr w:rsidR="009259B2" w:rsidTr="00645C15">
        <w:tc>
          <w:tcPr>
            <w:tcW w:w="2660" w:type="dxa"/>
            <w:vMerge/>
          </w:tcPr>
          <w:p w:rsidR="009259B2" w:rsidRDefault="009259B2" w:rsidP="00645C15">
            <w:pPr>
              <w:jc w:val="center"/>
            </w:pPr>
          </w:p>
        </w:tc>
        <w:tc>
          <w:tcPr>
            <w:tcW w:w="4111" w:type="dxa"/>
          </w:tcPr>
          <w:p w:rsidR="009259B2" w:rsidRDefault="00DF3223" w:rsidP="00645C15">
            <w:pPr>
              <w:jc w:val="center"/>
            </w:pPr>
            <w:r>
              <w:t>Trudno powiedzieć</w:t>
            </w:r>
          </w:p>
        </w:tc>
        <w:tc>
          <w:tcPr>
            <w:tcW w:w="2156" w:type="dxa"/>
          </w:tcPr>
          <w:p w:rsidR="009259B2" w:rsidRDefault="00DF3223" w:rsidP="00645C15">
            <w:pPr>
              <w:jc w:val="center"/>
            </w:pPr>
            <w:r>
              <w:t>5</w:t>
            </w:r>
          </w:p>
        </w:tc>
      </w:tr>
      <w:tr w:rsidR="0003253B" w:rsidTr="0003253B">
        <w:trPr>
          <w:trHeight w:val="614"/>
        </w:trPr>
        <w:tc>
          <w:tcPr>
            <w:tcW w:w="2660" w:type="dxa"/>
            <w:vMerge w:val="restart"/>
          </w:tcPr>
          <w:p w:rsidR="0003253B" w:rsidRDefault="0003253B" w:rsidP="00645C15">
            <w:pPr>
              <w:jc w:val="center"/>
            </w:pPr>
            <w:r>
              <w:t>Czy istnienie aplikacji wspomagającej radzenie sobie z usterkami domowymi, pomagającej rozwiązać awarie krok po kroku byłoby dla ciebie przydatne?</w:t>
            </w:r>
          </w:p>
        </w:tc>
        <w:tc>
          <w:tcPr>
            <w:tcW w:w="4111" w:type="dxa"/>
          </w:tcPr>
          <w:p w:rsidR="0003253B" w:rsidRDefault="0003253B" w:rsidP="00645C15">
            <w:pPr>
              <w:jc w:val="center"/>
            </w:pPr>
            <w:r>
              <w:t>Tak</w:t>
            </w:r>
          </w:p>
        </w:tc>
        <w:tc>
          <w:tcPr>
            <w:tcW w:w="2156" w:type="dxa"/>
          </w:tcPr>
          <w:p w:rsidR="0003253B" w:rsidRDefault="0003253B" w:rsidP="00645C15">
            <w:pPr>
              <w:jc w:val="center"/>
            </w:pPr>
            <w:r>
              <w:t>17</w:t>
            </w:r>
          </w:p>
        </w:tc>
      </w:tr>
      <w:tr w:rsidR="0003253B" w:rsidTr="0003253B">
        <w:trPr>
          <w:trHeight w:val="692"/>
        </w:trPr>
        <w:tc>
          <w:tcPr>
            <w:tcW w:w="2660" w:type="dxa"/>
            <w:vMerge/>
          </w:tcPr>
          <w:p w:rsidR="0003253B" w:rsidRDefault="0003253B" w:rsidP="00645C15">
            <w:pPr>
              <w:jc w:val="center"/>
            </w:pPr>
          </w:p>
        </w:tc>
        <w:tc>
          <w:tcPr>
            <w:tcW w:w="4111" w:type="dxa"/>
          </w:tcPr>
          <w:p w:rsidR="0003253B" w:rsidRDefault="0003253B" w:rsidP="00645C15">
            <w:pPr>
              <w:jc w:val="center"/>
            </w:pPr>
            <w:r>
              <w:t>Nie</w:t>
            </w:r>
          </w:p>
        </w:tc>
        <w:tc>
          <w:tcPr>
            <w:tcW w:w="2156" w:type="dxa"/>
          </w:tcPr>
          <w:p w:rsidR="0003253B" w:rsidRDefault="0003253B" w:rsidP="00645C15">
            <w:pPr>
              <w:jc w:val="center"/>
            </w:pPr>
            <w:r>
              <w:t>1</w:t>
            </w:r>
          </w:p>
        </w:tc>
      </w:tr>
      <w:tr w:rsidR="0003253B" w:rsidTr="00645C15">
        <w:tc>
          <w:tcPr>
            <w:tcW w:w="2660" w:type="dxa"/>
            <w:vMerge/>
          </w:tcPr>
          <w:p w:rsidR="0003253B" w:rsidRDefault="0003253B" w:rsidP="00645C15">
            <w:pPr>
              <w:jc w:val="center"/>
            </w:pPr>
          </w:p>
        </w:tc>
        <w:tc>
          <w:tcPr>
            <w:tcW w:w="4111" w:type="dxa"/>
          </w:tcPr>
          <w:p w:rsidR="0003253B" w:rsidRDefault="0003253B" w:rsidP="00645C15">
            <w:pPr>
              <w:jc w:val="center"/>
            </w:pPr>
            <w:r>
              <w:t>Trudno powiedzieć</w:t>
            </w:r>
          </w:p>
        </w:tc>
        <w:tc>
          <w:tcPr>
            <w:tcW w:w="2156" w:type="dxa"/>
          </w:tcPr>
          <w:p w:rsidR="0003253B" w:rsidRDefault="0003253B" w:rsidP="00645C15">
            <w:pPr>
              <w:jc w:val="center"/>
            </w:pPr>
            <w:r>
              <w:t>2</w:t>
            </w:r>
          </w:p>
        </w:tc>
      </w:tr>
    </w:tbl>
    <w:p w:rsidR="009259B2" w:rsidRPr="009259B2" w:rsidRDefault="009259B2" w:rsidP="009259B2">
      <w:pPr>
        <w:jc w:val="center"/>
      </w:pPr>
    </w:p>
    <w:p w:rsidR="0072400A" w:rsidRDefault="0072400A" w:rsidP="0072400A">
      <w:pPr>
        <w:pStyle w:val="Nagwek2"/>
      </w:pPr>
      <w:bookmarkStart w:id="4" w:name="_Toc24843322"/>
      <w:r>
        <w:t>Cel pracy</w:t>
      </w:r>
      <w:bookmarkEnd w:id="4"/>
    </w:p>
    <w:p w:rsidR="0072400A" w:rsidRDefault="0072400A" w:rsidP="0025381E">
      <w:pPr>
        <w:ind w:firstLine="426"/>
        <w:jc w:val="both"/>
        <w:rPr>
          <w:rFonts w:ascii="Times" w:hAnsi="Times" w:cs="Times"/>
        </w:rPr>
      </w:pPr>
      <w:r>
        <w:rPr>
          <w:rFonts w:ascii="Times" w:hAnsi="Times" w:cs="Times"/>
        </w:rPr>
        <w:t xml:space="preserve">Celem pracy jest stworzenie aplikacji webowej, która będzie wspomagała użytkownika w radzeniu sobie z powszechnie występującymi usterkami domowymi. </w:t>
      </w:r>
    </w:p>
    <w:p w:rsidR="0072400A" w:rsidRPr="00C0049B" w:rsidRDefault="0072400A" w:rsidP="0025381E">
      <w:pPr>
        <w:jc w:val="both"/>
      </w:pPr>
      <w:r>
        <w:rPr>
          <w:rFonts w:ascii="Times" w:hAnsi="Times" w:cs="Times"/>
        </w:rPr>
        <w:t>Zakres prac zawiera zapoznanie się z awariami mogącymi wystąpić w większości gospodarstw domowych, wybór tych najbardziej uniwersalnych oraz stworzenie interfejsu aplikacji dla użytkownika. Aplikacja powstała z wykorzystaniem technologii wprowadzających mechanikę po stronie klienta i serwera.</w:t>
      </w:r>
    </w:p>
    <w:p w:rsidR="00D80970" w:rsidRPr="00C0049B" w:rsidRDefault="00D80970" w:rsidP="0025381E">
      <w:pPr>
        <w:jc w:val="both"/>
      </w:pPr>
    </w:p>
    <w:p w:rsidR="00C220DB" w:rsidRDefault="00C220DB" w:rsidP="00C220DB">
      <w:pPr>
        <w:pStyle w:val="Nagwek2"/>
      </w:pPr>
      <w:bookmarkStart w:id="5" w:name="_Toc24843323"/>
      <w:r>
        <w:lastRenderedPageBreak/>
        <w:t>Analiza istniejących rozwiązań</w:t>
      </w:r>
      <w:bookmarkEnd w:id="5"/>
    </w:p>
    <w:p w:rsidR="0073507A" w:rsidRDefault="0073507A" w:rsidP="0025381E">
      <w:pPr>
        <w:ind w:firstLine="426"/>
        <w:jc w:val="both"/>
      </w:pPr>
      <w:r>
        <w:t>Zasoby Internetu zawierają mnóstwo stron, które mogą być pomocne podczas próby samodzielnego rozwiązania usterki. Zostało wybranych kilka portali, gdzie przeanalizowano znajdujące się tam treści pod kątem ich przydatności dla użytkownika.</w:t>
      </w:r>
    </w:p>
    <w:p w:rsidR="00DA4E3B" w:rsidRPr="0073507A" w:rsidRDefault="00DA4E3B" w:rsidP="0025381E">
      <w:pPr>
        <w:jc w:val="both"/>
      </w:pPr>
    </w:p>
    <w:p w:rsidR="0029617D" w:rsidRDefault="00D24B97" w:rsidP="0025381E">
      <w:pPr>
        <w:pStyle w:val="Nagwek3"/>
      </w:pPr>
      <w:bookmarkStart w:id="6" w:name="_Toc24843324"/>
      <w:r>
        <w:t>Kryteria porównywalności</w:t>
      </w:r>
      <w:bookmarkEnd w:id="6"/>
    </w:p>
    <w:p w:rsidR="00532FF6" w:rsidRDefault="00D75077" w:rsidP="0025381E">
      <w:pPr>
        <w:ind w:firstLine="426"/>
        <w:jc w:val="both"/>
      </w:pPr>
      <w:r>
        <w:t>Analiza istniejących na rynku rozwiązań została przeprowadzona, biorąc pod uwagę następujące kryteria porównywalności:</w:t>
      </w:r>
    </w:p>
    <w:p w:rsidR="00D75077" w:rsidRDefault="00D75077" w:rsidP="0025381E">
      <w:pPr>
        <w:pStyle w:val="Akapitzlist"/>
        <w:numPr>
          <w:ilvl w:val="0"/>
          <w:numId w:val="9"/>
        </w:numPr>
      </w:pPr>
      <w:r>
        <w:t>Szybkość znalezienia interesującej porady,</w:t>
      </w:r>
    </w:p>
    <w:p w:rsidR="001F3A92" w:rsidRDefault="002B535C" w:rsidP="0025381E">
      <w:pPr>
        <w:pStyle w:val="Akapitzlist"/>
        <w:numPr>
          <w:ilvl w:val="0"/>
          <w:numId w:val="9"/>
        </w:numPr>
      </w:pPr>
      <w:r>
        <w:t>Prostota i zrozumienie przez użytkownika rozwiązania danego problemu</w:t>
      </w:r>
      <w:r w:rsidR="001F3A92">
        <w:t>,</w:t>
      </w:r>
    </w:p>
    <w:p w:rsidR="006A735F" w:rsidRDefault="001F3A92" w:rsidP="0025381E">
      <w:pPr>
        <w:pStyle w:val="Akapitzlist"/>
        <w:numPr>
          <w:ilvl w:val="0"/>
          <w:numId w:val="9"/>
        </w:numPr>
      </w:pPr>
      <w:r>
        <w:t>Możliwo</w:t>
      </w:r>
      <w:r w:rsidR="004E445A">
        <w:t>ść przeglądania strony na urządzeniach mobilnych</w:t>
      </w:r>
      <w:r w:rsidR="006A735F">
        <w:t>,</w:t>
      </w:r>
    </w:p>
    <w:p w:rsidR="00DA4E3B" w:rsidRDefault="006A735F" w:rsidP="0025381E">
      <w:pPr>
        <w:pStyle w:val="Akapitzlist"/>
        <w:numPr>
          <w:ilvl w:val="0"/>
          <w:numId w:val="9"/>
        </w:numPr>
      </w:pPr>
      <w:r>
        <w:t>Baza istniejących porad.</w:t>
      </w:r>
    </w:p>
    <w:p w:rsidR="00DA4E3B" w:rsidRDefault="00DA4E3B" w:rsidP="0025381E">
      <w:pPr>
        <w:pStyle w:val="Akapitzlist"/>
        <w:ind w:left="1117" w:firstLine="0"/>
      </w:pPr>
    </w:p>
    <w:p w:rsidR="00DA4E3B" w:rsidRDefault="00DA4E3B" w:rsidP="0025381E">
      <w:pPr>
        <w:pStyle w:val="Nagwek3"/>
        <w:rPr>
          <w:i/>
          <w:iCs/>
        </w:rPr>
      </w:pPr>
      <w:bookmarkStart w:id="7" w:name="_Toc24843325"/>
      <w:r>
        <w:t xml:space="preserve">Aplikacja webowa </w:t>
      </w:r>
      <w:r w:rsidRPr="00DA4E3B">
        <w:rPr>
          <w:i/>
          <w:iCs/>
        </w:rPr>
        <w:t>Naprawek.pl</w:t>
      </w:r>
      <w:bookmarkEnd w:id="7"/>
    </w:p>
    <w:p w:rsidR="00D75835" w:rsidRDefault="00D75835" w:rsidP="0025381E">
      <w:pPr>
        <w:ind w:firstLine="426"/>
        <w:jc w:val="both"/>
      </w:pPr>
      <w:r>
        <w:t>Pierwsza porównywana aplikacja</w:t>
      </w:r>
      <w:r w:rsidR="00A6352E">
        <w:t xml:space="preserve"> – </w:t>
      </w:r>
      <w:r w:rsidR="00A6352E" w:rsidRPr="00A6352E">
        <w:rPr>
          <w:i/>
          <w:iCs/>
        </w:rPr>
        <w:t>N</w:t>
      </w:r>
      <w:r w:rsidRPr="00A6352E">
        <w:rPr>
          <w:i/>
          <w:iCs/>
        </w:rPr>
        <w:t>aprawek</w:t>
      </w:r>
      <w:r>
        <w:rPr>
          <w:i/>
          <w:iCs/>
        </w:rPr>
        <w:t>.pl</w:t>
      </w:r>
      <w:r>
        <w:t xml:space="preserve"> to strona internetowa, której główną funkcjonalnością jest wyszukiwanie specjalistów w pobliżu, mogących naprawić daną usterkę z dostępnych na głównej stronie kategorii. W menu nawigacyjnym aplikacji znajduje się jednak zakładka </w:t>
      </w:r>
      <w:r>
        <w:rPr>
          <w:i/>
          <w:iCs/>
        </w:rPr>
        <w:t>Porady</w:t>
      </w:r>
      <w:r>
        <w:t>, w której znaleźć można wskazówki dotyczące samodzielnego radzenia sobie z awariami sprzętu.</w:t>
      </w:r>
    </w:p>
    <w:p w:rsidR="00D75835" w:rsidRDefault="00D75835" w:rsidP="00D75835">
      <w:pPr>
        <w:jc w:val="center"/>
      </w:pPr>
    </w:p>
    <w:p w:rsidR="003F7E2A" w:rsidRDefault="003F7E2A" w:rsidP="003F7E2A">
      <w:pPr>
        <w:jc w:val="center"/>
      </w:pPr>
      <w:r>
        <w:rPr>
          <w:noProof/>
        </w:rPr>
        <w:drawing>
          <wp:inline distT="0" distB="0" distL="0" distR="0">
            <wp:extent cx="4037744" cy="2119734"/>
            <wp:effectExtent l="0" t="0" r="127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ys.1.4 Strona główna aplikacji Naprawek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429" cy="21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2A" w:rsidRDefault="003F7E2A" w:rsidP="003F7E2A">
      <w:pPr>
        <w:pStyle w:val="Legenda"/>
        <w:rPr>
          <w:i/>
          <w:iCs w:val="0"/>
        </w:rPr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.4 Strona główna aplikacji webowej </w:t>
      </w:r>
      <w:r>
        <w:rPr>
          <w:i/>
          <w:iCs w:val="0"/>
        </w:rPr>
        <w:t>Naprawek.pl</w:t>
      </w:r>
    </w:p>
    <w:p w:rsidR="006C586B" w:rsidRDefault="006C586B" w:rsidP="0056322C">
      <w:pPr>
        <w:jc w:val="center"/>
      </w:pPr>
      <w:r>
        <w:rPr>
          <w:noProof/>
        </w:rPr>
        <w:drawing>
          <wp:inline distT="0" distB="0" distL="0" distR="0">
            <wp:extent cx="4078840" cy="2141310"/>
            <wp:effectExtent l="0" t="0" r="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ys. 1.5 Zakładka Porady w aplikacji webowej Naprawek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380" cy="21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6B" w:rsidRPr="006C586B" w:rsidRDefault="006C586B" w:rsidP="006C586B">
      <w:pPr>
        <w:pStyle w:val="Legenda"/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.5 Zakładka </w:t>
      </w:r>
      <w:r>
        <w:rPr>
          <w:i/>
          <w:iCs w:val="0"/>
        </w:rPr>
        <w:t xml:space="preserve">Porady </w:t>
      </w:r>
      <w:r>
        <w:t xml:space="preserve">aplikacji webowej </w:t>
      </w:r>
      <w:r>
        <w:rPr>
          <w:i/>
          <w:iCs w:val="0"/>
        </w:rPr>
        <w:t>Naprawek.pl</w:t>
      </w:r>
    </w:p>
    <w:p w:rsidR="006C586B" w:rsidRDefault="00E971C3" w:rsidP="0025381E">
      <w:pPr>
        <w:ind w:firstLine="397"/>
        <w:jc w:val="both"/>
      </w:pPr>
      <w:r>
        <w:lastRenderedPageBreak/>
        <w:t xml:space="preserve">Po przejściu do zakładki </w:t>
      </w:r>
      <w:r>
        <w:rPr>
          <w:i/>
          <w:iCs/>
        </w:rPr>
        <w:t xml:space="preserve">Porady </w:t>
      </w:r>
      <w:r>
        <w:t xml:space="preserve">widoczna jest lista porad z tytułem każdej z nich, zdjęciem oraz krótkim opisem. Po kliknięciu w tytuł lub tekst </w:t>
      </w:r>
      <w:r>
        <w:rPr>
          <w:i/>
          <w:iCs/>
        </w:rPr>
        <w:t>czytaj więcej</w:t>
      </w:r>
      <w:r>
        <w:t xml:space="preserve"> aplikacja przekierowuje użytkownika do podstrony z konkretną usterką.</w:t>
      </w:r>
    </w:p>
    <w:p w:rsidR="00A20714" w:rsidRDefault="00A20714" w:rsidP="00A20714">
      <w:pPr>
        <w:jc w:val="center"/>
      </w:pPr>
    </w:p>
    <w:p w:rsidR="00A20714" w:rsidRDefault="00A20714" w:rsidP="00DE74BB">
      <w:pPr>
        <w:jc w:val="center"/>
      </w:pPr>
    </w:p>
    <w:p w:rsidR="00DE74BB" w:rsidRDefault="00DE74BB" w:rsidP="00DE74BB">
      <w:pPr>
        <w:jc w:val="center"/>
      </w:pPr>
      <w:r>
        <w:rPr>
          <w:noProof/>
        </w:rPr>
        <w:drawing>
          <wp:inline distT="0" distB="0" distL="0" distR="0">
            <wp:extent cx="4383267" cy="4312930"/>
            <wp:effectExtent l="0" t="0" r="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ys. 1.6 Podstrona z konkretną poradą aplikacji webowej Naprawek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36" cy="43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BB" w:rsidRDefault="00DE74BB" w:rsidP="00DE74BB">
      <w:pPr>
        <w:pStyle w:val="Legenda"/>
        <w:rPr>
          <w:i/>
          <w:iCs w:val="0"/>
        </w:rPr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 w:rsidR="00DB1BA0">
        <w:t>6</w:t>
      </w:r>
      <w:r>
        <w:t xml:space="preserve"> Podstrona z konkretną poradą aplikacji webowej </w:t>
      </w:r>
      <w:r>
        <w:rPr>
          <w:i/>
          <w:iCs w:val="0"/>
        </w:rPr>
        <w:t>Naprawek.pl</w:t>
      </w:r>
    </w:p>
    <w:p w:rsidR="00551288" w:rsidRDefault="00551288" w:rsidP="00551288"/>
    <w:p w:rsidR="00551288" w:rsidRPr="00551288" w:rsidRDefault="00551288" w:rsidP="00551288">
      <w:pPr>
        <w:pStyle w:val="Legenda"/>
        <w:rPr>
          <w:i/>
          <w:iCs w:val="0"/>
        </w:rPr>
      </w:pPr>
      <w:r>
        <w:t xml:space="preserve">Tab.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 w:rsidR="0078394A">
        <w:t>3</w:t>
      </w:r>
      <w:r>
        <w:t xml:space="preserve"> </w:t>
      </w:r>
      <w:r w:rsidR="0006238B">
        <w:t>Zestawienie</w:t>
      </w:r>
      <w:r>
        <w:t xml:space="preserve"> </w:t>
      </w:r>
      <w:r w:rsidR="00DC15FA">
        <w:t xml:space="preserve">mocnych i słabych </w:t>
      </w:r>
      <w:r w:rsidR="003B53E2">
        <w:t xml:space="preserve">stron </w:t>
      </w:r>
      <w:r>
        <w:t xml:space="preserve">aplikacji webowej </w:t>
      </w:r>
      <w:r>
        <w:rPr>
          <w:i/>
          <w:iCs w:val="0"/>
        </w:rPr>
        <w:t>Naprawek.pl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63"/>
        <w:gridCol w:w="4464"/>
      </w:tblGrid>
      <w:tr w:rsidR="00A6352E" w:rsidTr="00A6352E">
        <w:tc>
          <w:tcPr>
            <w:tcW w:w="4463" w:type="dxa"/>
          </w:tcPr>
          <w:p w:rsidR="00A6352E" w:rsidRPr="00A6352E" w:rsidRDefault="00A6352E" w:rsidP="00DE74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Mocne strony</w:t>
            </w:r>
          </w:p>
        </w:tc>
        <w:tc>
          <w:tcPr>
            <w:tcW w:w="4464" w:type="dxa"/>
          </w:tcPr>
          <w:p w:rsidR="00A6352E" w:rsidRPr="00A6352E" w:rsidRDefault="00A6352E" w:rsidP="00DE74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Słabe strony</w:t>
            </w:r>
          </w:p>
        </w:tc>
      </w:tr>
      <w:tr w:rsidR="00A6352E" w:rsidTr="00645C15">
        <w:trPr>
          <w:trHeight w:val="848"/>
        </w:trPr>
        <w:tc>
          <w:tcPr>
            <w:tcW w:w="4463" w:type="dxa"/>
          </w:tcPr>
          <w:p w:rsidR="00A6352E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Przejrzysty i intuicyjny interfejs użytkownika</w:t>
            </w:r>
          </w:p>
          <w:p w:rsidR="00DC15FA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Porady opisane w prosty, zrozumiały sposób,</w:t>
            </w:r>
          </w:p>
          <w:p w:rsidR="00DC15FA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Wypunktowane najważniejsze kroki mogące być przyczyną usterki</w:t>
            </w:r>
          </w:p>
          <w:p w:rsidR="00E2746F" w:rsidRDefault="00E2746F" w:rsidP="00DC15FA">
            <w:pPr>
              <w:pStyle w:val="Akapitzlist"/>
              <w:numPr>
                <w:ilvl w:val="0"/>
                <w:numId w:val="10"/>
              </w:numPr>
            </w:pPr>
            <w:r>
              <w:t>Bardzo dobrze wykonany i działający interfejs dla urządzeń mobilnych</w:t>
            </w:r>
          </w:p>
        </w:tc>
        <w:tc>
          <w:tcPr>
            <w:tcW w:w="4464" w:type="dxa"/>
          </w:tcPr>
          <w:p w:rsidR="00A6352E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Brak wyszukiwania porad po słowie kluczowym</w:t>
            </w:r>
          </w:p>
          <w:p w:rsidR="00DC15FA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Brak możliwości sortowania i filtrowania porad, np. według kategorii</w:t>
            </w:r>
          </w:p>
          <w:p w:rsidR="00DC15FA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Mała baza porad</w:t>
            </w:r>
          </w:p>
          <w:p w:rsidR="00DC15FA" w:rsidRDefault="00DC15FA" w:rsidP="00DC15FA">
            <w:pPr>
              <w:pStyle w:val="Akapitzlist"/>
              <w:numPr>
                <w:ilvl w:val="0"/>
                <w:numId w:val="10"/>
              </w:numPr>
            </w:pPr>
            <w:r>
              <w:t>Porady skupiają się jedynie na usterkach sprzętu zasilanego prądem</w:t>
            </w:r>
          </w:p>
          <w:p w:rsidR="006E025A" w:rsidRDefault="006E025A" w:rsidP="00DC15FA">
            <w:pPr>
              <w:pStyle w:val="Akapitzlist"/>
              <w:numPr>
                <w:ilvl w:val="0"/>
                <w:numId w:val="10"/>
              </w:numPr>
            </w:pPr>
            <w:r>
              <w:t xml:space="preserve">Znaczna część porad sprowadza się do zamówienia wizyty specjalisty oferowanej </w:t>
            </w:r>
            <w:r w:rsidR="004D15C5">
              <w:t>w aplikacji</w:t>
            </w:r>
            <w:r>
              <w:t>.</w:t>
            </w:r>
          </w:p>
        </w:tc>
      </w:tr>
    </w:tbl>
    <w:p w:rsidR="00DE74BB" w:rsidRPr="00E971C3" w:rsidRDefault="00DE74BB" w:rsidP="00DE74BB">
      <w:pPr>
        <w:jc w:val="center"/>
      </w:pPr>
    </w:p>
    <w:p w:rsidR="00D75835" w:rsidRPr="00D75835" w:rsidRDefault="00D75835" w:rsidP="000C2599"/>
    <w:p w:rsidR="00144DC4" w:rsidRDefault="00144DC4" w:rsidP="00144DC4">
      <w:pPr>
        <w:pStyle w:val="Nagwek3"/>
        <w:rPr>
          <w:i/>
          <w:iCs/>
        </w:rPr>
      </w:pPr>
      <w:bookmarkStart w:id="8" w:name="_Toc24843326"/>
      <w:r>
        <w:lastRenderedPageBreak/>
        <w:t xml:space="preserve">Aplikacja webowa </w:t>
      </w:r>
      <w:r w:rsidRPr="00144DC4">
        <w:rPr>
          <w:i/>
          <w:iCs/>
        </w:rPr>
        <w:t>Fachmistrz.pl</w:t>
      </w:r>
      <w:bookmarkEnd w:id="8"/>
    </w:p>
    <w:p w:rsidR="000C2599" w:rsidRDefault="00E2746F" w:rsidP="0025381E">
      <w:pPr>
        <w:ind w:firstLine="426"/>
        <w:jc w:val="both"/>
      </w:pPr>
      <w:r>
        <w:t xml:space="preserve">Podobnie jak pierwsza z porównywanych stron, aplikacja </w:t>
      </w:r>
      <w:r>
        <w:rPr>
          <w:i/>
          <w:iCs/>
        </w:rPr>
        <w:t>Fachmistrz.pl</w:t>
      </w:r>
      <w:r>
        <w:t xml:space="preserve"> także skupia się głównie na znalezieniu wykwalifikowanej osoby mogącej naprawić występującą usterkę. </w:t>
      </w:r>
      <w:r w:rsidR="006E025A">
        <w:t>Strona domowa</w:t>
      </w:r>
      <w:r>
        <w:t xml:space="preserve"> aplikacji poświęcona została na formularz </w:t>
      </w:r>
      <w:r w:rsidR="006E025A">
        <w:t>kontaktowy w sprawie naprawy danej usterki w zależności od obecnej lokalizacji użytkownika. Poniżej opisane są usługi oferowane przez stronę w ramach napraw, a także opinie zadowolonych klientów.</w:t>
      </w:r>
      <w:r w:rsidR="00743FAF">
        <w:t xml:space="preserve"> W menu nawigacyjnym została umieszczona zakładka </w:t>
      </w:r>
      <w:r w:rsidR="00743FAF">
        <w:rPr>
          <w:i/>
          <w:iCs/>
        </w:rPr>
        <w:t>Poradniki</w:t>
      </w:r>
      <w:r w:rsidR="00743FAF">
        <w:t xml:space="preserve"> przekierowująca użytkownika do strony z poradami.</w:t>
      </w:r>
    </w:p>
    <w:p w:rsidR="00743FAF" w:rsidRDefault="00743FAF" w:rsidP="000C2599"/>
    <w:p w:rsidR="00743FAF" w:rsidRPr="00743FAF" w:rsidRDefault="00743FAF" w:rsidP="00743FAF">
      <w:r>
        <w:rPr>
          <w:noProof/>
        </w:rPr>
        <w:drawing>
          <wp:inline distT="0" distB="0" distL="0" distR="0">
            <wp:extent cx="5579745" cy="268351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ys. 1.7 Strona główna aplikacji webowej Fachmistrz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AF" w:rsidRDefault="00743FAF" w:rsidP="00743FAF">
      <w:pPr>
        <w:pStyle w:val="Legenda"/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 w:rsidR="0078394A">
        <w:t>7</w:t>
      </w:r>
      <w:r>
        <w:t xml:space="preserve"> Strona główna aplikacji webowej </w:t>
      </w:r>
      <w:r>
        <w:rPr>
          <w:i/>
          <w:iCs w:val="0"/>
        </w:rPr>
        <w:t>Fachmistrz.pl</w:t>
      </w:r>
    </w:p>
    <w:p w:rsidR="0078394A" w:rsidRDefault="0078394A" w:rsidP="0078394A"/>
    <w:p w:rsidR="00743FAF" w:rsidRDefault="0078394A" w:rsidP="0078394A">
      <w:pPr>
        <w:ind w:firstLine="426"/>
        <w:jc w:val="center"/>
      </w:pPr>
      <w:r>
        <w:rPr>
          <w:noProof/>
        </w:rPr>
        <w:drawing>
          <wp:inline distT="0" distB="0" distL="0" distR="0">
            <wp:extent cx="5124261" cy="2686636"/>
            <wp:effectExtent l="0" t="0" r="0" b="635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ys. 1.8 Zakładka Poradniki aplikacji webowej Fachmistrz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365" cy="269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A9" w:rsidRDefault="0078394A" w:rsidP="00572AA9">
      <w:pPr>
        <w:pStyle w:val="Legenda"/>
        <w:rPr>
          <w:i/>
          <w:iCs w:val="0"/>
        </w:rPr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 w:rsidR="00AB281C">
        <w:t>8</w:t>
      </w:r>
      <w:r>
        <w:t xml:space="preserve"> </w:t>
      </w:r>
      <w:r w:rsidR="00AB281C">
        <w:t xml:space="preserve">Zakładka </w:t>
      </w:r>
      <w:r w:rsidR="00AB281C">
        <w:rPr>
          <w:i/>
          <w:iCs w:val="0"/>
        </w:rPr>
        <w:t>Poradniki</w:t>
      </w:r>
      <w:r w:rsidR="00AB281C">
        <w:t xml:space="preserve"> aplikacji webowej </w:t>
      </w:r>
      <w:r w:rsidR="00AB281C">
        <w:rPr>
          <w:i/>
          <w:iCs w:val="0"/>
        </w:rPr>
        <w:t>Fachmistrz.pl</w:t>
      </w:r>
    </w:p>
    <w:p w:rsidR="00572AA9" w:rsidRPr="00572AA9" w:rsidRDefault="00572AA9" w:rsidP="00572AA9"/>
    <w:p w:rsidR="00572AA9" w:rsidRDefault="00572AA9" w:rsidP="0025381E">
      <w:pPr>
        <w:ind w:firstLine="397"/>
        <w:jc w:val="both"/>
      </w:pPr>
      <w:r>
        <w:t xml:space="preserve">Zakładka </w:t>
      </w:r>
      <w:r>
        <w:rPr>
          <w:i/>
          <w:iCs/>
        </w:rPr>
        <w:t>Poradniki</w:t>
      </w:r>
      <w:r>
        <w:t xml:space="preserve"> podobnie jak w aplikacji </w:t>
      </w:r>
      <w:r>
        <w:rPr>
          <w:i/>
          <w:iCs/>
        </w:rPr>
        <w:t>Naprawek</w:t>
      </w:r>
      <w:r>
        <w:t xml:space="preserve"> prezentuje wylistowane porady, po kliknięciu których użytkownik zostaje wysłany do podstrony z daną usterką. Dodatkowo po prawej stronie widoczne są kategorie, według których można znaleźć problem.</w:t>
      </w:r>
    </w:p>
    <w:p w:rsidR="00F427C6" w:rsidRDefault="00F427C6" w:rsidP="00F427C6">
      <w:pPr>
        <w:jc w:val="center"/>
      </w:pPr>
      <w:r>
        <w:rPr>
          <w:noProof/>
        </w:rPr>
        <w:lastRenderedPageBreak/>
        <w:drawing>
          <wp:inline distT="0" distB="0" distL="0" distR="0">
            <wp:extent cx="4212077" cy="3485402"/>
            <wp:effectExtent l="0" t="0" r="444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ys. 1.9 Podstrona z daną poradą aplikacji webowej Fachmistrz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08"/>
                    <a:stretch/>
                  </pic:blipFill>
                  <pic:spPr bwMode="auto">
                    <a:xfrm>
                      <a:off x="0" y="0"/>
                      <a:ext cx="4219912" cy="349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C6" w:rsidRDefault="00F427C6" w:rsidP="00F427C6">
      <w:pPr>
        <w:pStyle w:val="Legenda"/>
        <w:rPr>
          <w:i/>
          <w:iCs w:val="0"/>
        </w:rPr>
      </w:pPr>
      <w:r>
        <w:t xml:space="preserve">Rys.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.9 Podstrona z konkretną poradą aplikacji webowej </w:t>
      </w:r>
      <w:r w:rsidRPr="00BB2CFF">
        <w:rPr>
          <w:i/>
          <w:iCs w:val="0"/>
        </w:rPr>
        <w:t>Fachmistrz.pl</w:t>
      </w:r>
    </w:p>
    <w:p w:rsidR="00B738B3" w:rsidRPr="00B738B3" w:rsidRDefault="00B738B3" w:rsidP="00B738B3"/>
    <w:p w:rsidR="00F427C6" w:rsidRPr="00B738B3" w:rsidRDefault="00B738B3" w:rsidP="00B738B3">
      <w:pPr>
        <w:pStyle w:val="Legenda"/>
        <w:rPr>
          <w:i/>
          <w:iCs w:val="0"/>
        </w:rPr>
      </w:pPr>
      <w:r>
        <w:t xml:space="preserve">Tab.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 w:rsidR="00A65E89">
        <w:t>4</w:t>
      </w:r>
      <w:r>
        <w:t xml:space="preserve"> Zestawienie mocnych i słabych </w:t>
      </w:r>
      <w:r w:rsidR="003B53E2">
        <w:t xml:space="preserve">stron </w:t>
      </w:r>
      <w:r>
        <w:t xml:space="preserve">aplikacji webowej </w:t>
      </w:r>
      <w:r w:rsidR="00DF71AA">
        <w:rPr>
          <w:i/>
          <w:iCs w:val="0"/>
        </w:rPr>
        <w:t>Fachmistrz.pl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63"/>
        <w:gridCol w:w="4464"/>
      </w:tblGrid>
      <w:tr w:rsidR="00B738B3" w:rsidTr="00645C15">
        <w:tc>
          <w:tcPr>
            <w:tcW w:w="4463" w:type="dxa"/>
          </w:tcPr>
          <w:p w:rsidR="00B738B3" w:rsidRPr="00A6352E" w:rsidRDefault="00B738B3" w:rsidP="00645C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Mocne strony</w:t>
            </w:r>
          </w:p>
        </w:tc>
        <w:tc>
          <w:tcPr>
            <w:tcW w:w="4464" w:type="dxa"/>
          </w:tcPr>
          <w:p w:rsidR="00B738B3" w:rsidRPr="00A6352E" w:rsidRDefault="00B738B3" w:rsidP="00645C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Słabe strony</w:t>
            </w:r>
          </w:p>
        </w:tc>
      </w:tr>
      <w:tr w:rsidR="00B738B3" w:rsidTr="00645C15">
        <w:trPr>
          <w:trHeight w:val="848"/>
        </w:trPr>
        <w:tc>
          <w:tcPr>
            <w:tcW w:w="4463" w:type="dxa"/>
          </w:tcPr>
          <w:p w:rsidR="00B738B3" w:rsidRDefault="00674ED4" w:rsidP="00195AFF">
            <w:pPr>
              <w:pStyle w:val="Akapitzlist"/>
              <w:numPr>
                <w:ilvl w:val="0"/>
                <w:numId w:val="10"/>
              </w:numPr>
            </w:pPr>
            <w:r>
              <w:t>Kategoryzacja usterek według najważniejszych kryteriów</w:t>
            </w:r>
          </w:p>
          <w:p w:rsidR="00674ED4" w:rsidRDefault="00674ED4" w:rsidP="00195AFF">
            <w:pPr>
              <w:pStyle w:val="Akapitzlist"/>
              <w:numPr>
                <w:ilvl w:val="0"/>
                <w:numId w:val="10"/>
              </w:numPr>
            </w:pPr>
            <w:r>
              <w:t>Dobrze wykonany interfejs dla urządzeń mobilnych</w:t>
            </w:r>
          </w:p>
          <w:p w:rsidR="00674ED4" w:rsidRDefault="00674ED4" w:rsidP="00674ED4">
            <w:pPr>
              <w:pStyle w:val="Akapitzlist"/>
            </w:pPr>
          </w:p>
        </w:tc>
        <w:tc>
          <w:tcPr>
            <w:tcW w:w="4464" w:type="dxa"/>
          </w:tcPr>
          <w:p w:rsidR="00B738B3" w:rsidRDefault="00674ED4" w:rsidP="00645C15">
            <w:pPr>
              <w:pStyle w:val="Akapitzlist"/>
              <w:numPr>
                <w:ilvl w:val="0"/>
                <w:numId w:val="10"/>
              </w:numPr>
            </w:pPr>
            <w:r>
              <w:t>Małe menu nawigacyjne, przez co użytkownik może nie zauważyć strony z poradami</w:t>
            </w:r>
          </w:p>
          <w:p w:rsidR="00674ED4" w:rsidRDefault="00674ED4" w:rsidP="00645C15">
            <w:pPr>
              <w:pStyle w:val="Akapitzlist"/>
              <w:numPr>
                <w:ilvl w:val="0"/>
                <w:numId w:val="10"/>
              </w:numPr>
            </w:pPr>
            <w:r>
              <w:t>Brak wyszukiwania porad po słowie kluczowym</w:t>
            </w:r>
          </w:p>
          <w:p w:rsidR="00674ED4" w:rsidRDefault="00674ED4" w:rsidP="00645C15">
            <w:pPr>
              <w:pStyle w:val="Akapitzlist"/>
              <w:numPr>
                <w:ilvl w:val="0"/>
                <w:numId w:val="10"/>
              </w:numPr>
            </w:pPr>
            <w:r>
              <w:t>Brak możliwości sortowania porad</w:t>
            </w:r>
          </w:p>
          <w:p w:rsidR="00674ED4" w:rsidRDefault="00674ED4" w:rsidP="00645C15">
            <w:pPr>
              <w:pStyle w:val="Akapitzlist"/>
              <w:numPr>
                <w:ilvl w:val="0"/>
                <w:numId w:val="10"/>
              </w:numPr>
            </w:pPr>
            <w:r>
              <w:t>Mała ilość porad w bazie i ograniczenie ich podziału do jedynie kilku kategorii</w:t>
            </w:r>
          </w:p>
          <w:p w:rsidR="00674ED4" w:rsidRDefault="00674ED4" w:rsidP="00645C15">
            <w:pPr>
              <w:pStyle w:val="Akapitzlist"/>
              <w:numPr>
                <w:ilvl w:val="0"/>
                <w:numId w:val="10"/>
              </w:numPr>
            </w:pPr>
            <w:r>
              <w:t>Brak wypunktowanych najważniejszych kroków mogących być przyczyną danego problemu</w:t>
            </w:r>
          </w:p>
        </w:tc>
      </w:tr>
    </w:tbl>
    <w:p w:rsidR="00743FAF" w:rsidRDefault="00743FAF" w:rsidP="00743FAF">
      <w:pPr>
        <w:jc w:val="center"/>
      </w:pPr>
    </w:p>
    <w:p w:rsidR="00464C43" w:rsidRDefault="00464C43" w:rsidP="00464C43">
      <w:pPr>
        <w:pStyle w:val="Nagwek3"/>
        <w:rPr>
          <w:i/>
          <w:iCs/>
        </w:rPr>
      </w:pPr>
      <w:bookmarkStart w:id="9" w:name="_Toc24843327"/>
      <w:r>
        <w:t xml:space="preserve">Aplikacja webowa </w:t>
      </w:r>
      <w:r>
        <w:rPr>
          <w:i/>
          <w:iCs/>
        </w:rPr>
        <w:t>North.pl</w:t>
      </w:r>
      <w:bookmarkEnd w:id="9"/>
    </w:p>
    <w:p w:rsidR="00747315" w:rsidRDefault="00747315" w:rsidP="0025381E">
      <w:pPr>
        <w:ind w:firstLine="426"/>
        <w:jc w:val="both"/>
      </w:pPr>
      <w:r>
        <w:t xml:space="preserve">Trzecią aplikacją webową jest strona </w:t>
      </w:r>
      <w:r>
        <w:rPr>
          <w:i/>
          <w:iCs/>
        </w:rPr>
        <w:t>North.pl</w:t>
      </w:r>
      <w:r>
        <w:t xml:space="preserve">. Główny ekran przedstawia użytkownikowi duży napis </w:t>
      </w:r>
      <w:r>
        <w:rPr>
          <w:i/>
          <w:iCs/>
        </w:rPr>
        <w:t>Baza porad</w:t>
      </w:r>
      <w:r>
        <w:t xml:space="preserve">, który od razu sugeruje jaka jest funkcjonalność portalu. </w:t>
      </w:r>
      <w:r w:rsidR="008F0941">
        <w:t>Można wyszukać poradę po słowie kluczowym lub wybrać usterkę według kilku kategorii.</w:t>
      </w:r>
      <w:r w:rsidR="00965C81">
        <w:t xml:space="preserve"> Po kliknięciu w jedną z opcji lub wpisanie problemu, klient przenoszony jest do strony z wynikami.</w:t>
      </w:r>
    </w:p>
    <w:p w:rsidR="00965C81" w:rsidRDefault="00965C81" w:rsidP="00747315"/>
    <w:p w:rsidR="00965C81" w:rsidRDefault="00965C81" w:rsidP="00747315"/>
    <w:p w:rsidR="00965C81" w:rsidRDefault="00965C81" w:rsidP="00747315"/>
    <w:p w:rsidR="00965C81" w:rsidRDefault="00AE7D13" w:rsidP="00AE7D13">
      <w:pPr>
        <w:jc w:val="center"/>
      </w:pPr>
      <w:r>
        <w:rPr>
          <w:noProof/>
        </w:rPr>
        <w:lastRenderedPageBreak/>
        <w:drawing>
          <wp:inline distT="0" distB="0" distL="0" distR="0">
            <wp:extent cx="4761597" cy="2496492"/>
            <wp:effectExtent l="0" t="0" r="1270" b="571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ys. 1.10 Strona główna aplikacji webowej North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48" cy="24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13" w:rsidRDefault="00AE7D13" w:rsidP="00AE7D13">
      <w:pPr>
        <w:pStyle w:val="Legenda"/>
      </w:pPr>
      <w:r>
        <w:t xml:space="preserve">Rys. 1.10 Strona główna aplikacji webowej </w:t>
      </w:r>
      <w:r>
        <w:rPr>
          <w:i/>
          <w:iCs w:val="0"/>
        </w:rPr>
        <w:t>North.pl</w:t>
      </w:r>
    </w:p>
    <w:p w:rsidR="00AE7D13" w:rsidRDefault="00AE7D13" w:rsidP="00AE7D13"/>
    <w:p w:rsidR="00AE7D13" w:rsidRDefault="00AE7D13" w:rsidP="00AE7D13">
      <w:pPr>
        <w:jc w:val="center"/>
      </w:pPr>
      <w:r>
        <w:rPr>
          <w:noProof/>
        </w:rPr>
        <w:drawing>
          <wp:inline distT="0" distB="0" distL="0" distR="0">
            <wp:extent cx="3397384" cy="3560933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ys. 1.11 Wyniki wyszukiwania porady w aplikacji webowej North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250" cy="35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2" w:rsidRDefault="00AE7D13" w:rsidP="00A67E42">
      <w:pPr>
        <w:pStyle w:val="Legenda"/>
        <w:rPr>
          <w:i/>
          <w:iCs w:val="0"/>
        </w:rPr>
      </w:pPr>
      <w:r>
        <w:t xml:space="preserve">Rys. 1.11 Wyniki wyszukiwania porady w aplikacji webowej </w:t>
      </w:r>
      <w:r>
        <w:rPr>
          <w:i/>
          <w:iCs w:val="0"/>
        </w:rPr>
        <w:t>North.pl</w:t>
      </w:r>
    </w:p>
    <w:p w:rsidR="00A67E42" w:rsidRPr="00A67E42" w:rsidRDefault="00A67E42" w:rsidP="00A67E42"/>
    <w:p w:rsidR="00A67E42" w:rsidRDefault="00A67E42" w:rsidP="0025381E">
      <w:pPr>
        <w:ind w:firstLine="397"/>
        <w:jc w:val="both"/>
      </w:pPr>
      <w:r>
        <w:t>Podstrona z wynikami przedstawia listę porad znajdujących się w bazie aplikacji, które pasują</w:t>
      </w:r>
      <w:r w:rsidR="00907AD2">
        <w:t xml:space="preserve"> do wyszukiwanego słowa kluczowego lub wskazanej na stronie głównej kategorii. Tak jak w poprzednich istniejących rozwiązaniach, użytkownik zauważy tytuł, krótki opis problemu, a także zdjęcie</w:t>
      </w:r>
      <w:r w:rsidR="00F1684E">
        <w:t xml:space="preserve"> – miniaturkę.</w:t>
      </w:r>
    </w:p>
    <w:p w:rsidR="00C11F0A" w:rsidRDefault="00C11F0A" w:rsidP="00A67E42"/>
    <w:p w:rsidR="00C11F0A" w:rsidRDefault="00C11F0A" w:rsidP="00A67E42"/>
    <w:p w:rsidR="00C11F0A" w:rsidRDefault="00C11F0A" w:rsidP="00A67E42"/>
    <w:p w:rsidR="00C11F0A" w:rsidRDefault="00C11F0A" w:rsidP="00A67E42"/>
    <w:p w:rsidR="00C11F0A" w:rsidRDefault="00C11F0A" w:rsidP="00A67E42"/>
    <w:p w:rsidR="00C11F0A" w:rsidRDefault="00ED09B0" w:rsidP="00ED09B0">
      <w:pPr>
        <w:jc w:val="center"/>
      </w:pPr>
      <w:r>
        <w:rPr>
          <w:noProof/>
        </w:rPr>
        <w:lastRenderedPageBreak/>
        <w:drawing>
          <wp:inline distT="0" distB="0" distL="0" distR="0">
            <wp:extent cx="5579745" cy="2914650"/>
            <wp:effectExtent l="0" t="0" r="0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ys. 1.12 Podstrona konkretnej porady aplikacji webowej North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B0" w:rsidRDefault="00ED09B0" w:rsidP="00ED09B0">
      <w:pPr>
        <w:pStyle w:val="Legenda"/>
        <w:rPr>
          <w:i/>
          <w:iCs w:val="0"/>
        </w:rPr>
      </w:pPr>
      <w:r>
        <w:t xml:space="preserve">Rys. 1.12 Podstrona z konkretną poradą aplikacji webowej </w:t>
      </w:r>
      <w:r>
        <w:rPr>
          <w:i/>
          <w:iCs w:val="0"/>
        </w:rPr>
        <w:t>North.pl</w:t>
      </w:r>
    </w:p>
    <w:p w:rsidR="000367AC" w:rsidRDefault="000367AC" w:rsidP="000367AC"/>
    <w:p w:rsidR="000367AC" w:rsidRPr="000367AC" w:rsidRDefault="000367AC" w:rsidP="000367AC">
      <w:pPr>
        <w:pStyle w:val="Legenda"/>
        <w:rPr>
          <w:i/>
          <w:iCs w:val="0"/>
        </w:rPr>
      </w:pPr>
      <w:r>
        <w:t xml:space="preserve">Tab.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</w:t>
      </w:r>
      <w:r w:rsidR="00A65E89">
        <w:t>5</w:t>
      </w:r>
      <w:r>
        <w:t xml:space="preserve"> Zestawienie mocnych i słabych </w:t>
      </w:r>
      <w:r w:rsidR="003B53E2">
        <w:t xml:space="preserve">stron </w:t>
      </w:r>
      <w:r>
        <w:t>aplikacji webowej</w:t>
      </w:r>
      <w:r w:rsidR="00B701A1">
        <w:t xml:space="preserve"> </w:t>
      </w:r>
      <w:r w:rsidR="00E71E0A">
        <w:rPr>
          <w:i/>
          <w:iCs w:val="0"/>
        </w:rPr>
        <w:t>North</w:t>
      </w:r>
      <w:r>
        <w:rPr>
          <w:i/>
          <w:iCs w:val="0"/>
        </w:rPr>
        <w:t>.pl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63"/>
        <w:gridCol w:w="4464"/>
      </w:tblGrid>
      <w:tr w:rsidR="000367AC" w:rsidTr="00645C15">
        <w:tc>
          <w:tcPr>
            <w:tcW w:w="4463" w:type="dxa"/>
          </w:tcPr>
          <w:p w:rsidR="000367AC" w:rsidRPr="00A6352E" w:rsidRDefault="000367AC" w:rsidP="00645C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Mocne strony</w:t>
            </w:r>
          </w:p>
        </w:tc>
        <w:tc>
          <w:tcPr>
            <w:tcW w:w="4464" w:type="dxa"/>
          </w:tcPr>
          <w:p w:rsidR="000367AC" w:rsidRPr="00A6352E" w:rsidRDefault="000367AC" w:rsidP="00645C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Słabe strony</w:t>
            </w:r>
          </w:p>
        </w:tc>
      </w:tr>
      <w:tr w:rsidR="000367AC" w:rsidTr="00645C15">
        <w:trPr>
          <w:trHeight w:val="848"/>
        </w:trPr>
        <w:tc>
          <w:tcPr>
            <w:tcW w:w="4463" w:type="dxa"/>
          </w:tcPr>
          <w:p w:rsidR="000367AC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Prosty i intuicyjny interfejs</w:t>
            </w:r>
          </w:p>
          <w:p w:rsidR="00195AFF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Możliwość wyszukania porady po słowie kluczowym</w:t>
            </w:r>
          </w:p>
          <w:p w:rsidR="00195AFF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Możliwość wyboru kategorii danego problemu</w:t>
            </w:r>
          </w:p>
          <w:p w:rsidR="00195AFF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Porady napisane są w prosty sposób</w:t>
            </w:r>
          </w:p>
          <w:p w:rsidR="00195AFF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Najważniejsze kroki mogące być przyczyną problemu są wyróżnione</w:t>
            </w:r>
          </w:p>
          <w:p w:rsidR="00195AFF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Możliwość oceny danej porady</w:t>
            </w:r>
          </w:p>
          <w:p w:rsidR="00195AFF" w:rsidRDefault="00195AFF" w:rsidP="00195AFF">
            <w:pPr>
              <w:pStyle w:val="Akapitzlist"/>
              <w:numPr>
                <w:ilvl w:val="0"/>
                <w:numId w:val="10"/>
              </w:numPr>
            </w:pPr>
            <w:r>
              <w:t>Dobrze działający interfejs dla urządzeń mobilnych</w:t>
            </w:r>
          </w:p>
        </w:tc>
        <w:tc>
          <w:tcPr>
            <w:tcW w:w="4464" w:type="dxa"/>
          </w:tcPr>
          <w:p w:rsidR="000367AC" w:rsidRDefault="00195AFF" w:rsidP="00645C15">
            <w:pPr>
              <w:pStyle w:val="Akapitzlist"/>
              <w:numPr>
                <w:ilvl w:val="0"/>
                <w:numId w:val="10"/>
              </w:numPr>
            </w:pPr>
            <w:r>
              <w:t>Wyniki wyszukiwania po słowie kluczowym oprócz porad, zawierają również recenzje sprzętu</w:t>
            </w:r>
            <w:r w:rsidR="00DD4AB2">
              <w:t xml:space="preserve"> czy</w:t>
            </w:r>
            <w:r>
              <w:t xml:space="preserve"> artykuły o innej tematyce</w:t>
            </w:r>
          </w:p>
          <w:p w:rsidR="00195AFF" w:rsidRDefault="00195AFF" w:rsidP="00DD4AB2">
            <w:pPr>
              <w:pStyle w:val="Akapitzlist"/>
              <w:numPr>
                <w:ilvl w:val="0"/>
                <w:numId w:val="10"/>
              </w:numPr>
            </w:pPr>
            <w:r>
              <w:t>Mała ilość kategorii według których podzielono usterki</w:t>
            </w:r>
          </w:p>
        </w:tc>
      </w:tr>
    </w:tbl>
    <w:p w:rsidR="00ED09B0" w:rsidRPr="00A67E42" w:rsidRDefault="00ED09B0" w:rsidP="00ED09B0">
      <w:pPr>
        <w:jc w:val="center"/>
      </w:pPr>
    </w:p>
    <w:p w:rsidR="00AE7D13" w:rsidRPr="00AE7D13" w:rsidRDefault="00AE7D13" w:rsidP="00AE7D13">
      <w:pPr>
        <w:jc w:val="center"/>
      </w:pPr>
    </w:p>
    <w:p w:rsidR="00AE7D13" w:rsidRPr="00747315" w:rsidRDefault="00AE7D13" w:rsidP="00AE7D13">
      <w:pPr>
        <w:jc w:val="center"/>
      </w:pPr>
    </w:p>
    <w:p w:rsidR="00144DC4" w:rsidRDefault="00144DC4" w:rsidP="00144DC4">
      <w:pPr>
        <w:pStyle w:val="Nagwek3"/>
      </w:pPr>
      <w:bookmarkStart w:id="10" w:name="_Toc24843328"/>
      <w:r>
        <w:t>Fora i artykuły</w:t>
      </w:r>
      <w:r w:rsidR="00893E95">
        <w:t xml:space="preserve"> znalezione przy pomocy wyszukiwarki internetowej</w:t>
      </w:r>
      <w:bookmarkEnd w:id="10"/>
    </w:p>
    <w:p w:rsidR="0015198E" w:rsidRDefault="0015198E" w:rsidP="0025381E">
      <w:pPr>
        <w:ind w:firstLine="426"/>
        <w:jc w:val="both"/>
      </w:pPr>
      <w:r>
        <w:t xml:space="preserve">Z </w:t>
      </w:r>
      <w:r w:rsidR="00881C71">
        <w:t>uwagi</w:t>
      </w:r>
      <w:r>
        <w:t xml:space="preserve"> na </w:t>
      </w:r>
      <w:r w:rsidR="00885E4F">
        <w:t>szeroki zakres</w:t>
      </w:r>
      <w:r>
        <w:t xml:space="preserve"> przedstawionego tematu usterek, wielu użytkowników, chcąc znaleźć interesujący go problem, od razu decyduje </w:t>
      </w:r>
      <w:r w:rsidR="00620E0C">
        <w:t xml:space="preserve">się </w:t>
      </w:r>
      <w:r>
        <w:t xml:space="preserve">na </w:t>
      </w:r>
      <w:r w:rsidR="00620E0C">
        <w:t>skorzystanie</w:t>
      </w:r>
      <w:r>
        <w:t xml:space="preserve"> z wyszukiwarki</w:t>
      </w:r>
      <w:r w:rsidR="00885E4F">
        <w:t xml:space="preserve"> internetowej</w:t>
      </w:r>
      <w:r>
        <w:t>.</w:t>
      </w:r>
      <w:r w:rsidR="00F66D8F">
        <w:t xml:space="preserve"> </w:t>
      </w:r>
      <w:r w:rsidR="00620E0C">
        <w:t xml:space="preserve">Niezliczone ilości forów i wszelkiego rodzaju stron z artykułami oferują porady na każdy temat. W związku z tym, wszystkie te źródła potraktowano jako ostatnie z istniejących rozwiązań do analizy. </w:t>
      </w:r>
    </w:p>
    <w:p w:rsidR="00620E0C" w:rsidRDefault="00D17D5B" w:rsidP="0025381E">
      <w:pPr>
        <w:ind w:firstLine="426"/>
        <w:jc w:val="both"/>
      </w:pPr>
      <w:r>
        <w:t xml:space="preserve">Proces takiego szukania pomocy zaczyna się od wpisania kluczowego słowa do okna wyszukiwarki internetowej, na przykład popularnej w obecnych czasach wyszukiwarki </w:t>
      </w:r>
      <w:r>
        <w:rPr>
          <w:i/>
          <w:iCs/>
        </w:rPr>
        <w:t>Google</w:t>
      </w:r>
      <w:r>
        <w:t>.</w:t>
      </w:r>
    </w:p>
    <w:p w:rsidR="00D17D5B" w:rsidRDefault="00D17D5B" w:rsidP="00D17D5B">
      <w:pPr>
        <w:jc w:val="center"/>
      </w:pPr>
    </w:p>
    <w:p w:rsidR="00DD4AB2" w:rsidRDefault="00DD4AB2" w:rsidP="00D17D5B">
      <w:pPr>
        <w:jc w:val="center"/>
      </w:pPr>
    </w:p>
    <w:p w:rsidR="00DD4AB2" w:rsidRDefault="00DD4AB2" w:rsidP="00D17D5B">
      <w:pPr>
        <w:jc w:val="center"/>
      </w:pPr>
    </w:p>
    <w:p w:rsidR="00DD4AB2" w:rsidRDefault="00C620DC" w:rsidP="00C620DC">
      <w:pPr>
        <w:jc w:val="center"/>
      </w:pPr>
      <w:r>
        <w:rPr>
          <w:noProof/>
        </w:rPr>
        <w:lastRenderedPageBreak/>
        <w:drawing>
          <wp:inline distT="0" distB="0" distL="0" distR="0">
            <wp:extent cx="4381084" cy="2293999"/>
            <wp:effectExtent l="0" t="0" r="635" b="508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ys. 1.13 Wyniki wyszukiwania problemu w Googl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230" cy="230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DC" w:rsidRDefault="00C620DC" w:rsidP="00C620DC">
      <w:pPr>
        <w:pStyle w:val="Legenda"/>
        <w:rPr>
          <w:i/>
          <w:iCs w:val="0"/>
        </w:rPr>
      </w:pPr>
      <w:r>
        <w:t>Rys. 1.1</w:t>
      </w:r>
      <w:r w:rsidR="005B39AD">
        <w:t>3</w:t>
      </w:r>
      <w:r>
        <w:t xml:space="preserve"> Wyniki wyszukiwania problemu w wyszukiwarce internetowej </w:t>
      </w:r>
      <w:r>
        <w:rPr>
          <w:i/>
          <w:iCs w:val="0"/>
        </w:rPr>
        <w:t>Google</w:t>
      </w:r>
    </w:p>
    <w:p w:rsidR="007D6DC0" w:rsidRDefault="007D6DC0" w:rsidP="0025381E">
      <w:pPr>
        <w:ind w:firstLine="397"/>
        <w:jc w:val="both"/>
      </w:pPr>
      <w:r>
        <w:t>Po wpisaniu słowa kluczowego użytkownik uzyskuje listę stron z artykułami i forami na dany temat. Każda z nich może zawierać przydatne informacje, jednak odbiorca musi samemu dokonać selekcji dostępnych rozwiązań.</w:t>
      </w:r>
    </w:p>
    <w:p w:rsidR="007D6DC0" w:rsidRDefault="007D6DC0" w:rsidP="007D6DC0"/>
    <w:p w:rsidR="007D6DC0" w:rsidRPr="007D6DC0" w:rsidRDefault="00446105" w:rsidP="00446105">
      <w:pPr>
        <w:jc w:val="center"/>
      </w:pPr>
      <w:r>
        <w:rPr>
          <w:noProof/>
        </w:rPr>
        <w:drawing>
          <wp:inline distT="0" distB="0" distL="0" distR="0">
            <wp:extent cx="4706609" cy="2461234"/>
            <wp:effectExtent l="0" t="0" r="5715" b="317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ys. 1.14 Przykładowe forum, które użytkownik znajduje po wyszukaniu problemu w Googl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829" cy="24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23" w:rsidRDefault="00446105" w:rsidP="00BE5123">
      <w:pPr>
        <w:pStyle w:val="Legenda"/>
      </w:pPr>
      <w:r>
        <w:t xml:space="preserve">Rys. 1.14 Przykładowe forum, które zostało </w:t>
      </w:r>
      <w:r w:rsidR="003C2CF6">
        <w:t>zwrócone jako rezultat wyszukiwania danego problemu</w:t>
      </w:r>
      <w:r>
        <w:t xml:space="preserve"> w </w:t>
      </w:r>
      <w:r>
        <w:rPr>
          <w:i/>
          <w:iCs w:val="0"/>
        </w:rPr>
        <w:t>Google</w:t>
      </w:r>
      <w:r>
        <w:t xml:space="preserve"> </w:t>
      </w:r>
    </w:p>
    <w:p w:rsidR="00BE5123" w:rsidRDefault="00BE5123" w:rsidP="00BE5123"/>
    <w:p w:rsidR="00BE5123" w:rsidRPr="00BE5123" w:rsidRDefault="00BE5123" w:rsidP="00BE5123">
      <w:pPr>
        <w:pStyle w:val="Legenda"/>
        <w:rPr>
          <w:i/>
          <w:iCs w:val="0"/>
        </w:rPr>
      </w:pPr>
      <w:r>
        <w:t xml:space="preserve">Tab.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.6 Zestawienie mocnych i słabych stron forów i artykułów znalezionych przez wyszukiwarkę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63"/>
        <w:gridCol w:w="4464"/>
      </w:tblGrid>
      <w:tr w:rsidR="00BE5123" w:rsidTr="00645C15">
        <w:tc>
          <w:tcPr>
            <w:tcW w:w="4463" w:type="dxa"/>
          </w:tcPr>
          <w:p w:rsidR="00BE5123" w:rsidRPr="00A6352E" w:rsidRDefault="00BE5123" w:rsidP="00645C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Mocne strony</w:t>
            </w:r>
          </w:p>
        </w:tc>
        <w:tc>
          <w:tcPr>
            <w:tcW w:w="4464" w:type="dxa"/>
          </w:tcPr>
          <w:p w:rsidR="00BE5123" w:rsidRPr="00A6352E" w:rsidRDefault="00BE5123" w:rsidP="00645C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Słabe strony</w:t>
            </w:r>
          </w:p>
        </w:tc>
      </w:tr>
      <w:tr w:rsidR="00BE5123" w:rsidTr="00645C15">
        <w:trPr>
          <w:trHeight w:val="848"/>
        </w:trPr>
        <w:tc>
          <w:tcPr>
            <w:tcW w:w="4463" w:type="dxa"/>
          </w:tcPr>
          <w:p w:rsidR="00BE5123" w:rsidRDefault="002B535C" w:rsidP="00645C15">
            <w:pPr>
              <w:pStyle w:val="Akapitzlist"/>
              <w:numPr>
                <w:ilvl w:val="0"/>
                <w:numId w:val="10"/>
              </w:numPr>
            </w:pPr>
            <w:r>
              <w:t>Duża ilość porad</w:t>
            </w:r>
          </w:p>
          <w:p w:rsidR="002B535C" w:rsidRDefault="002B535C" w:rsidP="008B041C">
            <w:pPr>
              <w:pStyle w:val="Akapitzlist"/>
              <w:numPr>
                <w:ilvl w:val="0"/>
                <w:numId w:val="10"/>
              </w:numPr>
            </w:pPr>
            <w:r>
              <w:t>Możliwość sprawdzenia alternatywnych rozwiązań</w:t>
            </w:r>
          </w:p>
          <w:p w:rsidR="008B041C" w:rsidRDefault="008B041C" w:rsidP="00D37564">
            <w:pPr>
              <w:pStyle w:val="Akapitzlist"/>
            </w:pPr>
          </w:p>
        </w:tc>
        <w:tc>
          <w:tcPr>
            <w:tcW w:w="4464" w:type="dxa"/>
          </w:tcPr>
          <w:p w:rsidR="00BE5123" w:rsidRDefault="00476400" w:rsidP="00645C15">
            <w:pPr>
              <w:pStyle w:val="Akapitzlist"/>
              <w:numPr>
                <w:ilvl w:val="0"/>
                <w:numId w:val="10"/>
              </w:numPr>
            </w:pPr>
            <w:r>
              <w:t>Długi czas znalezienia interesującego rozwiązania</w:t>
            </w:r>
          </w:p>
          <w:p w:rsidR="00476400" w:rsidRDefault="00476400" w:rsidP="00645C15">
            <w:pPr>
              <w:pStyle w:val="Akapitzlist"/>
              <w:numPr>
                <w:ilvl w:val="0"/>
                <w:numId w:val="10"/>
              </w:numPr>
            </w:pPr>
            <w:r>
              <w:t>Wiele porad jest sprecyzowanych do konkretnego urządzenia/sytuacji</w:t>
            </w:r>
          </w:p>
          <w:p w:rsidR="008B041C" w:rsidRDefault="00476400" w:rsidP="008B041C">
            <w:pPr>
              <w:pStyle w:val="Akapitzlist"/>
              <w:numPr>
                <w:ilvl w:val="0"/>
                <w:numId w:val="10"/>
              </w:numPr>
            </w:pPr>
            <w:r>
              <w:t xml:space="preserve">Zbyt duża ilość informacji może spowodować </w:t>
            </w:r>
            <w:r w:rsidR="00AE325A">
              <w:t>zakłopotanie</w:t>
            </w:r>
            <w:r>
              <w:t xml:space="preserve"> użytkownika</w:t>
            </w:r>
          </w:p>
          <w:p w:rsidR="008B041C" w:rsidRDefault="008B041C" w:rsidP="008B041C">
            <w:pPr>
              <w:pStyle w:val="Akapitzlist"/>
              <w:numPr>
                <w:ilvl w:val="0"/>
                <w:numId w:val="10"/>
              </w:numPr>
            </w:pPr>
            <w:r>
              <w:t xml:space="preserve">Problemy z konkretnym określeniem danej usterki </w:t>
            </w:r>
          </w:p>
        </w:tc>
      </w:tr>
    </w:tbl>
    <w:p w:rsidR="00C620DC" w:rsidRPr="00D17D5B" w:rsidRDefault="00C620DC" w:rsidP="00C620DC">
      <w:pPr>
        <w:jc w:val="center"/>
      </w:pPr>
    </w:p>
    <w:p w:rsidR="00144DC4" w:rsidRDefault="00144DC4" w:rsidP="00144DC4">
      <w:pPr>
        <w:pStyle w:val="Nagwek3"/>
      </w:pPr>
      <w:bookmarkStart w:id="11" w:name="_Toc24843329"/>
      <w:r>
        <w:t>Podsumowanie</w:t>
      </w:r>
      <w:bookmarkEnd w:id="11"/>
    </w:p>
    <w:p w:rsidR="00131D12" w:rsidRDefault="00131D12" w:rsidP="00131D12"/>
    <w:p w:rsidR="00131D12" w:rsidRDefault="00DD3772" w:rsidP="0025381E">
      <w:pPr>
        <w:ind w:firstLine="426"/>
        <w:jc w:val="both"/>
      </w:pPr>
      <w:r>
        <w:t>Podsumowując przeprowadzoną analizę istniejących na rynku rozwiązań, można wysunąć wniosek, że nie istnieje aplikacja, której główna funkcjonalność</w:t>
      </w:r>
      <w:r w:rsidR="00366C61">
        <w:t xml:space="preserve"> skupia się na </w:t>
      </w:r>
      <w:r w:rsidR="00645C15">
        <w:t xml:space="preserve">wspomaganiu użytkownika w radzeniu sobie z domowymi usterkami. Znalezione strony oferują przede wszystkim możliwość wyszukania i umówienia specjalisty, odsuwając samodzielne rozwiązywanie problemów na dalszy plan. Portal </w:t>
      </w:r>
      <w:r w:rsidR="00645C15">
        <w:rPr>
          <w:i/>
          <w:iCs/>
        </w:rPr>
        <w:t xml:space="preserve">North.pl </w:t>
      </w:r>
      <w:r w:rsidR="00645C15">
        <w:t>z kolei, oprócz poradników, posiada także artykuły na tematy poboczne, pogarszając tym samym komfort szybkiego znajdowania rozwiązań awarii domowych. Znajdowanie porad na forach poprzez wyszukiwarkę internetową może być pomocne, ale czasochłonne.</w:t>
      </w:r>
    </w:p>
    <w:p w:rsidR="00645C15" w:rsidRDefault="00645C15" w:rsidP="0025381E">
      <w:pPr>
        <w:ind w:firstLine="426"/>
        <w:jc w:val="both"/>
      </w:pPr>
      <w:r>
        <w:t xml:space="preserve">Na potwierdzenie wysnutego wniosku, autor niniejszej pracy zdecydował zapytać grupę 20 osób, o ocenienie w skali od 1 do 5, na ile każde z istniejących rozwiązań </w:t>
      </w:r>
      <w:r w:rsidR="00784475">
        <w:t>spełnia przytoczone na początku rozdziału kryteria porównywalności. Wyniki ankiety zostały przedstawione na rysunku 1.1</w:t>
      </w:r>
      <w:r w:rsidR="00281EB8">
        <w:t>5</w:t>
      </w:r>
      <w:r w:rsidR="00784475">
        <w:t>.</w:t>
      </w:r>
    </w:p>
    <w:p w:rsidR="00A90EDC" w:rsidRDefault="00A90EDC" w:rsidP="0025381E">
      <w:pPr>
        <w:jc w:val="both"/>
      </w:pPr>
    </w:p>
    <w:p w:rsidR="00A90EDC" w:rsidRPr="00645C15" w:rsidRDefault="00A90EDC" w:rsidP="0025381E">
      <w:pPr>
        <w:jc w:val="both"/>
      </w:pPr>
    </w:p>
    <w:p w:rsidR="00131D12" w:rsidRDefault="00C2119C" w:rsidP="00C2119C">
      <w:pPr>
        <w:jc w:val="center"/>
      </w:pPr>
      <w:r>
        <w:rPr>
          <w:noProof/>
        </w:rPr>
        <w:drawing>
          <wp:inline distT="0" distB="0" distL="0" distR="0">
            <wp:extent cx="5444359" cy="3194324"/>
            <wp:effectExtent l="0" t="0" r="444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ys. 1.15 Wyniki ankiety na temat spełnienia kryteriów porównywalności przez istniejące na rynku rozwiązania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" t="947" r="1461" b="3027"/>
                    <a:stretch/>
                  </pic:blipFill>
                  <pic:spPr bwMode="auto">
                    <a:xfrm>
                      <a:off x="0" y="0"/>
                      <a:ext cx="5445754" cy="319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D12" w:rsidRDefault="00C2119C" w:rsidP="00C2119C">
      <w:pPr>
        <w:pStyle w:val="Legenda"/>
      </w:pPr>
      <w:r>
        <w:t>Rys. 1.15 Wyniki ankiety na temat spełnienia kryteriów porównywalności przez istn</w:t>
      </w:r>
      <w:r w:rsidR="008C15AE">
        <w:t xml:space="preserve">iejące na rynku </w:t>
      </w:r>
      <w:r w:rsidR="00081DE8">
        <w:t>rozwiązania</w:t>
      </w:r>
    </w:p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511F98" w:rsidRDefault="00511F98" w:rsidP="00131D12"/>
    <w:p w:rsidR="00511F98" w:rsidRDefault="00511F98" w:rsidP="00131D12"/>
    <w:p w:rsidR="00511F98" w:rsidRDefault="00511F98" w:rsidP="00131D12"/>
    <w:p w:rsidR="00511F98" w:rsidRDefault="00511F98" w:rsidP="00131D12"/>
    <w:p w:rsidR="00511F98" w:rsidRDefault="00511F98" w:rsidP="00511F98">
      <w:pPr>
        <w:pStyle w:val="Nagwek1"/>
      </w:pPr>
      <w:bookmarkStart w:id="12" w:name="_Toc24843330"/>
      <w:r>
        <w:lastRenderedPageBreak/>
        <w:t>Projekt</w:t>
      </w:r>
      <w:r w:rsidR="001F5FEB">
        <w:t xml:space="preserve"> systemu</w:t>
      </w:r>
      <w:bookmarkEnd w:id="12"/>
    </w:p>
    <w:p w:rsidR="008B7691" w:rsidRDefault="008B7691" w:rsidP="008B7691">
      <w:pPr>
        <w:pStyle w:val="Nagwek2"/>
      </w:pPr>
      <w:bookmarkStart w:id="13" w:name="_Toc24843331"/>
      <w:r>
        <w:t>Przegląd i kategoryzacja awarii domowych</w:t>
      </w:r>
      <w:bookmarkEnd w:id="13"/>
    </w:p>
    <w:p w:rsidR="00926E91" w:rsidRDefault="00926E91" w:rsidP="0025381E">
      <w:pPr>
        <w:ind w:firstLine="426"/>
        <w:jc w:val="both"/>
      </w:pPr>
      <w:r>
        <w:t xml:space="preserve">Pierwszym krokiem przy projektowaniu systemu było zapoznanie się z awariami, jakie mogą wystąpić w przeciętnym gospodarstwie domowym. </w:t>
      </w:r>
      <w:r w:rsidR="002529BF">
        <w:t xml:space="preserve">Główny cel podziału usterek na poszczególne kategorie zakładał ich uniwersalność, dzięki czemu bez względu na rodzaj i wielkość gospodarstwa domowego, kategoryzacja miała </w:t>
      </w:r>
      <w:r w:rsidR="000141E5">
        <w:t>w nim</w:t>
      </w:r>
      <w:r w:rsidR="00541C6A">
        <w:t xml:space="preserve"> </w:t>
      </w:r>
      <w:r w:rsidR="002529BF">
        <w:t>zastosowanie.</w:t>
      </w:r>
      <w:r w:rsidR="00541C6A">
        <w:t xml:space="preserve"> W związku z powyższym, wszystkie dostępne w projektowanej aplikacji porady sklasyfikowano do sześciu głównych grup:</w:t>
      </w:r>
    </w:p>
    <w:p w:rsidR="00541C6A" w:rsidRDefault="00105007" w:rsidP="0025381E">
      <w:pPr>
        <w:pStyle w:val="Akapitzlist"/>
        <w:numPr>
          <w:ilvl w:val="0"/>
          <w:numId w:val="11"/>
        </w:numPr>
      </w:pPr>
      <w:r>
        <w:t>el</w:t>
      </w:r>
      <w:r w:rsidR="00541C6A">
        <w:t>ektronika,</w:t>
      </w:r>
    </w:p>
    <w:p w:rsidR="00541C6A" w:rsidRDefault="00105007" w:rsidP="0025381E">
      <w:pPr>
        <w:pStyle w:val="Akapitzlist"/>
        <w:numPr>
          <w:ilvl w:val="0"/>
          <w:numId w:val="11"/>
        </w:numPr>
      </w:pPr>
      <w:r>
        <w:t>w</w:t>
      </w:r>
      <w:r w:rsidR="00541C6A">
        <w:t>yposażenie,</w:t>
      </w:r>
    </w:p>
    <w:p w:rsidR="00541C6A" w:rsidRDefault="00105007" w:rsidP="0025381E">
      <w:pPr>
        <w:pStyle w:val="Akapitzlist"/>
        <w:numPr>
          <w:ilvl w:val="0"/>
          <w:numId w:val="11"/>
        </w:numPr>
      </w:pPr>
      <w:r>
        <w:t>ł</w:t>
      </w:r>
      <w:r w:rsidR="00541C6A">
        <w:t>azienka,</w:t>
      </w:r>
    </w:p>
    <w:p w:rsidR="00541C6A" w:rsidRDefault="00105007" w:rsidP="0025381E">
      <w:pPr>
        <w:pStyle w:val="Akapitzlist"/>
        <w:numPr>
          <w:ilvl w:val="0"/>
          <w:numId w:val="11"/>
        </w:numPr>
      </w:pPr>
      <w:r>
        <w:t>k</w:t>
      </w:r>
      <w:r w:rsidR="00541C6A">
        <w:t>uchnia,</w:t>
      </w:r>
    </w:p>
    <w:p w:rsidR="00541C6A" w:rsidRDefault="00105007" w:rsidP="0025381E">
      <w:pPr>
        <w:pStyle w:val="Akapitzlist"/>
        <w:numPr>
          <w:ilvl w:val="0"/>
          <w:numId w:val="11"/>
        </w:numPr>
      </w:pPr>
      <w:r>
        <w:t>r</w:t>
      </w:r>
      <w:r w:rsidR="00541C6A">
        <w:t>emont,</w:t>
      </w:r>
    </w:p>
    <w:p w:rsidR="00485D5A" w:rsidRDefault="00105007" w:rsidP="0025381E">
      <w:pPr>
        <w:pStyle w:val="Akapitzlist"/>
        <w:numPr>
          <w:ilvl w:val="0"/>
          <w:numId w:val="11"/>
        </w:numPr>
      </w:pPr>
      <w:r>
        <w:t>m</w:t>
      </w:r>
      <w:r w:rsidR="00541C6A">
        <w:t>edia</w:t>
      </w:r>
      <w:r w:rsidR="00485D5A">
        <w:t>.</w:t>
      </w:r>
    </w:p>
    <w:p w:rsidR="00485D5A" w:rsidRDefault="00485D5A" w:rsidP="0025381E">
      <w:pPr>
        <w:ind w:firstLine="397"/>
        <w:jc w:val="both"/>
      </w:pPr>
      <w:r>
        <w:t>Mając na uwadze fakt, iż zakres poruszanego w pracy tematu jest obszerny, zdecydowano się na dodatkowy podział kategorii usterek na podkategorie. Aby uniknąć subiektywnej selekcji, o pomoc została poproszona, wspomniana w pierwszym rozdziale pracy grupa 20 osób, będąca znajomymi i rodziną autora. Każda z osób miała za zadanie odpowiedzieć na dwa pytania:</w:t>
      </w:r>
    </w:p>
    <w:p w:rsidR="00485D5A" w:rsidRDefault="00485D5A" w:rsidP="0025381E">
      <w:pPr>
        <w:pStyle w:val="Akapitzlist"/>
        <w:numPr>
          <w:ilvl w:val="0"/>
          <w:numId w:val="12"/>
        </w:numPr>
      </w:pPr>
      <w:r>
        <w:t xml:space="preserve">Czy zaproponowany </w:t>
      </w:r>
      <w:r w:rsidR="00910AF2">
        <w:t xml:space="preserve">na 6 kategorii </w:t>
      </w:r>
      <w:r>
        <w:t>podział usterek występujących w gospodarstwie domowym jest według ciebie właściwy?</w:t>
      </w:r>
    </w:p>
    <w:p w:rsidR="00485D5A" w:rsidRDefault="00910AF2" w:rsidP="0025381E">
      <w:pPr>
        <w:pStyle w:val="Akapitzlist"/>
        <w:numPr>
          <w:ilvl w:val="0"/>
          <w:numId w:val="12"/>
        </w:numPr>
      </w:pPr>
      <w:r>
        <w:t>Jeśli na pierwsze pytanie odpowiedziałeś twierdząco, dokonaj podziału awarii domowych na podkategorie</w:t>
      </w:r>
      <w:r w:rsidR="005862F1">
        <w:t>,</w:t>
      </w:r>
      <w:r>
        <w:t xml:space="preserve"> dla każdej z wymienionych kategorii. W przeciwnym wypadku zaproponuj własną grupę kategorii i </w:t>
      </w:r>
      <w:r w:rsidR="005862F1">
        <w:t>związanych z nimi podkategorii</w:t>
      </w:r>
      <w:r>
        <w:t>.</w:t>
      </w:r>
    </w:p>
    <w:p w:rsidR="006116E4" w:rsidRDefault="006116E4" w:rsidP="0025381E">
      <w:pPr>
        <w:jc w:val="both"/>
      </w:pPr>
      <w:r>
        <w:t>Wyniki odpowiedzi na pierwsze pytanie zostały przedstawione na rys. 2.1.</w:t>
      </w:r>
    </w:p>
    <w:p w:rsidR="00A03C61" w:rsidRDefault="00A03C61" w:rsidP="006116E4"/>
    <w:p w:rsidR="001D3CCA" w:rsidRDefault="001D3CCA" w:rsidP="006116E4"/>
    <w:p w:rsidR="001D3CCA" w:rsidRDefault="00A03C61" w:rsidP="001D3CCA">
      <w:pPr>
        <w:jc w:val="center"/>
      </w:pPr>
      <w:r>
        <w:rPr>
          <w:noProof/>
        </w:rPr>
        <w:drawing>
          <wp:inline distT="0" distB="0" distL="0" distR="0">
            <wp:extent cx="5295620" cy="3289738"/>
            <wp:effectExtent l="0" t="0" r="63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ys. 1.15 Wyniki ankiety odnośnie właściwej kategoryzacji awarii domowych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" t="909" r="1295" b="1236"/>
                    <a:stretch/>
                  </pic:blipFill>
                  <pic:spPr bwMode="auto">
                    <a:xfrm>
                      <a:off x="0" y="0"/>
                      <a:ext cx="5307886" cy="329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B7E" w:rsidRDefault="00A03C61" w:rsidP="00A67ED4">
      <w:pPr>
        <w:pStyle w:val="Legenda"/>
      </w:pPr>
      <w:r>
        <w:t>Rys. 2.1 Wyniki ankiety na temat właściwej kategoryzacji awarii domowych</w:t>
      </w:r>
    </w:p>
    <w:p w:rsidR="00442502" w:rsidRDefault="00D03F5A" w:rsidP="0025381E">
      <w:pPr>
        <w:ind w:firstLine="397"/>
        <w:jc w:val="both"/>
      </w:pPr>
      <w:r>
        <w:lastRenderedPageBreak/>
        <w:t xml:space="preserve">Wyniki pierwszego pytania </w:t>
      </w:r>
      <w:r w:rsidR="00A67ED4">
        <w:t>przeprowadzonej ankiety pokazały, że dokonany przez autora pracy podział na kategorie, był odpowiedni. Tylko 10% ankietowanych zaproponowało swoją własną kategoryzacje. W związku z powyższym</w:t>
      </w:r>
      <w:r w:rsidR="00FE166B">
        <w:t xml:space="preserve"> postanowiono dokonać dalszej selekcji według wcześniej zaproponowanych głównych grup.</w:t>
      </w:r>
    </w:p>
    <w:p w:rsidR="00B83063" w:rsidRDefault="00D03F5A" w:rsidP="0025381E">
      <w:pPr>
        <w:jc w:val="both"/>
      </w:pPr>
      <w:r>
        <w:t>Odpowiedzi respondentów na drugie pytanie, pozwoliły stworzyć kompletny system kategoryzacji awarii domowych według 6 głównych grup oraz wewnątrz każdej z nich – według 6 podkategorii</w:t>
      </w:r>
      <w:r w:rsidR="00B83063">
        <w:t xml:space="preserve"> (rys. 2.2).</w:t>
      </w:r>
    </w:p>
    <w:p w:rsidR="004E6348" w:rsidRDefault="004E6348" w:rsidP="00D03F5A"/>
    <w:p w:rsidR="00D03F5A" w:rsidRDefault="00D03F5A" w:rsidP="004E6348">
      <w:pPr>
        <w:jc w:val="center"/>
      </w:pPr>
    </w:p>
    <w:p w:rsidR="004E6348" w:rsidRDefault="004E6348" w:rsidP="004E6348">
      <w:pPr>
        <w:jc w:val="center"/>
      </w:pPr>
      <w:r>
        <w:rPr>
          <w:noProof/>
        </w:rPr>
        <w:drawing>
          <wp:inline distT="0" distB="0" distL="0" distR="0">
            <wp:extent cx="5579745" cy="2858947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ys. 2.2 System kategoryzacji awarii domowych stworzony przy pomocy przeprowadzonej ankiety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759" cy="28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94" w:rsidRDefault="004E6348" w:rsidP="00B30C94">
      <w:pPr>
        <w:pStyle w:val="Legenda"/>
      </w:pPr>
      <w:r>
        <w:t>Rys. 2.2 Kategoryzacja awarii domowych stworzona przy pomocy przeprowadzonej ankiety</w:t>
      </w:r>
    </w:p>
    <w:p w:rsidR="00B30C94" w:rsidRDefault="00B30C94" w:rsidP="00B30C94"/>
    <w:p w:rsidR="00B30C94" w:rsidRDefault="00B30C94" w:rsidP="0025381E">
      <w:pPr>
        <w:ind w:firstLine="397"/>
        <w:jc w:val="both"/>
      </w:pPr>
      <w:r>
        <w:t xml:space="preserve">W każdej z sześciu głównych sekcji ankietowani podawali po 4-5 powtarzających się wśród nich podkategorii, które uznano za najistotniejsze. Pozostałe propozycje postanowiono zamknąć w </w:t>
      </w:r>
      <w:r w:rsidR="007012C4">
        <w:t>podgrupie</w:t>
      </w:r>
      <w:r>
        <w:t xml:space="preserve"> </w:t>
      </w:r>
      <w:r>
        <w:rPr>
          <w:i/>
          <w:iCs/>
        </w:rPr>
        <w:t>Inne</w:t>
      </w:r>
      <w:r>
        <w:t xml:space="preserve"> wewnątrz każdej kategorii.</w:t>
      </w:r>
      <w:r w:rsidR="007012C4">
        <w:t xml:space="preserve"> Przydatność przeprowadzonego badania okazała się duża. Początkowo, autor aplikacji planował przydzielenie wszystkich sprzętów zasilanych prądem do kategorii </w:t>
      </w:r>
      <w:r w:rsidR="007012C4">
        <w:rPr>
          <w:i/>
          <w:iCs/>
        </w:rPr>
        <w:t>Elektronika</w:t>
      </w:r>
      <w:r w:rsidR="007012C4">
        <w:t xml:space="preserve">. Wyniki ankiety jednoznacznie pokazały jednak, że wyodrębnienie najbardziej popularnych sprzętów elektronicznych do poszczególnych kategorii miało poparcie wśród zdecydowanej większości respondentów. Konsekwencją tego było przykładowo przydzielenie pralki do kategorii </w:t>
      </w:r>
      <w:r w:rsidR="007012C4">
        <w:rPr>
          <w:i/>
          <w:iCs/>
        </w:rPr>
        <w:t xml:space="preserve">Łazienka </w:t>
      </w:r>
      <w:r w:rsidR="007012C4">
        <w:t xml:space="preserve">czy lodówki do sekcji </w:t>
      </w:r>
      <w:r w:rsidR="007012C4">
        <w:rPr>
          <w:i/>
          <w:iCs/>
        </w:rPr>
        <w:t>Kuchnia</w:t>
      </w:r>
      <w:r w:rsidR="007012C4">
        <w:t xml:space="preserve">, zamiast obu tych urządzeń do grupy </w:t>
      </w:r>
      <w:r w:rsidR="007012C4">
        <w:rPr>
          <w:i/>
          <w:iCs/>
        </w:rPr>
        <w:t>Elektronika.</w:t>
      </w:r>
    </w:p>
    <w:p w:rsidR="009A1167" w:rsidRDefault="009A1167" w:rsidP="0025381E">
      <w:pPr>
        <w:ind w:firstLine="360"/>
        <w:jc w:val="both"/>
      </w:pPr>
      <w:r>
        <w:t>Końcowym etapem przeglądu usterek domowych, mających znaleźć się w bazie aplikacji, było ustalenie kryteriów, które musi spełniać każda awaria, by mogła zostać uznana za uniwersalną. Sformułowano następujące kryteria:</w:t>
      </w:r>
    </w:p>
    <w:p w:rsidR="009A1167" w:rsidRDefault="009A1167" w:rsidP="0025381E">
      <w:pPr>
        <w:pStyle w:val="Akapitzlist"/>
        <w:numPr>
          <w:ilvl w:val="0"/>
          <w:numId w:val="14"/>
        </w:numPr>
      </w:pPr>
      <w:r>
        <w:t>awaria dotyczy przedmiotów/sytuacji występujących w większości gospodarstw domowych,</w:t>
      </w:r>
    </w:p>
    <w:p w:rsidR="00823C45" w:rsidRDefault="009A1167" w:rsidP="0025381E">
      <w:pPr>
        <w:pStyle w:val="Akapitzlist"/>
        <w:numPr>
          <w:ilvl w:val="0"/>
          <w:numId w:val="14"/>
        </w:numPr>
      </w:pPr>
      <w:r>
        <w:t>porady opisują ogólne przypadki problemów, a nie dla konkretnych produktów (np. „Mój piekarnik nie grzeje”</w:t>
      </w:r>
      <w:r w:rsidR="00823C45">
        <w:t>, zamiast „Piekarnik Bos</w:t>
      </w:r>
      <w:r w:rsidR="00C467F2">
        <w:t>c</w:t>
      </w:r>
      <w:r w:rsidR="00823C45">
        <w:t>h HBF134 nie grzeje”),</w:t>
      </w:r>
    </w:p>
    <w:p w:rsidR="00823C45" w:rsidRDefault="00823C45" w:rsidP="0025381E">
      <w:pPr>
        <w:pStyle w:val="Akapitzlist"/>
        <w:numPr>
          <w:ilvl w:val="0"/>
          <w:numId w:val="14"/>
        </w:numPr>
      </w:pPr>
      <w:r>
        <w:t>awaria nie powiela się z tą istniejącą już w bazie.</w:t>
      </w:r>
    </w:p>
    <w:p w:rsidR="004E6348" w:rsidRPr="00A67ED4" w:rsidRDefault="00823C45" w:rsidP="0025381E">
      <w:pPr>
        <w:jc w:val="both"/>
      </w:pPr>
      <w:r>
        <w:t xml:space="preserve">Wprowadzanie takiego wymagania mogło zapobiec rozrastaniu się bazy danych o niepotrzebne, zbyt szczegółowe informacje, </w:t>
      </w:r>
      <w:r w:rsidR="000A16A3">
        <w:t>powodując</w:t>
      </w:r>
      <w:r>
        <w:t xml:space="preserve"> </w:t>
      </w:r>
      <w:r w:rsidR="000A16A3">
        <w:t xml:space="preserve">zakłopotanie </w:t>
      </w:r>
      <w:r>
        <w:t>użytkownika końcowego.</w:t>
      </w:r>
    </w:p>
    <w:p w:rsidR="008B7691" w:rsidRDefault="00511F98" w:rsidP="008B7691">
      <w:pPr>
        <w:pStyle w:val="Nagwek2"/>
      </w:pPr>
      <w:bookmarkStart w:id="14" w:name="_Toc24843332"/>
      <w:r>
        <w:lastRenderedPageBreak/>
        <w:t xml:space="preserve">Wymagania </w:t>
      </w:r>
      <w:r w:rsidR="00B67BB2">
        <w:t>systemu</w:t>
      </w:r>
      <w:bookmarkEnd w:id="14"/>
    </w:p>
    <w:p w:rsidR="0093244B" w:rsidRDefault="0093244B" w:rsidP="0025381E">
      <w:pPr>
        <w:ind w:firstLine="426"/>
        <w:jc w:val="both"/>
      </w:pPr>
      <w:r>
        <w:t>Każdy projektowany system informatyczny powinien mieć określone pewne wymagania</w:t>
      </w:r>
      <w:r w:rsidR="00213BBF">
        <w:t xml:space="preserve"> dotyczące jego funkcjonowania. </w:t>
      </w:r>
      <w:r w:rsidR="009171AD">
        <w:t>Jest to wykaz usług i ograniczeń, jakie są stawiane temu systemowi. Najczęściej</w:t>
      </w:r>
      <w:r w:rsidR="00B67BB2">
        <w:t>,</w:t>
      </w:r>
      <w:r w:rsidR="009171AD">
        <w:t xml:space="preserve"> wymagania te dzielone są na funkcjonalne i niefunkcjonalne.</w:t>
      </w:r>
      <w:r w:rsidR="0004282A">
        <w:t xml:space="preserve"> Pierwsza grupa opisuje funkcjonalność aplikacji. Najogólniej, jest to spis usług jakie system dostarcza użytkownikowi końcowemu. Wymagania </w:t>
      </w:r>
      <w:r w:rsidR="00B67BB2">
        <w:t>nie</w:t>
      </w:r>
      <w:r w:rsidR="0004282A">
        <w:t>funkcjonalne odnoszą się natomiast</w:t>
      </w:r>
      <w:r w:rsidR="00B67BB2">
        <w:t xml:space="preserve"> do ograniczeń czasowych, wydajnościowych czy implementacyjnych projektowanego systemu.</w:t>
      </w:r>
    </w:p>
    <w:p w:rsidR="009F7228" w:rsidRDefault="009F7228" w:rsidP="0093244B"/>
    <w:p w:rsidR="009F7228" w:rsidRDefault="00B67BB2" w:rsidP="009F7228">
      <w:pPr>
        <w:pStyle w:val="Nagwek3"/>
      </w:pPr>
      <w:bookmarkStart w:id="15" w:name="_Toc24843333"/>
      <w:r>
        <w:t>Funkcjonalne</w:t>
      </w:r>
      <w:bookmarkEnd w:id="15"/>
    </w:p>
    <w:p w:rsidR="009F7228" w:rsidRDefault="009F7228" w:rsidP="0025381E">
      <w:pPr>
        <w:ind w:firstLine="360"/>
        <w:jc w:val="both"/>
      </w:pPr>
      <w:r>
        <w:t>Po przeprowadzonej analizie istniejących na rynku rozwiązań, ustalono następujące wymagania funkcjonalne dla aplikacji:</w:t>
      </w:r>
    </w:p>
    <w:p w:rsidR="009F7228" w:rsidRDefault="0042177E" w:rsidP="0025381E">
      <w:pPr>
        <w:pStyle w:val="Akapitzlist"/>
        <w:numPr>
          <w:ilvl w:val="0"/>
          <w:numId w:val="17"/>
        </w:numPr>
      </w:pPr>
      <w:r>
        <w:t>Przeglądanie kategorii i podkategorii usterek domowych</w:t>
      </w:r>
    </w:p>
    <w:p w:rsidR="0042177E" w:rsidRDefault="0042177E" w:rsidP="0025381E">
      <w:pPr>
        <w:pStyle w:val="Akapitzlist"/>
        <w:numPr>
          <w:ilvl w:val="0"/>
          <w:numId w:val="17"/>
        </w:numPr>
      </w:pPr>
      <w:r>
        <w:t>Przeglądanie dostępnych awarii w każdej podkategorii</w:t>
      </w:r>
    </w:p>
    <w:p w:rsidR="0042177E" w:rsidRDefault="00292ADE" w:rsidP="0025381E">
      <w:pPr>
        <w:pStyle w:val="Akapitzlist"/>
        <w:numPr>
          <w:ilvl w:val="0"/>
          <w:numId w:val="17"/>
        </w:numPr>
      </w:pPr>
      <w:r>
        <w:t>Wyszukiwanie usterki po słowie kluczowym wewnątrz każdej podkategorii</w:t>
      </w:r>
    </w:p>
    <w:p w:rsidR="00292ADE" w:rsidRDefault="00292ADE" w:rsidP="0025381E">
      <w:pPr>
        <w:pStyle w:val="Akapitzlist"/>
        <w:numPr>
          <w:ilvl w:val="0"/>
          <w:numId w:val="17"/>
        </w:numPr>
      </w:pPr>
      <w:r>
        <w:t xml:space="preserve">Wyszukiwanie awarii po słowie kluczowym z całej bazy aplikacji z poziomu strony głównej </w:t>
      </w:r>
    </w:p>
    <w:p w:rsidR="00292ADE" w:rsidRDefault="00292ADE" w:rsidP="0025381E">
      <w:pPr>
        <w:pStyle w:val="Akapitzlist"/>
        <w:numPr>
          <w:ilvl w:val="0"/>
          <w:numId w:val="17"/>
        </w:numPr>
      </w:pPr>
      <w:r>
        <w:t>Przeglądanie całej bazy dostępnych w aplikacji problemów</w:t>
      </w:r>
    </w:p>
    <w:p w:rsidR="00292ADE" w:rsidRDefault="00292ADE" w:rsidP="0025381E">
      <w:pPr>
        <w:pStyle w:val="Akapitzlist"/>
        <w:numPr>
          <w:ilvl w:val="0"/>
          <w:numId w:val="17"/>
        </w:numPr>
      </w:pPr>
      <w:r>
        <w:t>Możliwość filtrowania usterek według kategorii, podkategorii, słowa kluczowego</w:t>
      </w:r>
    </w:p>
    <w:p w:rsidR="00292ADE" w:rsidRDefault="00292ADE" w:rsidP="0025381E">
      <w:pPr>
        <w:pStyle w:val="Akapitzlist"/>
        <w:numPr>
          <w:ilvl w:val="0"/>
          <w:numId w:val="17"/>
        </w:numPr>
      </w:pPr>
      <w:r>
        <w:t>Możliwość sortowania problemów alfabetycznie i według oceny (rosnąco lub malejąco)</w:t>
      </w:r>
    </w:p>
    <w:p w:rsidR="00292ADE" w:rsidRDefault="00DC3404" w:rsidP="0025381E">
      <w:pPr>
        <w:pStyle w:val="Akapitzlist"/>
        <w:numPr>
          <w:ilvl w:val="0"/>
          <w:numId w:val="17"/>
        </w:numPr>
      </w:pPr>
      <w:r>
        <w:t>Możliwość wyczyszczenia filtrów/sortowania i przywrócenia stanu początkowego aplikacji</w:t>
      </w:r>
    </w:p>
    <w:p w:rsidR="00DC3404" w:rsidRDefault="00DC3404" w:rsidP="0025381E">
      <w:pPr>
        <w:pStyle w:val="Akapitzlist"/>
        <w:numPr>
          <w:ilvl w:val="0"/>
          <w:numId w:val="17"/>
        </w:numPr>
      </w:pPr>
      <w:r>
        <w:t>Przeglądanie porad „krok po kroku” dotyczących każdego problemu, po kliknięciu w daną awarię</w:t>
      </w:r>
    </w:p>
    <w:p w:rsidR="00DC3404" w:rsidRDefault="00DC3404" w:rsidP="0025381E">
      <w:pPr>
        <w:pStyle w:val="Akapitzlist"/>
        <w:numPr>
          <w:ilvl w:val="0"/>
          <w:numId w:val="17"/>
        </w:numPr>
      </w:pPr>
      <w:r>
        <w:t>Możliwość oceny rozwiązań danego problemu po zapoznaniu się ze wszystkimi krokami</w:t>
      </w:r>
    </w:p>
    <w:p w:rsidR="00DC3404" w:rsidRDefault="00DC3404" w:rsidP="0025381E">
      <w:pPr>
        <w:pStyle w:val="Akapitzlist"/>
        <w:numPr>
          <w:ilvl w:val="0"/>
          <w:numId w:val="17"/>
        </w:numPr>
      </w:pPr>
      <w:r>
        <w:t>Możliwość dodania do bazy danych nowej usterki wraz z propozycjami jej rozwiązania w krokach</w:t>
      </w:r>
    </w:p>
    <w:p w:rsidR="00DC3404" w:rsidRPr="009F7228" w:rsidRDefault="00DC3404" w:rsidP="0025381E">
      <w:pPr>
        <w:jc w:val="both"/>
      </w:pPr>
    </w:p>
    <w:p w:rsidR="009F7228" w:rsidRPr="009F7228" w:rsidRDefault="009F7228" w:rsidP="0025381E">
      <w:pPr>
        <w:jc w:val="both"/>
      </w:pPr>
    </w:p>
    <w:p w:rsidR="00B67BB2" w:rsidRDefault="00B67BB2" w:rsidP="00B67BB2">
      <w:pPr>
        <w:pStyle w:val="Nagwek3"/>
      </w:pPr>
      <w:bookmarkStart w:id="16" w:name="_Toc24843334"/>
      <w:r>
        <w:t>Niefunkcjonalne</w:t>
      </w:r>
      <w:bookmarkEnd w:id="16"/>
    </w:p>
    <w:p w:rsidR="003D1E71" w:rsidRPr="003D1E71" w:rsidRDefault="003D1E71" w:rsidP="0025381E">
      <w:pPr>
        <w:ind w:firstLine="360"/>
        <w:jc w:val="both"/>
      </w:pPr>
      <w:r>
        <w:t>Jeśli chodzi o ograniczenia wydajnościowe i czasowe, zostały nałożone następujące wymagania niefunkcjonalne dla systemu:</w:t>
      </w:r>
    </w:p>
    <w:p w:rsidR="001B06D4" w:rsidRDefault="00F73E69" w:rsidP="0025381E">
      <w:pPr>
        <w:pStyle w:val="Akapitzlist"/>
        <w:numPr>
          <w:ilvl w:val="0"/>
          <w:numId w:val="19"/>
        </w:numPr>
      </w:pPr>
      <w:r>
        <w:t xml:space="preserve">Czas od wejścia na stronę do znalezienia interesującej użytkownika awarii krótszy niż </w:t>
      </w:r>
      <w:r w:rsidR="001751B5">
        <w:t>minutę,</w:t>
      </w:r>
    </w:p>
    <w:p w:rsidR="00F73E69" w:rsidRDefault="00F73E69" w:rsidP="0025381E">
      <w:pPr>
        <w:pStyle w:val="Akapitzlist"/>
        <w:numPr>
          <w:ilvl w:val="0"/>
          <w:numId w:val="19"/>
        </w:numPr>
      </w:pPr>
      <w:r>
        <w:t xml:space="preserve">Załadowanie wyników z bazy danych maksymalnie </w:t>
      </w:r>
      <w:r w:rsidR="003E422B">
        <w:t xml:space="preserve">w </w:t>
      </w:r>
      <w:r>
        <w:t>3 sekundy</w:t>
      </w:r>
    </w:p>
    <w:p w:rsidR="00F73E69" w:rsidRDefault="00084893" w:rsidP="0025381E">
      <w:pPr>
        <w:pStyle w:val="Akapitzlist"/>
        <w:numPr>
          <w:ilvl w:val="0"/>
          <w:numId w:val="19"/>
        </w:numPr>
      </w:pPr>
      <w:r>
        <w:t>Dostęp do Internetu</w:t>
      </w:r>
    </w:p>
    <w:p w:rsidR="00084893" w:rsidRDefault="00084893" w:rsidP="0025381E">
      <w:pPr>
        <w:pStyle w:val="Akapitzlist"/>
        <w:numPr>
          <w:ilvl w:val="0"/>
          <w:numId w:val="19"/>
        </w:numPr>
      </w:pPr>
      <w:r>
        <w:t>Poprawne działanie aplikacji na większości popularnych przeglądarek internetowych, tj. Chrome, Firefox, Safari, Opera, Internet Edge</w:t>
      </w:r>
    </w:p>
    <w:p w:rsidR="00B67BB2" w:rsidRDefault="003D1E71" w:rsidP="0025381E">
      <w:pPr>
        <w:pStyle w:val="Akapitzlist"/>
        <w:numPr>
          <w:ilvl w:val="0"/>
          <w:numId w:val="19"/>
        </w:numPr>
      </w:pPr>
      <w:r>
        <w:t>Responsywność aplikacji, dająca możliwość korzystanie z niej również na urządzeniach mobilnych</w:t>
      </w:r>
    </w:p>
    <w:p w:rsidR="00D116D5" w:rsidRDefault="00D116D5" w:rsidP="0025381E">
      <w:pPr>
        <w:jc w:val="both"/>
      </w:pPr>
    </w:p>
    <w:p w:rsidR="00D116D5" w:rsidRDefault="00D116D5" w:rsidP="0025381E">
      <w:pPr>
        <w:jc w:val="both"/>
      </w:pPr>
    </w:p>
    <w:p w:rsidR="00D116D5" w:rsidRDefault="00D116D5" w:rsidP="0025381E">
      <w:pPr>
        <w:jc w:val="both"/>
      </w:pPr>
    </w:p>
    <w:p w:rsidR="006D49B3" w:rsidRDefault="00D72906" w:rsidP="006D49B3">
      <w:pPr>
        <w:pStyle w:val="Nagwek2"/>
      </w:pPr>
      <w:bookmarkStart w:id="17" w:name="_Toc24843335"/>
      <w:r>
        <w:lastRenderedPageBreak/>
        <w:t>Diagram przypadków użycia</w:t>
      </w:r>
      <w:bookmarkEnd w:id="17"/>
    </w:p>
    <w:p w:rsidR="006D49B3" w:rsidRDefault="006D49B3" w:rsidP="006D49B3"/>
    <w:p w:rsidR="00F11D1C" w:rsidRDefault="00F11D1C" w:rsidP="0025381E">
      <w:pPr>
        <w:ind w:firstLine="426"/>
        <w:jc w:val="both"/>
      </w:pPr>
      <w:r>
        <w:t>Diagram przypadków użycia jest graficzną reprezentacją wymagań funkcjonalnych danego systemu informatycznego. Pozwala on pokazać wszystkie usługi, które dostarcza aplikacja oraz zależności między nimi. Diagram przypadków użycia skonstruowany dla omawianej w pracy aplikacji przedstawiono na rysunku 2.3.</w:t>
      </w:r>
    </w:p>
    <w:p w:rsidR="00F11D1C" w:rsidRPr="00D116D5" w:rsidRDefault="00F11D1C" w:rsidP="0025381E">
      <w:pPr>
        <w:jc w:val="both"/>
      </w:pPr>
    </w:p>
    <w:p w:rsidR="00374076" w:rsidRDefault="00D116D5" w:rsidP="008F647A">
      <w:pPr>
        <w:jc w:val="center"/>
      </w:pPr>
      <w:r>
        <w:rPr>
          <w:noProof/>
        </w:rPr>
        <w:drawing>
          <wp:inline distT="0" distB="0" distL="0" distR="0" wp14:anchorId="25174904" wp14:editId="0958E437">
            <wp:extent cx="5582194" cy="4213114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ys. 2.3 Diagram przypadków użycia aplikacji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" t="412" r="416" b="750"/>
                    <a:stretch/>
                  </pic:blipFill>
                  <pic:spPr bwMode="auto">
                    <a:xfrm>
                      <a:off x="0" y="0"/>
                      <a:ext cx="5588610" cy="42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47A" w:rsidRDefault="008F647A" w:rsidP="008F647A">
      <w:pPr>
        <w:pStyle w:val="Legenda"/>
      </w:pPr>
      <w:r>
        <w:t>Rys. 2.3 Diagram przypadków użycia projektowanej aplikacji</w:t>
      </w:r>
    </w:p>
    <w:p w:rsidR="007B0002" w:rsidRDefault="007B0002" w:rsidP="007B0002">
      <w:pPr>
        <w:pStyle w:val="Nagwek3"/>
        <w:numPr>
          <w:ilvl w:val="0"/>
          <w:numId w:val="0"/>
        </w:numPr>
      </w:pPr>
    </w:p>
    <w:p w:rsidR="007B0002" w:rsidRDefault="007B0002" w:rsidP="0025381E">
      <w:pPr>
        <w:ind w:firstLine="397"/>
        <w:jc w:val="both"/>
      </w:pPr>
      <w:r>
        <w:t>W tabelach 2.1 – 2.</w:t>
      </w:r>
      <w:r w:rsidR="00582016">
        <w:t>6</w:t>
      </w:r>
      <w:r>
        <w:t xml:space="preserve"> zostały szczegółowo opisane ważniejsze przypadki użycia aplikacji z perspektywy użytkownika.</w:t>
      </w:r>
    </w:p>
    <w:p w:rsidR="00483C3B" w:rsidRDefault="00483C3B" w:rsidP="007B0002"/>
    <w:p w:rsidR="007B0002" w:rsidRPr="00483C3B" w:rsidRDefault="00483C3B" w:rsidP="00483C3B">
      <w:pPr>
        <w:pStyle w:val="Legenda"/>
      </w:pPr>
      <w:r>
        <w:t xml:space="preserve">Tab. 2.1 Przypadek użycia </w:t>
      </w:r>
      <w:r>
        <w:rPr>
          <w:i/>
          <w:iCs w:val="0"/>
        </w:rPr>
        <w:t>Przeglądaj bazę usterek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93"/>
        <w:gridCol w:w="6834"/>
      </w:tblGrid>
      <w:tr w:rsidR="007B0002" w:rsidTr="0046780A">
        <w:tc>
          <w:tcPr>
            <w:tcW w:w="2093" w:type="dxa"/>
          </w:tcPr>
          <w:p w:rsidR="007B0002" w:rsidRPr="007B0002" w:rsidRDefault="007B0002" w:rsidP="007B00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Przypadek użycia</w:t>
            </w:r>
          </w:p>
        </w:tc>
        <w:tc>
          <w:tcPr>
            <w:tcW w:w="6834" w:type="dxa"/>
          </w:tcPr>
          <w:p w:rsidR="007B0002" w:rsidRDefault="0046780A" w:rsidP="007B0002">
            <w:pPr>
              <w:jc w:val="center"/>
            </w:pPr>
            <w:r>
              <w:t>Przeglądaj bazę usterek</w:t>
            </w:r>
          </w:p>
        </w:tc>
      </w:tr>
      <w:tr w:rsidR="007B0002" w:rsidTr="0046780A">
        <w:tc>
          <w:tcPr>
            <w:tcW w:w="2093" w:type="dxa"/>
          </w:tcPr>
          <w:p w:rsidR="007B0002" w:rsidRPr="007B0002" w:rsidRDefault="007B0002" w:rsidP="007B00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Aktor</w:t>
            </w:r>
          </w:p>
        </w:tc>
        <w:tc>
          <w:tcPr>
            <w:tcW w:w="6834" w:type="dxa"/>
          </w:tcPr>
          <w:p w:rsidR="007B0002" w:rsidRDefault="0046780A" w:rsidP="007B0002">
            <w:pPr>
              <w:jc w:val="center"/>
            </w:pPr>
            <w:r>
              <w:t>Użytkownik</w:t>
            </w:r>
          </w:p>
        </w:tc>
      </w:tr>
      <w:tr w:rsidR="007B0002" w:rsidTr="0046780A">
        <w:tc>
          <w:tcPr>
            <w:tcW w:w="2093" w:type="dxa"/>
          </w:tcPr>
          <w:p w:rsidR="007B0002" w:rsidRPr="007B0002" w:rsidRDefault="007B0002" w:rsidP="007B00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6834" w:type="dxa"/>
          </w:tcPr>
          <w:p w:rsidR="007B0002" w:rsidRDefault="0046780A" w:rsidP="007B0002">
            <w:pPr>
              <w:jc w:val="center"/>
            </w:pPr>
            <w:r>
              <w:t>Przeglądanie całej bazy usterek dostępnej w aplikacji</w:t>
            </w:r>
          </w:p>
        </w:tc>
      </w:tr>
      <w:tr w:rsidR="007B0002" w:rsidTr="0046780A">
        <w:tc>
          <w:tcPr>
            <w:tcW w:w="2093" w:type="dxa"/>
          </w:tcPr>
          <w:p w:rsidR="007B0002" w:rsidRPr="007B0002" w:rsidRDefault="007B0002" w:rsidP="007B00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Warunki wstępne</w:t>
            </w:r>
          </w:p>
        </w:tc>
        <w:tc>
          <w:tcPr>
            <w:tcW w:w="6834" w:type="dxa"/>
          </w:tcPr>
          <w:p w:rsidR="007B0002" w:rsidRDefault="0046780A" w:rsidP="007B0002">
            <w:pPr>
              <w:jc w:val="center"/>
            </w:pPr>
            <w:r>
              <w:t>Otwarta główna strona aplikacji</w:t>
            </w:r>
          </w:p>
        </w:tc>
      </w:tr>
      <w:tr w:rsidR="007B0002" w:rsidTr="0046780A">
        <w:tc>
          <w:tcPr>
            <w:tcW w:w="2093" w:type="dxa"/>
          </w:tcPr>
          <w:p w:rsidR="007B0002" w:rsidRPr="007B0002" w:rsidRDefault="0046780A" w:rsidP="007B00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Przebieg</w:t>
            </w:r>
          </w:p>
        </w:tc>
        <w:tc>
          <w:tcPr>
            <w:tcW w:w="6834" w:type="dxa"/>
          </w:tcPr>
          <w:p w:rsidR="007B0002" w:rsidRDefault="00483C3B" w:rsidP="0046780A">
            <w:pPr>
              <w:pStyle w:val="Akapitzlist"/>
              <w:numPr>
                <w:ilvl w:val="0"/>
                <w:numId w:val="20"/>
              </w:numPr>
              <w:jc w:val="center"/>
            </w:pPr>
            <w:r>
              <w:t xml:space="preserve">Użytkownik klika zakładkę </w:t>
            </w:r>
            <w:r>
              <w:rPr>
                <w:i/>
                <w:iCs/>
              </w:rPr>
              <w:t xml:space="preserve">Baza usterek </w:t>
            </w:r>
            <w:r>
              <w:t>w menu głównym</w:t>
            </w:r>
          </w:p>
          <w:p w:rsidR="00483C3B" w:rsidRDefault="00483C3B" w:rsidP="0046780A">
            <w:pPr>
              <w:pStyle w:val="Akapitzlist"/>
              <w:numPr>
                <w:ilvl w:val="0"/>
                <w:numId w:val="20"/>
              </w:numPr>
              <w:jc w:val="center"/>
            </w:pPr>
            <w:r>
              <w:t>System otwiera stronę wyświetlającą wszystkie usterki zapisane w bazie danych aplikacji</w:t>
            </w:r>
            <w:r w:rsidR="00ED7B03">
              <w:t>.</w:t>
            </w:r>
          </w:p>
          <w:p w:rsidR="00483C3B" w:rsidRDefault="00483C3B" w:rsidP="0046780A">
            <w:pPr>
              <w:pStyle w:val="Akapitzlist"/>
              <w:numPr>
                <w:ilvl w:val="0"/>
                <w:numId w:val="20"/>
              </w:numPr>
              <w:jc w:val="center"/>
            </w:pPr>
            <w:r>
              <w:t>Użytkownik może przeglądać bazę za pomocą kółka myszki lub dotykiem na urządzeniach mobilnych</w:t>
            </w:r>
            <w:r w:rsidR="00ED7B03">
              <w:t>.</w:t>
            </w:r>
          </w:p>
        </w:tc>
      </w:tr>
    </w:tbl>
    <w:p w:rsidR="00ED7B03" w:rsidRDefault="00ED7B03" w:rsidP="00ED7B03">
      <w:pPr>
        <w:pStyle w:val="Legenda"/>
      </w:pPr>
      <w:r>
        <w:lastRenderedPageBreak/>
        <w:t>Tab. 2.</w:t>
      </w:r>
      <w:r w:rsidR="00465F4F">
        <w:t>2</w:t>
      </w:r>
      <w:r>
        <w:t xml:space="preserve"> Przypadek użycia </w:t>
      </w:r>
      <w:r>
        <w:rPr>
          <w:i/>
          <w:iCs w:val="0"/>
        </w:rPr>
        <w:t>Filtruj/sortuj bazę usterek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93"/>
        <w:gridCol w:w="6834"/>
      </w:tblGrid>
      <w:tr w:rsidR="00ED7B03" w:rsidTr="00330800">
        <w:tc>
          <w:tcPr>
            <w:tcW w:w="2093" w:type="dxa"/>
          </w:tcPr>
          <w:p w:rsidR="00ED7B03" w:rsidRPr="007B0002" w:rsidRDefault="00ED7B03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Przypadek użycia</w:t>
            </w:r>
          </w:p>
        </w:tc>
        <w:tc>
          <w:tcPr>
            <w:tcW w:w="6834" w:type="dxa"/>
          </w:tcPr>
          <w:p w:rsidR="00ED7B03" w:rsidRDefault="00ED7B03" w:rsidP="00330800">
            <w:pPr>
              <w:jc w:val="center"/>
            </w:pPr>
            <w:r>
              <w:t>Filtruj/sortuj bazę usterek</w:t>
            </w:r>
          </w:p>
        </w:tc>
      </w:tr>
      <w:tr w:rsidR="00ED7B03" w:rsidTr="00330800">
        <w:tc>
          <w:tcPr>
            <w:tcW w:w="2093" w:type="dxa"/>
          </w:tcPr>
          <w:p w:rsidR="00ED7B03" w:rsidRPr="007B0002" w:rsidRDefault="00ED7B03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Aktor</w:t>
            </w:r>
          </w:p>
        </w:tc>
        <w:tc>
          <w:tcPr>
            <w:tcW w:w="6834" w:type="dxa"/>
          </w:tcPr>
          <w:p w:rsidR="00ED7B03" w:rsidRDefault="00ED7B03" w:rsidP="00330800">
            <w:pPr>
              <w:jc w:val="center"/>
            </w:pPr>
            <w:r>
              <w:t>Użytkownik</w:t>
            </w:r>
          </w:p>
        </w:tc>
      </w:tr>
      <w:tr w:rsidR="00ED7B03" w:rsidTr="00330800">
        <w:tc>
          <w:tcPr>
            <w:tcW w:w="2093" w:type="dxa"/>
          </w:tcPr>
          <w:p w:rsidR="00ED7B03" w:rsidRPr="007B0002" w:rsidRDefault="00ED7B03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6834" w:type="dxa"/>
          </w:tcPr>
          <w:p w:rsidR="00ED7B03" w:rsidRDefault="00ED7B03" w:rsidP="00330800">
            <w:pPr>
              <w:jc w:val="center"/>
            </w:pPr>
            <w:r>
              <w:t>Filtrowanie po słowie kluczowym, kategorii lub podkategorii oraz sortowanie wyników alfabetycznie i według oceny</w:t>
            </w:r>
          </w:p>
        </w:tc>
      </w:tr>
      <w:tr w:rsidR="00ED7B03" w:rsidRPr="00483C3B" w:rsidTr="00330800">
        <w:tc>
          <w:tcPr>
            <w:tcW w:w="2093" w:type="dxa"/>
          </w:tcPr>
          <w:p w:rsidR="00ED7B03" w:rsidRPr="007B0002" w:rsidRDefault="00ED7B03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Warunki wstępne</w:t>
            </w:r>
          </w:p>
        </w:tc>
        <w:tc>
          <w:tcPr>
            <w:tcW w:w="6834" w:type="dxa"/>
          </w:tcPr>
          <w:p w:rsidR="00ED7B03" w:rsidRPr="00483C3B" w:rsidRDefault="00ED7B03" w:rsidP="00330800">
            <w:pPr>
              <w:jc w:val="center"/>
            </w:pPr>
            <w:r>
              <w:t xml:space="preserve">Otwarta zakładka </w:t>
            </w:r>
            <w:r>
              <w:rPr>
                <w:i/>
                <w:iCs/>
              </w:rPr>
              <w:t>Baza usterek</w:t>
            </w:r>
          </w:p>
        </w:tc>
      </w:tr>
      <w:tr w:rsidR="00ED7B03" w:rsidTr="00330800">
        <w:tc>
          <w:tcPr>
            <w:tcW w:w="2093" w:type="dxa"/>
          </w:tcPr>
          <w:p w:rsidR="00ED7B03" w:rsidRPr="007B0002" w:rsidRDefault="00ED7B03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Przebieg</w:t>
            </w:r>
          </w:p>
        </w:tc>
        <w:tc>
          <w:tcPr>
            <w:tcW w:w="6834" w:type="dxa"/>
          </w:tcPr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Użytkownik klika na przycisk filtruj.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System podświetla klikniętą ikonę i ukazuje przełączniki wyboru kategorii.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Użytkownik klika wybraną kategorię.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System wysyła zapytanie do bazy danych, a następnie wyświetla usterki przypisane do danej kategorii. Dodatkowo pokazuje użytkownikowi listę dostępnych w danej grupie podkategorii.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Użytkownik klika w wybraną podkategorię.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System ponownie wysyła zapytanie do bazy danych z uwzględnieniem wybranej przez klienta podkategorii i wyświetla wyniki.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 xml:space="preserve">Użytkownik klika przycisk </w:t>
            </w:r>
            <w:r>
              <w:rPr>
                <w:i/>
                <w:iCs/>
              </w:rPr>
              <w:t>Czyść.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System pokazuje początkowy stan aplikacji przed filtrowaniem.</w:t>
            </w:r>
          </w:p>
          <w:p w:rsidR="00ED7B03" w:rsidRDefault="00ED7B03" w:rsidP="00ED7B03">
            <w:pPr>
              <w:pStyle w:val="Akapitzlist"/>
              <w:numPr>
                <w:ilvl w:val="0"/>
                <w:numId w:val="22"/>
              </w:numPr>
              <w:jc w:val="center"/>
            </w:pPr>
            <w:r>
              <w:t>Sortowanie odbywa się analogicznie do filtrowania</w:t>
            </w:r>
          </w:p>
        </w:tc>
      </w:tr>
    </w:tbl>
    <w:p w:rsidR="00ED7B03" w:rsidRDefault="00ED7B03" w:rsidP="00483C3B">
      <w:pPr>
        <w:jc w:val="center"/>
      </w:pPr>
    </w:p>
    <w:p w:rsidR="00465F4F" w:rsidRPr="007B0002" w:rsidRDefault="00465F4F" w:rsidP="00465F4F">
      <w:pPr>
        <w:pStyle w:val="Legenda"/>
      </w:pPr>
      <w:r>
        <w:t xml:space="preserve">Tab. 2.3 Przypadek użycia </w:t>
      </w:r>
      <w:r w:rsidR="00974657">
        <w:rPr>
          <w:i/>
          <w:iCs w:val="0"/>
        </w:rPr>
        <w:t>Przeglądaj porady danej usterki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93"/>
        <w:gridCol w:w="6834"/>
      </w:tblGrid>
      <w:tr w:rsidR="00534330" w:rsidTr="00330800">
        <w:tc>
          <w:tcPr>
            <w:tcW w:w="2093" w:type="dxa"/>
          </w:tcPr>
          <w:p w:rsidR="00534330" w:rsidRPr="007B0002" w:rsidRDefault="00534330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Przypadek użycia</w:t>
            </w:r>
          </w:p>
        </w:tc>
        <w:tc>
          <w:tcPr>
            <w:tcW w:w="6834" w:type="dxa"/>
          </w:tcPr>
          <w:p w:rsidR="00534330" w:rsidRDefault="00534330" w:rsidP="00330800">
            <w:pPr>
              <w:jc w:val="center"/>
            </w:pPr>
            <w:r>
              <w:t>Przeglądaj porady danej usterki</w:t>
            </w:r>
          </w:p>
        </w:tc>
      </w:tr>
      <w:tr w:rsidR="00534330" w:rsidTr="00330800">
        <w:tc>
          <w:tcPr>
            <w:tcW w:w="2093" w:type="dxa"/>
          </w:tcPr>
          <w:p w:rsidR="00534330" w:rsidRPr="007B0002" w:rsidRDefault="00534330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Aktor</w:t>
            </w:r>
          </w:p>
        </w:tc>
        <w:tc>
          <w:tcPr>
            <w:tcW w:w="6834" w:type="dxa"/>
          </w:tcPr>
          <w:p w:rsidR="00534330" w:rsidRDefault="00534330" w:rsidP="00330800">
            <w:pPr>
              <w:jc w:val="center"/>
            </w:pPr>
            <w:r>
              <w:t>Użytkownik</w:t>
            </w:r>
          </w:p>
        </w:tc>
      </w:tr>
      <w:tr w:rsidR="00534330" w:rsidTr="00330800">
        <w:tc>
          <w:tcPr>
            <w:tcW w:w="2093" w:type="dxa"/>
          </w:tcPr>
          <w:p w:rsidR="00534330" w:rsidRPr="007B0002" w:rsidRDefault="00534330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6834" w:type="dxa"/>
          </w:tcPr>
          <w:p w:rsidR="00534330" w:rsidRDefault="00AA6E9A" w:rsidP="00330800">
            <w:pPr>
              <w:jc w:val="center"/>
            </w:pPr>
            <w:r>
              <w:t>Przeglądanie porad „krok po kroku” danej usterki, mających pomóc użytkownikowi w jej zwalczeniu.</w:t>
            </w:r>
          </w:p>
        </w:tc>
      </w:tr>
      <w:tr w:rsidR="00534330" w:rsidRPr="00483C3B" w:rsidTr="00330800">
        <w:tc>
          <w:tcPr>
            <w:tcW w:w="2093" w:type="dxa"/>
          </w:tcPr>
          <w:p w:rsidR="00534330" w:rsidRPr="007B0002" w:rsidRDefault="00534330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Warunki wstępne</w:t>
            </w:r>
          </w:p>
        </w:tc>
        <w:tc>
          <w:tcPr>
            <w:tcW w:w="6834" w:type="dxa"/>
          </w:tcPr>
          <w:p w:rsidR="00534330" w:rsidRPr="00EE69E4" w:rsidRDefault="00EE69E4" w:rsidP="00330800">
            <w:pPr>
              <w:jc w:val="center"/>
            </w:pPr>
            <w:r>
              <w:t>Wybrana/wyszukana przez użytkownika usterka z bazy aplikacji</w:t>
            </w:r>
          </w:p>
        </w:tc>
      </w:tr>
      <w:tr w:rsidR="00534330" w:rsidTr="00330800">
        <w:tc>
          <w:tcPr>
            <w:tcW w:w="2093" w:type="dxa"/>
          </w:tcPr>
          <w:p w:rsidR="00534330" w:rsidRPr="007B0002" w:rsidRDefault="00534330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Przebieg</w:t>
            </w:r>
          </w:p>
        </w:tc>
        <w:tc>
          <w:tcPr>
            <w:tcW w:w="6834" w:type="dxa"/>
          </w:tcPr>
          <w:p w:rsidR="00534330" w:rsidRDefault="00EE69E4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 xml:space="preserve">Użytkownik klika przycisk </w:t>
            </w:r>
            <w:r>
              <w:rPr>
                <w:i/>
                <w:iCs/>
              </w:rPr>
              <w:t>Zobacz</w:t>
            </w:r>
            <w:r>
              <w:t xml:space="preserve"> w oknie wybranej usterki</w:t>
            </w:r>
          </w:p>
          <w:p w:rsidR="00CE794F" w:rsidRDefault="00CE794F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>System wyświetla pierwsze rozwiązanie danego problemu oraz pasek postępu ukazujący liczbę porad.</w:t>
            </w:r>
          </w:p>
          <w:p w:rsidR="00CE794F" w:rsidRDefault="00CE794F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 xml:space="preserve">Użytkownik klika przycisk </w:t>
            </w:r>
            <w:r>
              <w:rPr>
                <w:i/>
                <w:iCs/>
              </w:rPr>
              <w:t>Następny krok.</w:t>
            </w:r>
          </w:p>
          <w:p w:rsidR="00CE794F" w:rsidRDefault="00CE794F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>System wyświetla użytkownikowi kolejną poradę do danej usterki z bazy danych.</w:t>
            </w:r>
          </w:p>
          <w:p w:rsidR="00CE794F" w:rsidRDefault="00CE794F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 xml:space="preserve">Użytkownik klika przycisk </w:t>
            </w:r>
            <w:r>
              <w:rPr>
                <w:i/>
                <w:iCs/>
              </w:rPr>
              <w:t>Poprzedni krok</w:t>
            </w:r>
            <w:r>
              <w:t>.</w:t>
            </w:r>
          </w:p>
          <w:p w:rsidR="00CE794F" w:rsidRDefault="00CE794F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>System wyświetla użytkownikowi poprzednią poradę dla danej awarii z bazy danych</w:t>
            </w:r>
            <w:r w:rsidR="00E62ADA">
              <w:t>.</w:t>
            </w:r>
          </w:p>
          <w:p w:rsidR="00E62ADA" w:rsidRDefault="00E62ADA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>Użytkownik klika w jeden z punktów na pasku postępu.</w:t>
            </w:r>
          </w:p>
          <w:p w:rsidR="00E62ADA" w:rsidRDefault="00E62ADA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>System wyświetla użytkownikowi poradę o identyfikatorze równym pozycji punktu na pasku postępu.</w:t>
            </w:r>
          </w:p>
          <w:p w:rsidR="00E62ADA" w:rsidRDefault="00E62ADA" w:rsidP="00534330">
            <w:pPr>
              <w:pStyle w:val="Akapitzlist"/>
              <w:numPr>
                <w:ilvl w:val="0"/>
                <w:numId w:val="23"/>
              </w:numPr>
              <w:jc w:val="center"/>
            </w:pPr>
            <w:r>
              <w:t xml:space="preserve">Użytkownik w dowolnym momencie może przechodzić i powracać do danego kroku, klikając w wybrany punkt na pasku postępu lub w przyciski </w:t>
            </w:r>
            <w:r>
              <w:rPr>
                <w:i/>
                <w:iCs/>
              </w:rPr>
              <w:t xml:space="preserve">Następny krok </w:t>
            </w:r>
            <w:r>
              <w:t xml:space="preserve">oraz </w:t>
            </w:r>
            <w:r>
              <w:rPr>
                <w:i/>
                <w:iCs/>
              </w:rPr>
              <w:t>Poprzedni krok.</w:t>
            </w:r>
          </w:p>
        </w:tc>
      </w:tr>
    </w:tbl>
    <w:p w:rsidR="00C14CEA" w:rsidRDefault="00C14CEA" w:rsidP="00C14CEA">
      <w:pPr>
        <w:pStyle w:val="Legenda"/>
      </w:pPr>
    </w:p>
    <w:p w:rsidR="00012495" w:rsidRDefault="00012495" w:rsidP="00012495">
      <w:pPr>
        <w:pStyle w:val="Legenda"/>
        <w:ind w:firstLine="0"/>
        <w:jc w:val="both"/>
      </w:pPr>
    </w:p>
    <w:p w:rsidR="00C14CEA" w:rsidRPr="007B0002" w:rsidRDefault="00C14CEA" w:rsidP="00012495">
      <w:pPr>
        <w:pStyle w:val="Legenda"/>
        <w:ind w:firstLine="0"/>
      </w:pPr>
      <w:r>
        <w:lastRenderedPageBreak/>
        <w:t xml:space="preserve">Tab. 2.4 Przypadek użycia </w:t>
      </w:r>
      <w:r>
        <w:rPr>
          <w:i/>
          <w:iCs w:val="0"/>
        </w:rPr>
        <w:t>Oceń rozwiązania danego problemu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93"/>
        <w:gridCol w:w="6834"/>
      </w:tblGrid>
      <w:tr w:rsidR="00FA027A" w:rsidTr="00330800">
        <w:tc>
          <w:tcPr>
            <w:tcW w:w="2093" w:type="dxa"/>
          </w:tcPr>
          <w:p w:rsidR="00FA027A" w:rsidRPr="007B0002" w:rsidRDefault="00FA027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Przypadek użycia</w:t>
            </w:r>
          </w:p>
        </w:tc>
        <w:tc>
          <w:tcPr>
            <w:tcW w:w="6834" w:type="dxa"/>
          </w:tcPr>
          <w:p w:rsidR="00FA027A" w:rsidRDefault="00FA027A" w:rsidP="00330800">
            <w:pPr>
              <w:jc w:val="center"/>
            </w:pPr>
            <w:r>
              <w:t>Oceń rozwiązania danego problemu</w:t>
            </w:r>
          </w:p>
        </w:tc>
      </w:tr>
      <w:tr w:rsidR="00FA027A" w:rsidTr="00330800">
        <w:tc>
          <w:tcPr>
            <w:tcW w:w="2093" w:type="dxa"/>
          </w:tcPr>
          <w:p w:rsidR="00FA027A" w:rsidRPr="007B0002" w:rsidRDefault="00FA027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Aktor</w:t>
            </w:r>
          </w:p>
        </w:tc>
        <w:tc>
          <w:tcPr>
            <w:tcW w:w="6834" w:type="dxa"/>
          </w:tcPr>
          <w:p w:rsidR="00FA027A" w:rsidRDefault="00FA027A" w:rsidP="00330800">
            <w:pPr>
              <w:jc w:val="center"/>
            </w:pPr>
            <w:r>
              <w:t>Użytkownik</w:t>
            </w:r>
          </w:p>
        </w:tc>
      </w:tr>
      <w:tr w:rsidR="00FA027A" w:rsidTr="00330800">
        <w:tc>
          <w:tcPr>
            <w:tcW w:w="2093" w:type="dxa"/>
          </w:tcPr>
          <w:p w:rsidR="00FA027A" w:rsidRPr="007B0002" w:rsidRDefault="00FA027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6834" w:type="dxa"/>
          </w:tcPr>
          <w:p w:rsidR="00FA027A" w:rsidRDefault="00FA027A" w:rsidP="00330800">
            <w:pPr>
              <w:jc w:val="center"/>
            </w:pPr>
            <w:r>
              <w:t>Możliwość oceny przydatności rozwiązań danego problemu przez użytkownika</w:t>
            </w:r>
          </w:p>
        </w:tc>
      </w:tr>
      <w:tr w:rsidR="00FA027A" w:rsidRPr="00483C3B" w:rsidTr="00330800">
        <w:tc>
          <w:tcPr>
            <w:tcW w:w="2093" w:type="dxa"/>
          </w:tcPr>
          <w:p w:rsidR="00FA027A" w:rsidRPr="007B0002" w:rsidRDefault="00FA027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Warunki wstępne</w:t>
            </w:r>
          </w:p>
        </w:tc>
        <w:tc>
          <w:tcPr>
            <w:tcW w:w="6834" w:type="dxa"/>
          </w:tcPr>
          <w:p w:rsidR="00FA027A" w:rsidRPr="00EE69E4" w:rsidRDefault="00FA027A" w:rsidP="00330800">
            <w:pPr>
              <w:jc w:val="center"/>
            </w:pPr>
            <w:r>
              <w:t>Użytkownik znajduje się w ostatnim kroku wybranej</w:t>
            </w:r>
            <w:r w:rsidR="00C02353">
              <w:t xml:space="preserve"> usterki</w:t>
            </w:r>
          </w:p>
        </w:tc>
      </w:tr>
      <w:tr w:rsidR="00FA027A" w:rsidTr="00330800">
        <w:tc>
          <w:tcPr>
            <w:tcW w:w="2093" w:type="dxa"/>
          </w:tcPr>
          <w:p w:rsidR="00FA027A" w:rsidRPr="007B0002" w:rsidRDefault="00FA027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Przebieg</w:t>
            </w:r>
          </w:p>
        </w:tc>
        <w:tc>
          <w:tcPr>
            <w:tcW w:w="6834" w:type="dxa"/>
          </w:tcPr>
          <w:p w:rsidR="00FA027A" w:rsidRPr="00C02353" w:rsidRDefault="00C02353" w:rsidP="00FA027A">
            <w:pPr>
              <w:pStyle w:val="Akapitzlist"/>
              <w:numPr>
                <w:ilvl w:val="0"/>
                <w:numId w:val="24"/>
              </w:numPr>
              <w:jc w:val="center"/>
            </w:pPr>
            <w:r>
              <w:t xml:space="preserve">Użytkownik klika przycisk </w:t>
            </w:r>
            <w:r>
              <w:rPr>
                <w:i/>
                <w:iCs/>
              </w:rPr>
              <w:t>Oceń poradę</w:t>
            </w:r>
          </w:p>
          <w:p w:rsidR="00C02353" w:rsidRDefault="00C02353" w:rsidP="00FA027A">
            <w:pPr>
              <w:pStyle w:val="Akapitzlist"/>
              <w:numPr>
                <w:ilvl w:val="0"/>
                <w:numId w:val="24"/>
              </w:numPr>
              <w:jc w:val="center"/>
            </w:pPr>
            <w:r>
              <w:t>System wyświetla użytkownikowi okno z dwiema ikonami pozwalającymi ocenić, czy porada była dla niego pomocna.</w:t>
            </w:r>
          </w:p>
          <w:p w:rsidR="00C02353" w:rsidRDefault="00C02353" w:rsidP="00FA027A">
            <w:pPr>
              <w:pStyle w:val="Akapitzlist"/>
              <w:numPr>
                <w:ilvl w:val="0"/>
                <w:numId w:val="24"/>
              </w:numPr>
              <w:jc w:val="center"/>
            </w:pPr>
            <w:r>
              <w:t>Użytkownik klika w wybraną ikonę.</w:t>
            </w:r>
          </w:p>
          <w:p w:rsidR="00C02353" w:rsidRDefault="00C02353" w:rsidP="00FA027A">
            <w:pPr>
              <w:pStyle w:val="Akapitzlist"/>
              <w:numPr>
                <w:ilvl w:val="0"/>
                <w:numId w:val="24"/>
              </w:numPr>
              <w:jc w:val="center"/>
            </w:pPr>
            <w:r>
              <w:t>System wyświetla użytkownikowi alert z podziękowaniem za oddanie głosu i przekierowuje do strony, z której zainicjowano wejście do rozwiązań danej usterki.</w:t>
            </w:r>
          </w:p>
        </w:tc>
      </w:tr>
    </w:tbl>
    <w:p w:rsidR="00FA027A" w:rsidRDefault="00FA027A" w:rsidP="00FA027A"/>
    <w:p w:rsidR="000E111A" w:rsidRDefault="000E111A" w:rsidP="000E111A">
      <w:pPr>
        <w:pStyle w:val="Legenda"/>
        <w:rPr>
          <w:i/>
          <w:iCs w:val="0"/>
        </w:rPr>
      </w:pPr>
      <w:r>
        <w:t>Tab. 2.</w:t>
      </w:r>
      <w:r w:rsidR="00C97477">
        <w:t>5</w:t>
      </w:r>
      <w:r>
        <w:t xml:space="preserve"> Przypadek użycia </w:t>
      </w:r>
      <w:r>
        <w:rPr>
          <w:i/>
          <w:iCs w:val="0"/>
        </w:rPr>
        <w:t>Przeglądaj usterki w danej podkategorii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93"/>
        <w:gridCol w:w="6834"/>
      </w:tblGrid>
      <w:tr w:rsidR="000E111A" w:rsidTr="00330800">
        <w:tc>
          <w:tcPr>
            <w:tcW w:w="2093" w:type="dxa"/>
          </w:tcPr>
          <w:p w:rsidR="000E111A" w:rsidRPr="007B0002" w:rsidRDefault="000E111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Przypadek użycia</w:t>
            </w:r>
          </w:p>
        </w:tc>
        <w:tc>
          <w:tcPr>
            <w:tcW w:w="6834" w:type="dxa"/>
          </w:tcPr>
          <w:p w:rsidR="000E111A" w:rsidRDefault="000E111A" w:rsidP="00330800">
            <w:pPr>
              <w:jc w:val="center"/>
            </w:pPr>
            <w:r>
              <w:t>Przeglądaj usterki w danej podkategorii</w:t>
            </w:r>
          </w:p>
        </w:tc>
      </w:tr>
      <w:tr w:rsidR="000E111A" w:rsidTr="00330800">
        <w:tc>
          <w:tcPr>
            <w:tcW w:w="2093" w:type="dxa"/>
          </w:tcPr>
          <w:p w:rsidR="000E111A" w:rsidRPr="007B0002" w:rsidRDefault="000E111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Aktor</w:t>
            </w:r>
          </w:p>
        </w:tc>
        <w:tc>
          <w:tcPr>
            <w:tcW w:w="6834" w:type="dxa"/>
          </w:tcPr>
          <w:p w:rsidR="000E111A" w:rsidRDefault="000E111A" w:rsidP="00330800">
            <w:pPr>
              <w:jc w:val="center"/>
            </w:pPr>
            <w:r>
              <w:t>Użytkownik</w:t>
            </w:r>
          </w:p>
        </w:tc>
      </w:tr>
      <w:tr w:rsidR="000E111A" w:rsidTr="00330800">
        <w:tc>
          <w:tcPr>
            <w:tcW w:w="2093" w:type="dxa"/>
          </w:tcPr>
          <w:p w:rsidR="000E111A" w:rsidRPr="007B0002" w:rsidRDefault="000E111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6834" w:type="dxa"/>
          </w:tcPr>
          <w:p w:rsidR="000E111A" w:rsidRDefault="00B01E06" w:rsidP="00330800">
            <w:pPr>
              <w:jc w:val="center"/>
            </w:pPr>
            <w:r>
              <w:t>Przeglądanie usterek dostępnych w bazie danych z konkretnej kategorii i podkategorii</w:t>
            </w:r>
          </w:p>
        </w:tc>
      </w:tr>
      <w:tr w:rsidR="000E111A" w:rsidRPr="00483C3B" w:rsidTr="00330800">
        <w:tc>
          <w:tcPr>
            <w:tcW w:w="2093" w:type="dxa"/>
          </w:tcPr>
          <w:p w:rsidR="000E111A" w:rsidRPr="007B0002" w:rsidRDefault="000E111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Warunki wstępne</w:t>
            </w:r>
          </w:p>
        </w:tc>
        <w:tc>
          <w:tcPr>
            <w:tcW w:w="6834" w:type="dxa"/>
          </w:tcPr>
          <w:p w:rsidR="000E111A" w:rsidRPr="00EE69E4" w:rsidRDefault="00B01E06" w:rsidP="00330800">
            <w:pPr>
              <w:jc w:val="center"/>
            </w:pPr>
            <w:r>
              <w:t>Otwarta strona główna aplikacji</w:t>
            </w:r>
          </w:p>
        </w:tc>
      </w:tr>
      <w:tr w:rsidR="000E111A" w:rsidTr="00330800">
        <w:tc>
          <w:tcPr>
            <w:tcW w:w="2093" w:type="dxa"/>
          </w:tcPr>
          <w:p w:rsidR="000E111A" w:rsidRPr="007B0002" w:rsidRDefault="000E111A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Przebieg</w:t>
            </w:r>
          </w:p>
        </w:tc>
        <w:tc>
          <w:tcPr>
            <w:tcW w:w="6834" w:type="dxa"/>
          </w:tcPr>
          <w:p w:rsidR="000E111A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Użytkownik widzi obraz domu podzielony na 6 kafelków.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Po najechaniu myszką na jeden z kafelków system wyświetla nazwę kategorii.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Użytkownik klika kafelek z wybraną kategorią.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System wyświetla obraz o tematyce danej kategorii podzielony na 6 kafelków.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Po najechaniu myszką na jeden z kafelków system wyświetla nazwę podkategorii.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Użytkownik klika kafelek z wybraną podkategorią.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System wysyła zapytanie do bazy danych, a następnie wyświetla użytkownikowi listę wszystkich usterek z przypisaną daną kategorią i podkategorią.</w:t>
            </w:r>
          </w:p>
          <w:p w:rsidR="00B01E06" w:rsidRDefault="00B01E06" w:rsidP="000E111A">
            <w:pPr>
              <w:pStyle w:val="Akapitzlist"/>
              <w:numPr>
                <w:ilvl w:val="0"/>
                <w:numId w:val="25"/>
              </w:numPr>
              <w:jc w:val="center"/>
            </w:pPr>
            <w:r>
              <w:t>Użytkownik może przeglądać bazę za pomocą kółka myszki lub dotykiem na urządzeniach mobilnych.</w:t>
            </w:r>
          </w:p>
        </w:tc>
      </w:tr>
    </w:tbl>
    <w:p w:rsidR="000E111A" w:rsidRPr="000E111A" w:rsidRDefault="000E111A" w:rsidP="000E111A"/>
    <w:p w:rsidR="00C97477" w:rsidRDefault="00C97477" w:rsidP="00C97477">
      <w:pPr>
        <w:pStyle w:val="Legenda"/>
        <w:rPr>
          <w:i/>
          <w:iCs w:val="0"/>
        </w:rPr>
      </w:pPr>
      <w:r>
        <w:t>Tab. 2.</w:t>
      </w:r>
      <w:r w:rsidR="00A152E2">
        <w:t>6</w:t>
      </w:r>
      <w:r>
        <w:t xml:space="preserve"> Przypadek użycia </w:t>
      </w:r>
      <w:r w:rsidR="00012495">
        <w:rPr>
          <w:i/>
          <w:iCs w:val="0"/>
        </w:rPr>
        <w:t>Wypełnij formularz dodania nowej usterki do bazy danych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93"/>
        <w:gridCol w:w="6834"/>
      </w:tblGrid>
      <w:tr w:rsidR="00C97477" w:rsidTr="00330800">
        <w:tc>
          <w:tcPr>
            <w:tcW w:w="2093" w:type="dxa"/>
          </w:tcPr>
          <w:p w:rsidR="00C97477" w:rsidRPr="007B0002" w:rsidRDefault="00C97477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Przypadek użycia</w:t>
            </w:r>
          </w:p>
        </w:tc>
        <w:tc>
          <w:tcPr>
            <w:tcW w:w="6834" w:type="dxa"/>
          </w:tcPr>
          <w:p w:rsidR="00C97477" w:rsidRDefault="00012495" w:rsidP="00330800">
            <w:pPr>
              <w:jc w:val="center"/>
            </w:pPr>
            <w:r>
              <w:t>Wypełnij formularz dodania nowej usterki do bazy danych</w:t>
            </w:r>
          </w:p>
        </w:tc>
      </w:tr>
      <w:tr w:rsidR="00C97477" w:rsidTr="00330800">
        <w:tc>
          <w:tcPr>
            <w:tcW w:w="2093" w:type="dxa"/>
          </w:tcPr>
          <w:p w:rsidR="00C97477" w:rsidRPr="007B0002" w:rsidRDefault="00C97477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Aktor</w:t>
            </w:r>
          </w:p>
        </w:tc>
        <w:tc>
          <w:tcPr>
            <w:tcW w:w="6834" w:type="dxa"/>
          </w:tcPr>
          <w:p w:rsidR="00C97477" w:rsidRDefault="00C97477" w:rsidP="00330800">
            <w:pPr>
              <w:jc w:val="center"/>
            </w:pPr>
            <w:r>
              <w:t>Użytkownik</w:t>
            </w:r>
          </w:p>
        </w:tc>
      </w:tr>
      <w:tr w:rsidR="00C97477" w:rsidTr="00330800">
        <w:tc>
          <w:tcPr>
            <w:tcW w:w="2093" w:type="dxa"/>
          </w:tcPr>
          <w:p w:rsidR="00C97477" w:rsidRPr="007B0002" w:rsidRDefault="00C97477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6834" w:type="dxa"/>
          </w:tcPr>
          <w:p w:rsidR="00C97477" w:rsidRDefault="00012495" w:rsidP="00330800">
            <w:pPr>
              <w:jc w:val="center"/>
            </w:pPr>
            <w:r>
              <w:t>Dodawanie nowej awarii do bazy danych aplikacji</w:t>
            </w:r>
          </w:p>
        </w:tc>
      </w:tr>
      <w:tr w:rsidR="00C97477" w:rsidRPr="00483C3B" w:rsidTr="00330800">
        <w:tc>
          <w:tcPr>
            <w:tcW w:w="2093" w:type="dxa"/>
          </w:tcPr>
          <w:p w:rsidR="00C97477" w:rsidRPr="007B0002" w:rsidRDefault="00C97477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Warunki wstępne</w:t>
            </w:r>
          </w:p>
        </w:tc>
        <w:tc>
          <w:tcPr>
            <w:tcW w:w="6834" w:type="dxa"/>
          </w:tcPr>
          <w:p w:rsidR="00C97477" w:rsidRPr="00EE69E4" w:rsidRDefault="00C97477" w:rsidP="00330800">
            <w:pPr>
              <w:jc w:val="center"/>
            </w:pPr>
            <w:r>
              <w:t>Otwarta strona główna aplikacji</w:t>
            </w:r>
          </w:p>
        </w:tc>
      </w:tr>
      <w:tr w:rsidR="00C97477" w:rsidTr="00330800">
        <w:tc>
          <w:tcPr>
            <w:tcW w:w="2093" w:type="dxa"/>
          </w:tcPr>
          <w:p w:rsidR="00C97477" w:rsidRPr="007B0002" w:rsidRDefault="00C97477" w:rsidP="003308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Przebieg</w:t>
            </w:r>
          </w:p>
        </w:tc>
        <w:tc>
          <w:tcPr>
            <w:tcW w:w="6834" w:type="dxa"/>
          </w:tcPr>
          <w:p w:rsidR="00C97477" w:rsidRDefault="00012495" w:rsidP="00C97477">
            <w:pPr>
              <w:pStyle w:val="Akapitzlist"/>
              <w:numPr>
                <w:ilvl w:val="0"/>
                <w:numId w:val="26"/>
              </w:numPr>
              <w:jc w:val="center"/>
            </w:pPr>
            <w:r>
              <w:t xml:space="preserve">Użytkownik klika </w:t>
            </w:r>
            <w:r w:rsidR="00EE5D28">
              <w:t xml:space="preserve">w zakładkę </w:t>
            </w:r>
            <w:r w:rsidR="00EE5D28">
              <w:rPr>
                <w:i/>
                <w:iCs/>
              </w:rPr>
              <w:t>Dodaj usterkę</w:t>
            </w:r>
            <w:r w:rsidR="00EE5D28">
              <w:t xml:space="preserve"> menu nawigacyjnego</w:t>
            </w:r>
          </w:p>
          <w:p w:rsidR="00EE5D28" w:rsidRDefault="00EE5D28" w:rsidP="00C97477">
            <w:pPr>
              <w:pStyle w:val="Akapitzlist"/>
              <w:numPr>
                <w:ilvl w:val="0"/>
                <w:numId w:val="26"/>
              </w:numPr>
              <w:jc w:val="center"/>
            </w:pPr>
            <w:r>
              <w:t>System przekierowuje użytkownika do strony formularz</w:t>
            </w:r>
            <w:r w:rsidR="00EF0336">
              <w:t>a</w:t>
            </w:r>
            <w:r>
              <w:t>.</w:t>
            </w:r>
          </w:p>
          <w:p w:rsidR="00EE5D28" w:rsidRDefault="00EE5D28" w:rsidP="00C97477">
            <w:pPr>
              <w:pStyle w:val="Akapitzlist"/>
              <w:numPr>
                <w:ilvl w:val="0"/>
                <w:numId w:val="26"/>
              </w:numPr>
              <w:jc w:val="center"/>
            </w:pPr>
            <w:r>
              <w:t>Użytkownik wypełnia wszystkie pola formularza</w:t>
            </w:r>
            <w:r w:rsidR="00334551">
              <w:t>.</w:t>
            </w:r>
          </w:p>
          <w:p w:rsidR="00EE5D28" w:rsidRDefault="00EE5D28" w:rsidP="00C97477">
            <w:pPr>
              <w:pStyle w:val="Akapitzlist"/>
              <w:numPr>
                <w:ilvl w:val="0"/>
                <w:numId w:val="26"/>
              </w:numPr>
              <w:jc w:val="center"/>
            </w:pPr>
            <w:r>
              <w:t xml:space="preserve">System odblokowuje przycisk </w:t>
            </w:r>
            <w:r>
              <w:rPr>
                <w:i/>
                <w:iCs/>
              </w:rPr>
              <w:t>Wyślij formularz</w:t>
            </w:r>
            <w:r>
              <w:t>, gdy wszystkie pola są wypełnione prawidłowo</w:t>
            </w:r>
            <w:r w:rsidR="00334551">
              <w:t>.</w:t>
            </w:r>
          </w:p>
        </w:tc>
      </w:tr>
    </w:tbl>
    <w:p w:rsidR="00FA027A" w:rsidRPr="00FA027A" w:rsidRDefault="00FA027A" w:rsidP="00FA027A"/>
    <w:p w:rsidR="00330800" w:rsidRDefault="00511F98" w:rsidP="00330800">
      <w:pPr>
        <w:pStyle w:val="Nagwek2"/>
      </w:pPr>
      <w:bookmarkStart w:id="18" w:name="_Toc24843336"/>
      <w:r>
        <w:t>Wykorzystane technologie</w:t>
      </w:r>
      <w:r w:rsidR="001F5FEB">
        <w:t xml:space="preserve"> i narzędzia</w:t>
      </w:r>
      <w:bookmarkEnd w:id="18"/>
    </w:p>
    <w:p w:rsidR="00C1430A" w:rsidRDefault="00330800" w:rsidP="0025381E">
      <w:pPr>
        <w:ind w:firstLine="426"/>
        <w:jc w:val="both"/>
      </w:pPr>
      <w:r>
        <w:t>Do stworzenia opisywanego systemu użyto szeregu technologii związanych z projektowaniem aplikacji webowych wprowadzających mechanikę po stronie klienta oraz serwera.</w:t>
      </w:r>
      <w:r w:rsidR="00C1430A">
        <w:t xml:space="preserve"> Najważniejsze z nich zostały opisane w niniejszym rozdziale.</w:t>
      </w:r>
    </w:p>
    <w:p w:rsidR="00C1430A" w:rsidRDefault="00C1430A" w:rsidP="0025381E">
      <w:pPr>
        <w:jc w:val="both"/>
      </w:pPr>
    </w:p>
    <w:p w:rsidR="00BD049A" w:rsidRDefault="00C1430A" w:rsidP="0025381E">
      <w:pPr>
        <w:jc w:val="both"/>
        <w:rPr>
          <w:b/>
          <w:bCs/>
        </w:rPr>
      </w:pPr>
      <w:r>
        <w:rPr>
          <w:b/>
          <w:bCs/>
        </w:rPr>
        <w:t>HTML</w:t>
      </w:r>
      <w:r w:rsidR="00BD049A">
        <w:rPr>
          <w:b/>
          <w:bCs/>
        </w:rPr>
        <w:t xml:space="preserve"> (Hypertext Markup Language)</w:t>
      </w:r>
    </w:p>
    <w:p w:rsidR="008761CD" w:rsidRPr="00C1430A" w:rsidRDefault="008761CD" w:rsidP="0025381E">
      <w:pPr>
        <w:jc w:val="both"/>
        <w:rPr>
          <w:b/>
          <w:bCs/>
        </w:rPr>
      </w:pPr>
    </w:p>
    <w:p w:rsidR="00C1430A" w:rsidRPr="00C1430A" w:rsidRDefault="00BD049A" w:rsidP="0025381E">
      <w:pPr>
        <w:ind w:firstLine="397"/>
        <w:jc w:val="both"/>
      </w:pPr>
      <w:r>
        <w:t>Jest hipertekstowym językiem znaczników</w:t>
      </w:r>
      <w:r w:rsidR="00F74D5E">
        <w:t xml:space="preserve"> wykorzystywanym do tworzenia struktury stron internetowych. </w:t>
      </w:r>
      <w:r w:rsidR="001A5299">
        <w:t xml:space="preserve">Dzięki niemu użytkownik ma możliwość dodania do aplikacji takich elementów jak: akapity, nagłówki, tabele czy formularze. </w:t>
      </w:r>
      <w:r w:rsidR="00822A33">
        <w:t>Każdy z tych elementów jest umieszczany parami, tj. w miejscu jego rozpoczęcia i zakończenia</w:t>
      </w:r>
      <w:r w:rsidR="00966FB4">
        <w:t>. Na przykład d</w:t>
      </w:r>
      <w:r w:rsidR="00822A33">
        <w:t>la hiperłącza znacznik otwierający będzie miał postać: &lt;a&gt;, znacznik zamykający natomiast: &lt;/a&gt;.</w:t>
      </w:r>
    </w:p>
    <w:p w:rsidR="00D72906" w:rsidRDefault="00D72906" w:rsidP="008B3EEB"/>
    <w:p w:rsidR="00D65F07" w:rsidRDefault="008B3EEB" w:rsidP="008B3EEB">
      <w:pPr>
        <w:rPr>
          <w:b/>
          <w:bCs/>
        </w:rPr>
      </w:pPr>
      <w:r>
        <w:rPr>
          <w:b/>
          <w:bCs/>
        </w:rPr>
        <w:t xml:space="preserve">CSS </w:t>
      </w:r>
      <w:r w:rsidR="00D65F07">
        <w:rPr>
          <w:b/>
          <w:bCs/>
        </w:rPr>
        <w:t>(</w:t>
      </w:r>
      <w:r w:rsidR="00D65F07" w:rsidRPr="00D65F07">
        <w:rPr>
          <w:b/>
          <w:bCs/>
        </w:rPr>
        <w:t>Cascading Style Sheets</w:t>
      </w:r>
      <w:r w:rsidR="00D65F07">
        <w:rPr>
          <w:b/>
          <w:bCs/>
        </w:rPr>
        <w:t>)</w:t>
      </w:r>
    </w:p>
    <w:p w:rsidR="00D65F07" w:rsidRDefault="00D65F07" w:rsidP="00D65F07"/>
    <w:p w:rsidR="00D65F07" w:rsidRDefault="00D65F07" w:rsidP="0025381E">
      <w:pPr>
        <w:ind w:firstLine="426"/>
        <w:jc w:val="both"/>
      </w:pPr>
      <w:r>
        <w:t xml:space="preserve">W odróżnieniu od języka HTML, CSS służy do stylizowania wszystkich znaczników zdefiniowanych na stronie. </w:t>
      </w:r>
      <w:r w:rsidR="0095115F">
        <w:t>Arkusze stylów CSS są spisem reguł, które muszą spełniać elementy pod względem wizualnym.</w:t>
      </w:r>
      <w:r w:rsidR="00DD3487">
        <w:t xml:space="preserve"> Do przykładowych </w:t>
      </w:r>
      <w:r w:rsidR="00541C4D">
        <w:t>zasad stylizowania w tym języku mogą należeć: ułożenie na stronie, wielkość, kolor, kształt</w:t>
      </w:r>
      <w:r w:rsidR="00C8204E">
        <w:t xml:space="preserve"> czy marginesy</w:t>
      </w:r>
      <w:r w:rsidR="00541C4D">
        <w:t>.</w:t>
      </w:r>
      <w:r w:rsidR="00C8204E">
        <w:t xml:space="preserve"> Język CSS został stworzony w celu oddzielenia sztywnej struktury dokumentu od jego sposobu prezentacji. Dzięki temu oba te elementy są tworzone w dwóch niezależnych od siebie </w:t>
      </w:r>
      <w:r w:rsidR="00E10ACD">
        <w:t>miejscach</w:t>
      </w:r>
      <w:r w:rsidR="00C8204E">
        <w:t>.</w:t>
      </w:r>
    </w:p>
    <w:p w:rsidR="00420ED4" w:rsidRDefault="00420ED4" w:rsidP="00D65F07"/>
    <w:p w:rsidR="00420ED4" w:rsidRPr="00420ED4" w:rsidRDefault="00420ED4" w:rsidP="00420ED4">
      <w:r>
        <w:rPr>
          <w:b/>
          <w:bCs/>
        </w:rPr>
        <w:t>Javascript</w:t>
      </w:r>
    </w:p>
    <w:p w:rsidR="00420ED4" w:rsidRDefault="00420ED4" w:rsidP="00D65F07"/>
    <w:p w:rsidR="00420ED4" w:rsidRDefault="0020600C" w:rsidP="0025381E">
      <w:pPr>
        <w:ind w:firstLine="426"/>
        <w:jc w:val="both"/>
      </w:pPr>
      <w:r>
        <w:t xml:space="preserve">Jest skryptowym językiem programowania odpowiedzialnym </w:t>
      </w:r>
      <w:r w:rsidR="00833831">
        <w:t>głównie</w:t>
      </w:r>
      <w:r>
        <w:t xml:space="preserve"> za </w:t>
      </w:r>
      <w:r w:rsidR="00833831">
        <w:t>wykonywanie interakcji klienta z systemem. Coraz częściej Javascript wykorzystuje się również do komunikacji z serwerem. Wersja szósta wprowadzona na rynek w 2015 roku dała deweloperom możliwość formułowania klas oraz funkcji strzałkowych, tworząc jednocześnie ten język jeszcze bardziej zaawansowanym. W chwili obecnej istnieje wiele technologii projektowania aplikacji webowych bazujących na języku Javascript. D</w:t>
      </w:r>
      <w:r w:rsidR="009B3468">
        <w:t>o</w:t>
      </w:r>
      <w:r w:rsidR="00833831">
        <w:t xml:space="preserve"> najpopularniejszych należą: React.js, Angular, Vue.js.</w:t>
      </w:r>
    </w:p>
    <w:p w:rsidR="00A8049E" w:rsidRDefault="00A8049E" w:rsidP="00D65F07"/>
    <w:p w:rsidR="008D186B" w:rsidRDefault="008D186B" w:rsidP="00A8049E">
      <w:pPr>
        <w:rPr>
          <w:b/>
          <w:bCs/>
        </w:rPr>
      </w:pPr>
      <w:r>
        <w:rPr>
          <w:b/>
          <w:bCs/>
        </w:rPr>
        <w:t>Node.js</w:t>
      </w:r>
    </w:p>
    <w:p w:rsidR="00835522" w:rsidRDefault="00835522" w:rsidP="00835522"/>
    <w:p w:rsidR="00835522" w:rsidRDefault="00835522" w:rsidP="0025381E">
      <w:pPr>
        <w:ind w:firstLine="426"/>
        <w:jc w:val="both"/>
      </w:pPr>
      <w:r>
        <w:t xml:space="preserve">Node.js to środowisko uruchomieniowe języka Javascript, dzięki któremu możliwe jest uruchamianie kodu również po stronie serwera. Pozwala to budować duże, skalowalne aplikacje za pomocą tego właśnie języka. Javascript wraz z Node.js stał się tzw. pełnoprawnym językiem programowania, wykorzystywanym już nie tylko do interakcji z użytkownikiem po stronie front-end. </w:t>
      </w:r>
    </w:p>
    <w:p w:rsidR="00835522" w:rsidRDefault="00835522" w:rsidP="00835522"/>
    <w:p w:rsidR="00802318" w:rsidRPr="00835522" w:rsidRDefault="00802318" w:rsidP="00835522">
      <w:pPr>
        <w:rPr>
          <w:b/>
          <w:bCs/>
        </w:rPr>
      </w:pPr>
      <w:r>
        <w:rPr>
          <w:b/>
          <w:bCs/>
        </w:rPr>
        <w:t>NPM (Node Packaged Module)</w:t>
      </w:r>
    </w:p>
    <w:p w:rsidR="00835522" w:rsidRDefault="00835522" w:rsidP="00835522">
      <w:pPr>
        <w:rPr>
          <w:b/>
          <w:bCs/>
        </w:rPr>
      </w:pPr>
    </w:p>
    <w:p w:rsidR="00802318" w:rsidRPr="00802318" w:rsidRDefault="00802318" w:rsidP="0025381E">
      <w:pPr>
        <w:ind w:firstLine="426"/>
        <w:jc w:val="both"/>
      </w:pPr>
      <w:r>
        <w:t xml:space="preserve">Jest </w:t>
      </w:r>
      <w:r w:rsidR="00A53907">
        <w:t xml:space="preserve">menadżerem paczek dostępnych do zainstalowania w Node.js. Dzięki NPM, użytkownik ma możliwość implementacji tylko tych rozwiązań wykorzystujących Node.js, które w danej chwili są mu potrzebne. </w:t>
      </w:r>
    </w:p>
    <w:p w:rsidR="008D186B" w:rsidRPr="008D186B" w:rsidRDefault="008D186B" w:rsidP="00A8049E"/>
    <w:p w:rsidR="009B3468" w:rsidRPr="00A8049E" w:rsidRDefault="00A8049E" w:rsidP="00A8049E">
      <w:pPr>
        <w:rPr>
          <w:b/>
          <w:bCs/>
        </w:rPr>
      </w:pPr>
      <w:r>
        <w:rPr>
          <w:b/>
          <w:bCs/>
        </w:rPr>
        <w:lastRenderedPageBreak/>
        <w:t>React.js</w:t>
      </w:r>
    </w:p>
    <w:p w:rsidR="00A8049E" w:rsidRDefault="00A8049E" w:rsidP="00D65F07"/>
    <w:p w:rsidR="009B3468" w:rsidRDefault="009B3468" w:rsidP="0025381E">
      <w:pPr>
        <w:ind w:firstLine="426"/>
      </w:pPr>
      <w:r>
        <w:t xml:space="preserve">React.js </w:t>
      </w:r>
      <w:r w:rsidR="00607548">
        <w:t>to jedna z najpopularniejszych obecnie bibliotek języka Javascript, używana przy projektowaniu aplikacji webowych</w:t>
      </w:r>
      <w:r w:rsidR="00020C6B">
        <w:t xml:space="preserve">. </w:t>
      </w:r>
      <w:r w:rsidR="00346729">
        <w:t>Filozofia budowania stron internetowych za pomocą tego narzędzia opiera się na tworzeniu samodzielnych komponentów, odpowiedzialnych za niewielką część logiki aplikacji. Komponenty te są następnie ze sobą łączone w dużą aplikację, o niekiedy bardzo rozbudowanej strukturze. Drugim fundamentem tworzenia aplikacji w React są tzw. stany komponentów, czyli zmienne informacje na temat danych elementów systemu, które pod wpływem działania użytkownika mogą zmieniać swoją wartość, wprowadzając tym samym interakcje z systemem.</w:t>
      </w:r>
    </w:p>
    <w:p w:rsidR="00C25877" w:rsidRDefault="00C25877" w:rsidP="005861B7"/>
    <w:p w:rsidR="00C25877" w:rsidRDefault="00C25877" w:rsidP="005861B7">
      <w:pPr>
        <w:rPr>
          <w:b/>
          <w:bCs/>
        </w:rPr>
      </w:pPr>
      <w:r>
        <w:rPr>
          <w:b/>
          <w:bCs/>
        </w:rPr>
        <w:t>Redux</w:t>
      </w:r>
    </w:p>
    <w:p w:rsidR="00C25877" w:rsidRDefault="00C25877" w:rsidP="005861B7">
      <w:pPr>
        <w:rPr>
          <w:b/>
          <w:bCs/>
        </w:rPr>
      </w:pPr>
    </w:p>
    <w:p w:rsidR="00D2331B" w:rsidRPr="004A1E8D" w:rsidRDefault="004A1E8D" w:rsidP="0025381E">
      <w:pPr>
        <w:ind w:firstLine="426"/>
        <w:jc w:val="both"/>
      </w:pPr>
      <w:r w:rsidRPr="004A1E8D">
        <w:t>Redux jest nazywany kontenere</w:t>
      </w:r>
      <w:r>
        <w:t xml:space="preserve">m stanu aplikacji Javascript. Innymi słowy Redux można </w:t>
      </w:r>
      <w:r w:rsidR="0039053E">
        <w:t>uznać</w:t>
      </w:r>
      <w:r>
        <w:t xml:space="preserve"> </w:t>
      </w:r>
      <w:r w:rsidR="0039053E">
        <w:t>za dodatek</w:t>
      </w:r>
      <w:r>
        <w:t xml:space="preserve"> rozszerzając</w:t>
      </w:r>
      <w:r w:rsidR="0039053E">
        <w:t>y</w:t>
      </w:r>
      <w:r>
        <w:t xml:space="preserve"> funkcjonalność React.js, który przenosi stany każdego z komponentów systemu do jednego stanu całej aplikacji. Takie rozwiązanie pozwala programiście uzyskać dostęp do każdego elementu strony internetowej w dowolnym miejscu. W praktyce znacznie ułatwia to proces projektowania i implementacji wybranych funkcjonalności. Drugą istotną zaletą jest jeszcze większy stopień uporządkowania </w:t>
      </w:r>
    </w:p>
    <w:p w:rsidR="00D2331B" w:rsidRPr="004A1E8D" w:rsidRDefault="00D2331B" w:rsidP="005861B7">
      <w:pPr>
        <w:rPr>
          <w:b/>
          <w:bCs/>
        </w:rPr>
      </w:pPr>
    </w:p>
    <w:p w:rsidR="00C25877" w:rsidRDefault="00C25877" w:rsidP="005861B7">
      <w:pPr>
        <w:rPr>
          <w:b/>
          <w:bCs/>
        </w:rPr>
      </w:pPr>
      <w:r w:rsidRPr="004A1E8D">
        <w:rPr>
          <w:b/>
          <w:bCs/>
        </w:rPr>
        <w:t>React-Router</w:t>
      </w:r>
    </w:p>
    <w:p w:rsidR="00554FE6" w:rsidRDefault="00554FE6" w:rsidP="005861B7">
      <w:pPr>
        <w:rPr>
          <w:b/>
          <w:bCs/>
        </w:rPr>
      </w:pPr>
    </w:p>
    <w:p w:rsidR="00554FE6" w:rsidRPr="00151100" w:rsidRDefault="007A5894" w:rsidP="0025381E">
      <w:pPr>
        <w:ind w:firstLine="397"/>
        <w:jc w:val="both"/>
      </w:pPr>
      <w:r>
        <w:t>Z racji tego, że React nie jest uznawany za frameworka, a jedynie bibliotekę języka Javascript, wiele funkcjonalności, które dostarcza na przykład Angular musi być zainstalowanych osobno. Jedną, z nich jest React Router – standardowa biblioteka routingu działająca z aplikacjami napisanymi w React.js. Sam routing polega na utrzymywaniu synchronizacji interfejsu użytkownika z adresem URL systemu. Gdy klient aplikacji wejdzie w zakładkę w menu nawigacyjnym, React-Router wyświetli żądane treści i zmieni adres URL w przeglądarce.</w:t>
      </w:r>
    </w:p>
    <w:p w:rsidR="00C25877" w:rsidRPr="004A1E8D" w:rsidRDefault="00C25877" w:rsidP="005861B7">
      <w:pPr>
        <w:rPr>
          <w:b/>
          <w:bCs/>
        </w:rPr>
      </w:pPr>
    </w:p>
    <w:p w:rsidR="00C25877" w:rsidRPr="006A4064" w:rsidRDefault="00C25877" w:rsidP="005861B7">
      <w:pPr>
        <w:rPr>
          <w:b/>
          <w:bCs/>
        </w:rPr>
      </w:pPr>
      <w:r w:rsidRPr="006A4064">
        <w:rPr>
          <w:b/>
          <w:bCs/>
        </w:rPr>
        <w:t>JSON Server</w:t>
      </w:r>
    </w:p>
    <w:p w:rsidR="00151100" w:rsidRPr="006A4064" w:rsidRDefault="00151100" w:rsidP="005861B7">
      <w:pPr>
        <w:rPr>
          <w:b/>
          <w:bCs/>
        </w:rPr>
      </w:pPr>
    </w:p>
    <w:p w:rsidR="00151100" w:rsidRPr="00151100" w:rsidRDefault="008F3BD3" w:rsidP="0025381E">
      <w:pPr>
        <w:ind w:firstLine="397"/>
        <w:jc w:val="both"/>
      </w:pPr>
      <w:r>
        <w:t xml:space="preserve">Jest modułem </w:t>
      </w:r>
      <w:proofErr w:type="spellStart"/>
      <w:r>
        <w:t>npm</w:t>
      </w:r>
      <w:proofErr w:type="spellEnd"/>
      <w:r>
        <w:t xml:space="preserve">, pozwalającym w łatwy sposób zaimplementować bazę danych aplikacji webowej. JSON Server tworzy testowe REST API, dzięki czemu programista w z poziomu kodu Javascript może wykonywać do bazy danych takie zapytania jak: PUT, POST czy DELETE. </w:t>
      </w:r>
      <w:r w:rsidR="000F4231">
        <w:t xml:space="preserve">Sama baza stworzona jest w formacie </w:t>
      </w:r>
      <w:proofErr w:type="gramStart"/>
      <w:r w:rsidR="000F4231">
        <w:t>JSON,</w:t>
      </w:r>
      <w:proofErr w:type="gramEnd"/>
      <w:r w:rsidR="000F4231">
        <w:t xml:space="preserve"> jako tablice obiektów.</w:t>
      </w:r>
      <w:r w:rsidR="00D246AB">
        <w:t xml:space="preserve"> Baza ta jest uruchamiana na </w:t>
      </w:r>
      <w:proofErr w:type="spellStart"/>
      <w:r w:rsidR="00D246AB">
        <w:t>localhost</w:t>
      </w:r>
      <w:proofErr w:type="spellEnd"/>
      <w:r w:rsidR="00D246AB">
        <w:t xml:space="preserve"> i działa niezależnie</w:t>
      </w:r>
      <w:r>
        <w:t xml:space="preserve"> </w:t>
      </w:r>
      <w:r w:rsidR="00D246AB">
        <w:t>od reszty systemu.</w:t>
      </w:r>
    </w:p>
    <w:p w:rsidR="00C25877" w:rsidRPr="00151100" w:rsidRDefault="00C25877" w:rsidP="005861B7">
      <w:pPr>
        <w:rPr>
          <w:b/>
          <w:bCs/>
        </w:rPr>
      </w:pPr>
    </w:p>
    <w:p w:rsidR="00C25877" w:rsidRDefault="00C25877" w:rsidP="005861B7">
      <w:pPr>
        <w:rPr>
          <w:b/>
          <w:bCs/>
        </w:rPr>
      </w:pPr>
      <w:r>
        <w:rPr>
          <w:b/>
          <w:bCs/>
        </w:rPr>
        <w:t>UI-Kit</w:t>
      </w:r>
    </w:p>
    <w:p w:rsidR="00DE1DAB" w:rsidRDefault="00DE1DAB" w:rsidP="005861B7">
      <w:pPr>
        <w:rPr>
          <w:b/>
          <w:bCs/>
        </w:rPr>
      </w:pPr>
    </w:p>
    <w:p w:rsidR="002D1B0D" w:rsidRDefault="00DB357E" w:rsidP="0025381E">
      <w:pPr>
        <w:ind w:firstLine="397"/>
        <w:jc w:val="both"/>
      </w:pPr>
      <w:r>
        <w:t xml:space="preserve">UI-Kit to biblioteka zawierająca style CSS, stworzona przez autora niniejszej pracy. Pozwala ona na szybką stylizację elementów na stronie, a także znacząco ułatwia zaprojektowanie </w:t>
      </w:r>
      <w:r w:rsidR="005C2AC8">
        <w:t>responsywnego interfejsu użytkownika na ekrany mobilne. Działanie biblioteki opiera się na przypisywaniu gotowych klas do wybranych elementów</w:t>
      </w:r>
      <w:r>
        <w:t xml:space="preserve"> </w:t>
      </w:r>
      <w:r w:rsidR="005C2AC8">
        <w:t xml:space="preserve">języka HTML. </w:t>
      </w:r>
      <w:r w:rsidR="00176A8F">
        <w:t>Klasy te posiadają zbiór zapisanych reguł CSS</w:t>
      </w:r>
      <w:r w:rsidR="005C2AC8">
        <w:t xml:space="preserve"> opisujący</w:t>
      </w:r>
      <w:r w:rsidR="001B7B7A">
        <w:t>ch</w:t>
      </w:r>
      <w:r w:rsidR="005C2AC8">
        <w:t xml:space="preserve"> daną klasę</w:t>
      </w:r>
      <w:r w:rsidR="00C241C9">
        <w:t>, na przykład szerokość czy wygląd elementu.</w:t>
      </w:r>
      <w:r w:rsidR="00913231">
        <w:t xml:space="preserve"> Responsywność działa w oparciu o konwencję CSS </w:t>
      </w:r>
      <w:proofErr w:type="spellStart"/>
      <w:r w:rsidR="00913231">
        <w:t>Grid</w:t>
      </w:r>
      <w:proofErr w:type="spellEnd"/>
      <w:r w:rsidR="00913231">
        <w:t xml:space="preserve"> i zostanie omówiona w dalszej części dokumentu.</w:t>
      </w:r>
    </w:p>
    <w:p w:rsidR="0025381E" w:rsidRPr="0025381E" w:rsidRDefault="0025381E" w:rsidP="0025381E">
      <w:pPr>
        <w:ind w:firstLine="397"/>
        <w:jc w:val="both"/>
      </w:pPr>
    </w:p>
    <w:p w:rsidR="00C25877" w:rsidRDefault="00C25877" w:rsidP="005861B7">
      <w:pPr>
        <w:rPr>
          <w:b/>
          <w:bCs/>
        </w:rPr>
      </w:pPr>
      <w:r>
        <w:rPr>
          <w:b/>
          <w:bCs/>
        </w:rPr>
        <w:lastRenderedPageBreak/>
        <w:t xml:space="preserve">Font </w:t>
      </w:r>
      <w:proofErr w:type="spellStart"/>
      <w:r>
        <w:rPr>
          <w:b/>
          <w:bCs/>
        </w:rPr>
        <w:t>Awesome</w:t>
      </w:r>
      <w:proofErr w:type="spellEnd"/>
      <w:r w:rsidR="00484CB5">
        <w:rPr>
          <w:b/>
          <w:bCs/>
        </w:rPr>
        <w:t>, Flat Icon</w:t>
      </w:r>
    </w:p>
    <w:p w:rsidR="00BA4D74" w:rsidRDefault="00BA4D74" w:rsidP="005861B7">
      <w:pPr>
        <w:rPr>
          <w:b/>
          <w:bCs/>
        </w:rPr>
      </w:pPr>
    </w:p>
    <w:p w:rsidR="00BA4D74" w:rsidRPr="00594846" w:rsidRDefault="00B634C2" w:rsidP="0025381E">
      <w:pPr>
        <w:ind w:firstLine="397"/>
        <w:jc w:val="both"/>
      </w:pPr>
      <w:r>
        <w:t xml:space="preserve">W budowanej aplikacji webowej pojawiło się wiele ikon ułatwiających interakcję klienta z systemem. Font </w:t>
      </w:r>
      <w:proofErr w:type="spellStart"/>
      <w:r>
        <w:t>Awesome</w:t>
      </w:r>
      <w:proofErr w:type="spellEnd"/>
      <w:r>
        <w:t xml:space="preserve"> oraz Flat Icon są darmowymi bibliotekami dostępnymi dla deweloperów, które zawierają tysiące gotowych obrazków, wprowadzających intuicyjność korzystania z aplikacji</w:t>
      </w:r>
      <w:r w:rsidR="00BA3E87">
        <w:t xml:space="preserve"> oraz poprawiających jej estetykę.</w:t>
      </w:r>
      <w:r>
        <w:t xml:space="preserve"> </w:t>
      </w:r>
    </w:p>
    <w:p w:rsidR="00C25877" w:rsidRDefault="00C25877" w:rsidP="0025381E">
      <w:pPr>
        <w:jc w:val="both"/>
        <w:rPr>
          <w:b/>
          <w:bCs/>
        </w:rPr>
      </w:pPr>
    </w:p>
    <w:p w:rsidR="00C25877" w:rsidRDefault="00C25877" w:rsidP="005861B7">
      <w:pPr>
        <w:rPr>
          <w:b/>
          <w:bCs/>
        </w:rPr>
      </w:pPr>
      <w:proofErr w:type="spellStart"/>
      <w:r>
        <w:rPr>
          <w:b/>
          <w:bCs/>
        </w:rPr>
        <w:t>Stepzilla</w:t>
      </w:r>
      <w:proofErr w:type="spellEnd"/>
    </w:p>
    <w:p w:rsidR="00594846" w:rsidRDefault="00594846" w:rsidP="005861B7">
      <w:pPr>
        <w:rPr>
          <w:b/>
          <w:bCs/>
        </w:rPr>
      </w:pPr>
    </w:p>
    <w:p w:rsidR="00594846" w:rsidRPr="00594846" w:rsidRDefault="006B6B15" w:rsidP="0025381E">
      <w:pPr>
        <w:ind w:firstLine="397"/>
        <w:jc w:val="both"/>
      </w:pPr>
      <w:r>
        <w:t xml:space="preserve">Dużą funkcjonalnością tworzonej aplikacji jest przeprowadzanie użytkownika przez usterkę, poprzez wyświetlanie mu kolejnych porad. </w:t>
      </w:r>
      <w:proofErr w:type="spellStart"/>
      <w:r w:rsidR="00BD0956">
        <w:t>Stepzilla</w:t>
      </w:r>
      <w:proofErr w:type="spellEnd"/>
      <w:r w:rsidR="00BD0956">
        <w:t xml:space="preserve"> to paczka </w:t>
      </w:r>
      <w:proofErr w:type="spellStart"/>
      <w:r w:rsidR="00BD0956">
        <w:t>npm</w:t>
      </w:r>
      <w:proofErr w:type="spellEnd"/>
      <w:r w:rsidR="00BD0956">
        <w:t xml:space="preserve">, ułatwiająca proces tworzenia, tzw. </w:t>
      </w:r>
      <w:proofErr w:type="spellStart"/>
      <w:r w:rsidR="00BD0956">
        <w:t>steppera</w:t>
      </w:r>
      <w:proofErr w:type="spellEnd"/>
      <w:r w:rsidR="00BD0956">
        <w:t xml:space="preserve">, czyli systemu wyświetlającego kolejne rozwiązania awarii „krok po kroku”. </w:t>
      </w:r>
      <w:proofErr w:type="spellStart"/>
      <w:r w:rsidR="00E410CC">
        <w:t>Stepzilla</w:t>
      </w:r>
      <w:proofErr w:type="spellEnd"/>
      <w:r w:rsidR="00E410CC">
        <w:t xml:space="preserve"> wprowadza gotowe komponenty React, zarządzające treściami wyświetlanymi klientowi w kolejnych krokach.</w:t>
      </w:r>
      <w:r w:rsidR="00BD0956">
        <w:t xml:space="preserve"> </w:t>
      </w:r>
    </w:p>
    <w:p w:rsidR="00594846" w:rsidRPr="00C25877" w:rsidRDefault="00594846" w:rsidP="005861B7">
      <w:pPr>
        <w:jc w:val="both"/>
        <w:rPr>
          <w:b/>
          <w:bCs/>
        </w:rPr>
      </w:pPr>
    </w:p>
    <w:p w:rsidR="00E62CDC" w:rsidRDefault="00E62CDC" w:rsidP="00E62CDC">
      <w:pPr>
        <w:pStyle w:val="Nagwek2"/>
      </w:pPr>
      <w:bookmarkStart w:id="19" w:name="_Toc24843337"/>
      <w:r>
        <w:t>Architektura systemu</w:t>
      </w:r>
      <w:bookmarkEnd w:id="19"/>
    </w:p>
    <w:p w:rsidR="00065120" w:rsidRDefault="00065120" w:rsidP="00065120"/>
    <w:p w:rsidR="00065120" w:rsidRDefault="00065120" w:rsidP="00065120">
      <w:pPr>
        <w:jc w:val="center"/>
      </w:pPr>
      <w:r>
        <w:fldChar w:fldCharType="begin"/>
      </w:r>
      <w:r>
        <w:instrText xml:space="preserve"> INCLUDEPICTURE "https://documents.lucidchart.com/documents/4122c026-2336-4365-87f2-03ed141ec881/pages/0_0?a=1480&amp;x=-89&amp;y=295&amp;w=648&amp;h=995&amp;store=1&amp;accept=image%2F*&amp;auth=LCA%20c8765695c8daeaa21c6a053a76b9908bd90478db-ts%3D1573821725"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454400" cy="5451601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5" t="5666" r="7118" b="5538"/>
                    <a:stretch/>
                  </pic:blipFill>
                  <pic:spPr bwMode="auto">
                    <a:xfrm>
                      <a:off x="0" y="0"/>
                      <a:ext cx="3506225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065120" w:rsidRDefault="00065120" w:rsidP="0089268E">
      <w:pPr>
        <w:pStyle w:val="Legenda"/>
        <w:ind w:firstLine="0"/>
      </w:pPr>
      <w:r>
        <w:t>Rys. 2.4 Uproszczona architektura systemu</w:t>
      </w:r>
    </w:p>
    <w:p w:rsidR="00472F9E" w:rsidRDefault="001F11E2" w:rsidP="0075683C">
      <w:pPr>
        <w:pStyle w:val="Nagwek1"/>
      </w:pPr>
      <w:bookmarkStart w:id="20" w:name="_Toc24843338"/>
      <w:r>
        <w:lastRenderedPageBreak/>
        <w:t xml:space="preserve">User </w:t>
      </w:r>
      <w:r w:rsidR="0085396A">
        <w:t>E</w:t>
      </w:r>
      <w:r>
        <w:t>xperience design</w:t>
      </w:r>
      <w:bookmarkEnd w:id="20"/>
    </w:p>
    <w:p w:rsidR="0075683C" w:rsidRDefault="0075683C" w:rsidP="0075683C">
      <w:pPr>
        <w:pStyle w:val="Nagwek2"/>
      </w:pPr>
      <w:bookmarkStart w:id="21" w:name="_Toc24843339"/>
      <w:r>
        <w:t>Wprowadzanie</w:t>
      </w:r>
      <w:bookmarkEnd w:id="21"/>
    </w:p>
    <w:p w:rsidR="0085396A" w:rsidRDefault="0085396A" w:rsidP="0085396A">
      <w:pPr>
        <w:ind w:left="432"/>
        <w:jc w:val="both"/>
        <w:rPr>
          <w:lang w:eastAsia="en-US"/>
        </w:rPr>
      </w:pPr>
      <w:r>
        <w:rPr>
          <w:lang w:eastAsia="en-US"/>
        </w:rPr>
        <w:t xml:space="preserve">W dzisiejszych czasach twórcy aplikacji webowych przykładają coraz większą uwagę </w:t>
      </w:r>
    </w:p>
    <w:p w:rsidR="0075683C" w:rsidRDefault="0085396A" w:rsidP="0085396A">
      <w:pPr>
        <w:jc w:val="both"/>
        <w:rPr>
          <w:lang w:eastAsia="en-US"/>
        </w:rPr>
      </w:pPr>
      <w:r>
        <w:rPr>
          <w:lang w:eastAsia="en-US"/>
        </w:rPr>
        <w:t xml:space="preserve">do wyglądu systemu i sposobu jego interakcji z użytkownikiem. Od kilku lat </w:t>
      </w:r>
      <w:r w:rsidR="00AF48F7">
        <w:rPr>
          <w:lang w:eastAsia="en-US"/>
        </w:rPr>
        <w:t xml:space="preserve">wzrasta </w:t>
      </w:r>
      <w:r>
        <w:rPr>
          <w:lang w:eastAsia="en-US"/>
        </w:rPr>
        <w:t>na popularności termin User Experience</w:t>
      </w:r>
      <w:r w:rsidR="00AF48F7">
        <w:rPr>
          <w:lang w:eastAsia="en-US"/>
        </w:rPr>
        <w:t>. Jest to ogół wrażeń doświadczanych przez odbiorcę podczas użytkowania danego produktu.</w:t>
      </w:r>
      <w:r w:rsidR="003E43BB">
        <w:rPr>
          <w:lang w:eastAsia="en-US"/>
        </w:rPr>
        <w:t xml:space="preserve"> Główne elementy strony wpływające na doświadczenia użytkownika to m.in.</w:t>
      </w:r>
      <w:r w:rsidR="00355792">
        <w:rPr>
          <w:lang w:eastAsia="en-US"/>
        </w:rPr>
        <w:t xml:space="preserve"> </w:t>
      </w:r>
      <w:r w:rsidR="003E43BB">
        <w:rPr>
          <w:lang w:eastAsia="en-US"/>
        </w:rPr>
        <w:t>[14]:</w:t>
      </w:r>
    </w:p>
    <w:p w:rsidR="003E43BB" w:rsidRDefault="00D82D4D" w:rsidP="00D82D4D">
      <w:pPr>
        <w:pStyle w:val="Akapitzlist"/>
        <w:numPr>
          <w:ilvl w:val="0"/>
          <w:numId w:val="28"/>
        </w:numPr>
      </w:pPr>
      <w:r>
        <w:t>Interakcj</w:t>
      </w:r>
      <w:r w:rsidR="00C20CD8">
        <w:t>a – różnego</w:t>
      </w:r>
      <w:r>
        <w:t xml:space="preserve"> rodzaju animacje, reagowanie na wprowadzanie tekstu, sprawne przeprowadzanie użytkownika po stronie,</w:t>
      </w:r>
    </w:p>
    <w:p w:rsidR="00D82D4D" w:rsidRDefault="00D82D4D" w:rsidP="00D82D4D">
      <w:pPr>
        <w:pStyle w:val="Akapitzlist"/>
        <w:numPr>
          <w:ilvl w:val="0"/>
          <w:numId w:val="28"/>
        </w:numPr>
      </w:pPr>
      <w:r>
        <w:t>Architektura informacji – ułożenie linków i tekstów na ekranie,</w:t>
      </w:r>
    </w:p>
    <w:p w:rsidR="00D82D4D" w:rsidRDefault="00D82D4D" w:rsidP="00D82D4D">
      <w:pPr>
        <w:pStyle w:val="Akapitzlist"/>
        <w:numPr>
          <w:ilvl w:val="0"/>
          <w:numId w:val="28"/>
        </w:numPr>
      </w:pPr>
      <w:r>
        <w:t>Wygląd – minimalistyczny design, odpowiednio dobrane kolory i proporcje,</w:t>
      </w:r>
    </w:p>
    <w:p w:rsidR="00D82D4D" w:rsidRDefault="00D82D4D" w:rsidP="00D82D4D">
      <w:pPr>
        <w:pStyle w:val="Akapitzlist"/>
        <w:numPr>
          <w:ilvl w:val="0"/>
          <w:numId w:val="28"/>
        </w:numPr>
      </w:pPr>
      <w:r>
        <w:t>Funkcjonalność – ogół działań, które użytkownik może wykonać w aplikacji,</w:t>
      </w:r>
    </w:p>
    <w:p w:rsidR="00D82D4D" w:rsidRDefault="00D82D4D" w:rsidP="00D82D4D">
      <w:pPr>
        <w:pStyle w:val="Akapitzlist"/>
        <w:numPr>
          <w:ilvl w:val="0"/>
          <w:numId w:val="28"/>
        </w:numPr>
      </w:pPr>
      <w:r>
        <w:t>Użyteczność – czytelność i ogólna dostępność systemu,</w:t>
      </w:r>
    </w:p>
    <w:p w:rsidR="00D82D4D" w:rsidRDefault="00D82D4D" w:rsidP="00D82D4D">
      <w:pPr>
        <w:pStyle w:val="Akapitzlist"/>
        <w:numPr>
          <w:ilvl w:val="0"/>
          <w:numId w:val="28"/>
        </w:numPr>
      </w:pPr>
      <w:r>
        <w:t>Typografia – rozmiar i styl czcionki, wysokość linii,</w:t>
      </w:r>
    </w:p>
    <w:p w:rsidR="00D82D4D" w:rsidRDefault="00D82D4D" w:rsidP="00D82D4D">
      <w:pPr>
        <w:pStyle w:val="Akapitzlist"/>
        <w:numPr>
          <w:ilvl w:val="0"/>
          <w:numId w:val="28"/>
        </w:numPr>
      </w:pPr>
      <w:r>
        <w:t>Interfejs – istnienie przycisków, zakładek i menu nawigacyjnego pozwalającego w intuicyjny sposób poruszać się po systemie,</w:t>
      </w:r>
    </w:p>
    <w:p w:rsidR="007F7393" w:rsidRDefault="007F7393" w:rsidP="00C20CD8">
      <w:pPr>
        <w:ind w:left="360"/>
        <w:jc w:val="both"/>
      </w:pPr>
      <w:r>
        <w:t>Aby dostarczyć system bazujący na założeniach User Experience, w procesie jego</w:t>
      </w:r>
    </w:p>
    <w:p w:rsidR="00D82D4D" w:rsidRPr="0075683C" w:rsidRDefault="007F7393" w:rsidP="00C20CD8">
      <w:pPr>
        <w:jc w:val="both"/>
      </w:pPr>
      <w:r>
        <w:t xml:space="preserve">projektowania należy zwrócić szczególną uwagę na potrzeby użytkownika końcowego oraz to w jaki sposób będzie wykorzystywał </w:t>
      </w:r>
      <w:r w:rsidR="00355792">
        <w:t xml:space="preserve">on </w:t>
      </w:r>
      <w:r>
        <w:t>dany system. Dobrą praktyką jest stworzenie, tzw. Value Proposition Canvas oraz mapy empatii, pozwalających zaprojektować skuteczne interakcje z użytkownikiem i osiągnięcie celu korzystania z wybranej aplikacji.</w:t>
      </w:r>
    </w:p>
    <w:p w:rsidR="001F11E2" w:rsidRDefault="001F11E2" w:rsidP="001F11E2">
      <w:pPr>
        <w:pStyle w:val="Nagwek2"/>
      </w:pPr>
      <w:bookmarkStart w:id="22" w:name="_Toc24843340"/>
      <w:r>
        <w:t>Value Proposition Canvas</w:t>
      </w:r>
      <w:bookmarkEnd w:id="22"/>
    </w:p>
    <w:p w:rsidR="00C20CD8" w:rsidRDefault="00C20CD8" w:rsidP="006A4064">
      <w:pPr>
        <w:ind w:left="576"/>
        <w:jc w:val="both"/>
        <w:rPr>
          <w:lang w:eastAsia="en-US"/>
        </w:rPr>
      </w:pPr>
      <w:r>
        <w:rPr>
          <w:lang w:eastAsia="en-US"/>
        </w:rPr>
        <w:t>Podczas projektowania dowolnego systemu informatycznego, we wstępie powinno</w:t>
      </w:r>
    </w:p>
    <w:p w:rsidR="00373BDE" w:rsidRDefault="00C20CD8" w:rsidP="006A4064">
      <w:pPr>
        <w:jc w:val="both"/>
        <w:rPr>
          <w:lang w:eastAsia="en-US"/>
        </w:rPr>
      </w:pPr>
      <w:r>
        <w:rPr>
          <w:lang w:eastAsia="en-US"/>
        </w:rPr>
        <w:t>się określić</w:t>
      </w:r>
      <w:r w:rsidR="00074D30">
        <w:rPr>
          <w:lang w:eastAsia="en-US"/>
        </w:rPr>
        <w:t xml:space="preserve"> jego grupę docelową oraz wartości jakie dany system chce dostarczyć. </w:t>
      </w:r>
      <w:r w:rsidR="002A6C3C">
        <w:rPr>
          <w:lang w:eastAsia="en-US"/>
        </w:rPr>
        <w:t xml:space="preserve">Dobrym narzędziem do tego </w:t>
      </w:r>
      <w:r w:rsidR="000415D0">
        <w:rPr>
          <w:lang w:eastAsia="en-US"/>
        </w:rPr>
        <w:t xml:space="preserve">celu </w:t>
      </w:r>
      <w:r w:rsidR="002A6C3C">
        <w:rPr>
          <w:lang w:eastAsia="en-US"/>
        </w:rPr>
        <w:t xml:space="preserve">jest Value Proposition Canvas – schemat zestawiający ze sobą </w:t>
      </w:r>
      <w:r w:rsidR="00200D86">
        <w:rPr>
          <w:lang w:eastAsia="en-US"/>
        </w:rPr>
        <w:t xml:space="preserve">propozycje </w:t>
      </w:r>
      <w:r w:rsidR="002A6C3C">
        <w:rPr>
          <w:lang w:eastAsia="en-US"/>
        </w:rPr>
        <w:t>warto</w:t>
      </w:r>
      <w:r w:rsidR="00D94D4D">
        <w:rPr>
          <w:lang w:eastAsia="en-US"/>
        </w:rPr>
        <w:t xml:space="preserve">ści </w:t>
      </w:r>
      <w:r w:rsidR="00E14E6E">
        <w:rPr>
          <w:lang w:eastAsia="en-US"/>
        </w:rPr>
        <w:t xml:space="preserve">aplikacji </w:t>
      </w:r>
      <w:r w:rsidR="00D94D4D">
        <w:rPr>
          <w:lang w:eastAsia="en-US"/>
        </w:rPr>
        <w:t xml:space="preserve">i segment klientów, do którego </w:t>
      </w:r>
      <w:r w:rsidR="000A72AD">
        <w:rPr>
          <w:lang w:eastAsia="en-US"/>
        </w:rPr>
        <w:t xml:space="preserve">zostanie </w:t>
      </w:r>
      <w:r w:rsidR="00D94D4D">
        <w:rPr>
          <w:lang w:eastAsia="en-US"/>
        </w:rPr>
        <w:t>skierowana</w:t>
      </w:r>
      <w:r w:rsidR="000A72AD">
        <w:rPr>
          <w:lang w:eastAsia="en-US"/>
        </w:rPr>
        <w:t xml:space="preserve"> </w:t>
      </w:r>
      <w:r w:rsidR="0071447C">
        <w:rPr>
          <w:lang w:eastAsia="en-US"/>
        </w:rPr>
        <w:t xml:space="preserve">(rys. </w:t>
      </w:r>
      <w:r w:rsidR="00D1017C">
        <w:rPr>
          <w:lang w:eastAsia="en-US"/>
        </w:rPr>
        <w:t>3.1</w:t>
      </w:r>
      <w:r w:rsidR="0071447C">
        <w:rPr>
          <w:lang w:eastAsia="en-US"/>
        </w:rPr>
        <w:t>).</w:t>
      </w:r>
    </w:p>
    <w:p w:rsidR="006A4064" w:rsidRDefault="006A4064" w:rsidP="00C20CD8">
      <w:pPr>
        <w:jc w:val="both"/>
        <w:rPr>
          <w:lang w:eastAsia="en-US"/>
        </w:rPr>
      </w:pPr>
    </w:p>
    <w:p w:rsidR="006A4064" w:rsidRDefault="006A4064" w:rsidP="006A4064">
      <w:pPr>
        <w:jc w:val="center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579745" cy="2841625"/>
            <wp:effectExtent l="0" t="0" r="0" b="3175"/>
            <wp:docPr id="4" name="Obraz 4" descr="Obraz zawierający obiek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ys. 2.5 Value Proposition Canva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064" w:rsidRDefault="006A4064" w:rsidP="0089268E">
      <w:pPr>
        <w:pStyle w:val="Legenda"/>
        <w:ind w:firstLine="0"/>
      </w:pPr>
      <w:r>
        <w:t xml:space="preserve">Rys. </w:t>
      </w:r>
      <w:r w:rsidR="00D1017C">
        <w:t>3.1</w:t>
      </w:r>
      <w:r>
        <w:t xml:space="preserve"> Value Proposition Canvas</w:t>
      </w:r>
    </w:p>
    <w:p w:rsidR="00105035" w:rsidRDefault="00105035" w:rsidP="00105035">
      <w:pPr>
        <w:ind w:firstLine="426"/>
        <w:jc w:val="both"/>
        <w:rPr>
          <w:lang w:eastAsia="en-US"/>
        </w:rPr>
      </w:pPr>
      <w:r w:rsidRPr="00105035">
        <w:rPr>
          <w:lang w:eastAsia="en-US"/>
        </w:rPr>
        <w:lastRenderedPageBreak/>
        <w:t xml:space="preserve">Tworzenie Value Proposition Canvas rozpoczyna się </w:t>
      </w:r>
      <w:r>
        <w:rPr>
          <w:lang w:eastAsia="en-US"/>
        </w:rPr>
        <w:t>od analizy segmentu klientów.</w:t>
      </w:r>
      <w:r w:rsidR="00753CCC">
        <w:rPr>
          <w:lang w:eastAsia="en-US"/>
        </w:rPr>
        <w:t xml:space="preserve"> W ramach tej części należy wypełnić trzy sekcje:</w:t>
      </w:r>
    </w:p>
    <w:p w:rsidR="00753CCC" w:rsidRDefault="00753CCC" w:rsidP="00753CCC">
      <w:pPr>
        <w:pStyle w:val="Akapitzlist"/>
        <w:numPr>
          <w:ilvl w:val="0"/>
          <w:numId w:val="29"/>
        </w:numPr>
      </w:pPr>
      <w:r>
        <w:t>Zadania – cele i potrzeby użytkownika, które mogą sprawić, że sięgnie on po projektowaną aplikację,</w:t>
      </w:r>
    </w:p>
    <w:p w:rsidR="00753CCC" w:rsidRDefault="00753CCC" w:rsidP="00753CCC">
      <w:pPr>
        <w:pStyle w:val="Akapitzlist"/>
        <w:numPr>
          <w:ilvl w:val="0"/>
          <w:numId w:val="29"/>
        </w:numPr>
      </w:pPr>
      <w:r>
        <w:t>Bóle – problemy pojawiające się podczas planowania realizacji lub po wykonaniu zadań z podpunktu pierwszego,</w:t>
      </w:r>
    </w:p>
    <w:p w:rsidR="00753CCC" w:rsidRDefault="00753CCC" w:rsidP="00753CCC">
      <w:pPr>
        <w:pStyle w:val="Akapitzlist"/>
        <w:numPr>
          <w:ilvl w:val="0"/>
          <w:numId w:val="29"/>
        </w:numPr>
      </w:pPr>
      <w:r>
        <w:t>Korzyści – wszystkie pozytywne elementy wpływające na satysfakcję użytkownika, związane z wykonanymi zadaniami</w:t>
      </w:r>
    </w:p>
    <w:p w:rsidR="00DC4512" w:rsidRDefault="00DC4512" w:rsidP="00DC4512">
      <w:r>
        <w:t xml:space="preserve">Na rys. </w:t>
      </w:r>
      <w:r w:rsidR="00D1017C">
        <w:t>3.2</w:t>
      </w:r>
      <w:r>
        <w:t xml:space="preserve"> przedstawiono Segment Klientów projektowanej aplikacji.</w:t>
      </w:r>
    </w:p>
    <w:p w:rsidR="00885375" w:rsidRDefault="00885375" w:rsidP="00DC4512"/>
    <w:p w:rsidR="00DC4512" w:rsidRDefault="00DC4512" w:rsidP="00DC4512">
      <w:pPr>
        <w:ind w:left="576" w:hanging="150"/>
      </w:pPr>
    </w:p>
    <w:p w:rsidR="00DC4512" w:rsidRDefault="00885375" w:rsidP="00F25E00">
      <w:pPr>
        <w:jc w:val="center"/>
      </w:pPr>
      <w:r>
        <w:rPr>
          <w:noProof/>
        </w:rPr>
        <w:drawing>
          <wp:inline distT="0" distB="0" distL="0" distR="0">
            <wp:extent cx="3947499" cy="4379976"/>
            <wp:effectExtent l="0" t="0" r="2540" b="1905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ys. 2.6 Value Proposition Canvas projektowanej aplikacji - segment klientó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256" cy="445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75" w:rsidRDefault="00885375" w:rsidP="0089268E">
      <w:pPr>
        <w:pStyle w:val="Legenda"/>
        <w:ind w:firstLine="0"/>
      </w:pPr>
      <w:r>
        <w:t xml:space="preserve">Rys. </w:t>
      </w:r>
      <w:r w:rsidR="00D1017C">
        <w:t>3.2</w:t>
      </w:r>
      <w:r>
        <w:t xml:space="preserve"> Value Proposition Canvas projektowanej aplikacji – segment klientów</w:t>
      </w:r>
    </w:p>
    <w:p w:rsidR="00226FBD" w:rsidRPr="00226FBD" w:rsidRDefault="00226FBD" w:rsidP="00226FBD">
      <w:pPr>
        <w:rPr>
          <w:lang w:eastAsia="en-US"/>
        </w:rPr>
      </w:pPr>
    </w:p>
    <w:p w:rsidR="00226FBD" w:rsidRDefault="00226FBD" w:rsidP="00226FBD">
      <w:pPr>
        <w:ind w:firstLine="426"/>
        <w:jc w:val="both"/>
        <w:rPr>
          <w:lang w:eastAsia="en-US"/>
        </w:rPr>
      </w:pPr>
      <w:r>
        <w:rPr>
          <w:lang w:eastAsia="en-US"/>
        </w:rPr>
        <w:t>Drugim etapem projektowania Value Proposition Canvas jest spojrzenie na wartości, jakich będzie dostarczać aplikacja. W ramach tej części również należy wypełnić trzy sekcje:</w:t>
      </w:r>
    </w:p>
    <w:p w:rsidR="00226FBD" w:rsidRDefault="00226FBD" w:rsidP="00226FBD">
      <w:pPr>
        <w:pStyle w:val="Akapitzlist"/>
        <w:numPr>
          <w:ilvl w:val="0"/>
          <w:numId w:val="32"/>
        </w:numPr>
      </w:pPr>
      <w:r>
        <w:t>Produkt i usługa – po zapoznaniu się z segmentem klientów, do których skierowana zostanie aplikacja można zaproponować produkt będący rozwiązaniem ich „bólów”,</w:t>
      </w:r>
    </w:p>
    <w:p w:rsidR="00226FBD" w:rsidRDefault="00B023ED" w:rsidP="00226FBD">
      <w:pPr>
        <w:pStyle w:val="Akapitzlist"/>
        <w:numPr>
          <w:ilvl w:val="0"/>
          <w:numId w:val="32"/>
        </w:numPr>
      </w:pPr>
      <w:r>
        <w:t>Uśmierzanie bólu – sposób w jaki wymienione w pierwszej części bóle zostaną zlikwidowane</w:t>
      </w:r>
      <w:r w:rsidR="007A541B">
        <w:t>,</w:t>
      </w:r>
    </w:p>
    <w:p w:rsidR="00885375" w:rsidRDefault="00B023ED" w:rsidP="005F6147">
      <w:pPr>
        <w:pStyle w:val="Akapitzlist"/>
        <w:numPr>
          <w:ilvl w:val="0"/>
          <w:numId w:val="32"/>
        </w:numPr>
      </w:pPr>
      <w:r>
        <w:t xml:space="preserve">Tworzenie korzyści </w:t>
      </w:r>
      <w:r w:rsidR="001D11CE">
        <w:t>–</w:t>
      </w:r>
      <w:r>
        <w:t xml:space="preserve"> </w:t>
      </w:r>
      <w:r w:rsidR="001D11CE">
        <w:t>zbiór pozytywnych doświadczeń, jakie wniesie aplikacja dla użytkownika, w</w:t>
      </w:r>
      <w:r w:rsidR="003C6D08">
        <w:t xml:space="preserve"> </w:t>
      </w:r>
      <w:r w:rsidR="001D11CE">
        <w:t>odniesieniu do korzyści towarzyszących pomyślnemu wykonaniu zadań z pierwszej części schematu.</w:t>
      </w:r>
    </w:p>
    <w:p w:rsidR="00DC4512" w:rsidRDefault="007A541B" w:rsidP="007A541B">
      <w:r w:rsidRPr="007A541B">
        <w:lastRenderedPageBreak/>
        <w:t xml:space="preserve">Druga część Value Proposition Canvas projektowanej aplikacji została </w:t>
      </w:r>
      <w:r>
        <w:t>ukazana na rys.</w:t>
      </w:r>
      <w:r w:rsidR="00D1017C">
        <w:t>3.3</w:t>
      </w:r>
      <w:r>
        <w:t>.</w:t>
      </w:r>
    </w:p>
    <w:p w:rsidR="004C0E44" w:rsidRDefault="004C0E44" w:rsidP="007A541B"/>
    <w:p w:rsidR="007A541B" w:rsidRDefault="007A541B" w:rsidP="007A541B"/>
    <w:p w:rsidR="007A541B" w:rsidRDefault="004C0E44" w:rsidP="0089509B">
      <w:pPr>
        <w:jc w:val="center"/>
      </w:pPr>
      <w:r>
        <w:rPr>
          <w:noProof/>
        </w:rPr>
        <w:drawing>
          <wp:inline distT="0" distB="0" distL="0" distR="0">
            <wp:extent cx="4451638" cy="4919472"/>
            <wp:effectExtent l="0" t="0" r="635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ys. 2.7 Value Proposition Canvas projektowanej aplikacji - propozycja wartości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27" t="1369" r="2244" b="2101"/>
                    <a:stretch/>
                  </pic:blipFill>
                  <pic:spPr bwMode="auto">
                    <a:xfrm>
                      <a:off x="0" y="0"/>
                      <a:ext cx="4489099" cy="496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485" w:rsidRDefault="009F3485" w:rsidP="0089268E">
      <w:pPr>
        <w:pStyle w:val="Legenda"/>
        <w:ind w:firstLine="0"/>
      </w:pPr>
      <w:r>
        <w:t xml:space="preserve">Rys. </w:t>
      </w:r>
      <w:r w:rsidR="00D1017C">
        <w:t>3.3</w:t>
      </w:r>
      <w:r>
        <w:t xml:space="preserve"> Value Proposition Canvas projektowanej aplikacji – propozycja wartości</w:t>
      </w:r>
    </w:p>
    <w:p w:rsidR="004C0E44" w:rsidRPr="007A541B" w:rsidRDefault="004C0E44" w:rsidP="008A5FF5"/>
    <w:p w:rsidR="001F11E2" w:rsidRDefault="001F11E2" w:rsidP="001F11E2">
      <w:pPr>
        <w:pStyle w:val="Nagwek2"/>
      </w:pPr>
      <w:bookmarkStart w:id="23" w:name="_Toc24843341"/>
      <w:r>
        <w:t>Persony</w:t>
      </w:r>
      <w:bookmarkEnd w:id="23"/>
    </w:p>
    <w:p w:rsidR="00B259F5" w:rsidRDefault="00B320E4" w:rsidP="00B320E4">
      <w:pPr>
        <w:ind w:left="426"/>
        <w:jc w:val="both"/>
        <w:rPr>
          <w:lang w:eastAsia="en-US"/>
        </w:rPr>
      </w:pPr>
      <w:r>
        <w:rPr>
          <w:lang w:eastAsia="en-US"/>
        </w:rPr>
        <w:t>Kolejnym istotnym krokiem p</w:t>
      </w:r>
      <w:r w:rsidR="00B259F5">
        <w:rPr>
          <w:lang w:eastAsia="en-US"/>
        </w:rPr>
        <w:t>ozwalającym projektować system informatyczny z</w:t>
      </w:r>
    </w:p>
    <w:p w:rsidR="008A5FF5" w:rsidRDefault="00B259F5" w:rsidP="00B259F5">
      <w:pPr>
        <w:jc w:val="both"/>
        <w:rPr>
          <w:lang w:eastAsia="en-US"/>
        </w:rPr>
      </w:pPr>
      <w:r>
        <w:rPr>
          <w:lang w:eastAsia="en-US"/>
        </w:rPr>
        <w:t xml:space="preserve">perspektywy klienta końcowego jest stworzenie tzw. person. Są to profile kilku potencjalnych użytkowników </w:t>
      </w:r>
      <w:r w:rsidR="004D4B23">
        <w:rPr>
          <w:lang w:eastAsia="en-US"/>
        </w:rPr>
        <w:t>budowanej</w:t>
      </w:r>
      <w:r>
        <w:rPr>
          <w:lang w:eastAsia="en-US"/>
        </w:rPr>
        <w:t xml:space="preserve"> aplikacji. Ważne, by osoby te różniły się od siebie pod względem wykonywanych czynności, charakteru czy wieku. Wykonanie takiego porównania może dać szerszy obraz tego, w jaki sposób będzie wykorzystywany dany system przez ludzi z różnych grup społecznych. Często jest to zapominany, a również bardzo istotny aspekt </w:t>
      </w:r>
      <w:r w:rsidR="00EA0E02">
        <w:rPr>
          <w:lang w:eastAsia="en-US"/>
        </w:rPr>
        <w:t xml:space="preserve">w </w:t>
      </w:r>
      <w:r w:rsidR="004D4B23">
        <w:rPr>
          <w:lang w:eastAsia="en-US"/>
        </w:rPr>
        <w:t xml:space="preserve">początkowym </w:t>
      </w:r>
      <w:r w:rsidR="00EA0E02">
        <w:rPr>
          <w:lang w:eastAsia="en-US"/>
        </w:rPr>
        <w:t>procesie projektowania strony internetowej</w:t>
      </w:r>
      <w:r>
        <w:rPr>
          <w:lang w:eastAsia="en-US"/>
        </w:rPr>
        <w:t xml:space="preserve">. </w:t>
      </w:r>
      <w:r w:rsidR="00461AB0">
        <w:rPr>
          <w:lang w:eastAsia="en-US"/>
        </w:rPr>
        <w:t xml:space="preserve">W tabeli 3.1 zestawiono ze sobą dwie persony będące potencjalnymi użytkownikami </w:t>
      </w:r>
      <w:r w:rsidR="004D4B23">
        <w:rPr>
          <w:lang w:eastAsia="en-US"/>
        </w:rPr>
        <w:t>stworzonej</w:t>
      </w:r>
      <w:r w:rsidR="00461AB0">
        <w:rPr>
          <w:lang w:eastAsia="en-US"/>
        </w:rPr>
        <w:t xml:space="preserve"> aplikacji webowej.</w:t>
      </w:r>
    </w:p>
    <w:p w:rsidR="00843347" w:rsidRDefault="00843347" w:rsidP="00B259F5">
      <w:pPr>
        <w:jc w:val="both"/>
        <w:rPr>
          <w:lang w:eastAsia="en-US"/>
        </w:rPr>
      </w:pPr>
    </w:p>
    <w:p w:rsidR="00843347" w:rsidRDefault="00843347" w:rsidP="00B259F5">
      <w:pPr>
        <w:jc w:val="both"/>
        <w:rPr>
          <w:lang w:eastAsia="en-US"/>
        </w:rPr>
      </w:pPr>
    </w:p>
    <w:p w:rsidR="00843347" w:rsidRDefault="00843347" w:rsidP="00B259F5">
      <w:pPr>
        <w:jc w:val="both"/>
        <w:rPr>
          <w:lang w:eastAsia="en-US"/>
        </w:rPr>
      </w:pPr>
    </w:p>
    <w:p w:rsidR="00CF6DBF" w:rsidRDefault="00CF6DBF" w:rsidP="00B259F5">
      <w:pPr>
        <w:jc w:val="both"/>
        <w:rPr>
          <w:lang w:eastAsia="en-US"/>
        </w:rPr>
      </w:pPr>
    </w:p>
    <w:p w:rsidR="00843347" w:rsidRDefault="00843347" w:rsidP="00843347">
      <w:pPr>
        <w:pStyle w:val="Legenda"/>
      </w:pPr>
      <w:r>
        <w:lastRenderedPageBreak/>
        <w:t xml:space="preserve">Tab. 3.1 </w:t>
      </w:r>
      <w:r w:rsidR="00B55A4D">
        <w:t>Porównanie person</w:t>
      </w:r>
      <w:r>
        <w:t xml:space="preserve"> będąc</w:t>
      </w:r>
      <w:r w:rsidR="00B55A4D">
        <w:t>ych</w:t>
      </w:r>
      <w:r>
        <w:t xml:space="preserve"> potencjalnymi użytkownikami aplikacji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975"/>
        <w:gridCol w:w="2976"/>
        <w:gridCol w:w="2976"/>
      </w:tblGrid>
      <w:tr w:rsidR="00843347" w:rsidTr="00843347">
        <w:tc>
          <w:tcPr>
            <w:tcW w:w="2975" w:type="dxa"/>
          </w:tcPr>
          <w:p w:rsidR="00843347" w:rsidRPr="00843347" w:rsidRDefault="003679BC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Imię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Dariusz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Anna</w:t>
            </w:r>
          </w:p>
        </w:tc>
      </w:tr>
      <w:tr w:rsidR="003679BC" w:rsidTr="00843347">
        <w:tc>
          <w:tcPr>
            <w:tcW w:w="2975" w:type="dxa"/>
          </w:tcPr>
          <w:p w:rsidR="003679BC" w:rsidRDefault="003679BC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Wiek</w:t>
            </w:r>
          </w:p>
        </w:tc>
        <w:tc>
          <w:tcPr>
            <w:tcW w:w="2976" w:type="dxa"/>
          </w:tcPr>
          <w:p w:rsidR="003679BC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57</w:t>
            </w:r>
          </w:p>
        </w:tc>
        <w:tc>
          <w:tcPr>
            <w:tcW w:w="2976" w:type="dxa"/>
          </w:tcPr>
          <w:p w:rsidR="003679BC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22</w:t>
            </w:r>
          </w:p>
        </w:tc>
      </w:tr>
      <w:tr w:rsidR="00843347" w:rsidTr="00843347">
        <w:tc>
          <w:tcPr>
            <w:tcW w:w="2975" w:type="dxa"/>
          </w:tcPr>
          <w:p w:rsidR="00843347" w:rsidRPr="00843347" w:rsidRDefault="00843347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Miejsce zamieszkania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Miejscowość poniżej 5000 mieszkańców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Miasto powyżej 500 tys. mieszkańców</w:t>
            </w:r>
          </w:p>
        </w:tc>
      </w:tr>
      <w:tr w:rsidR="00843347" w:rsidTr="00843347">
        <w:tc>
          <w:tcPr>
            <w:tcW w:w="2975" w:type="dxa"/>
          </w:tcPr>
          <w:p w:rsidR="00843347" w:rsidRPr="00843347" w:rsidRDefault="00843347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Wykształcenie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Zawodowe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Średnie</w:t>
            </w:r>
          </w:p>
        </w:tc>
      </w:tr>
      <w:tr w:rsidR="00843347" w:rsidTr="00843347">
        <w:tc>
          <w:tcPr>
            <w:tcW w:w="2975" w:type="dxa"/>
          </w:tcPr>
          <w:p w:rsidR="00843347" w:rsidRPr="00843347" w:rsidRDefault="00843347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Codzienne zajęcie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Pracownik budowlany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Studentka, pracownik w sklepie</w:t>
            </w:r>
          </w:p>
        </w:tc>
      </w:tr>
      <w:tr w:rsidR="00843347" w:rsidTr="00843347">
        <w:tc>
          <w:tcPr>
            <w:tcW w:w="2975" w:type="dxa"/>
          </w:tcPr>
          <w:p w:rsidR="00843347" w:rsidRPr="00843347" w:rsidRDefault="003679BC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Zainteresowania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Motoryzacja, piłka nożna</w:t>
            </w:r>
            <w:r w:rsidR="00FF189F">
              <w:rPr>
                <w:lang w:eastAsia="en-US"/>
              </w:rPr>
              <w:t>, majsterkowanie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Moda, makijaż, zdrowy tryb życia</w:t>
            </w:r>
          </w:p>
        </w:tc>
      </w:tr>
      <w:tr w:rsidR="00843347" w:rsidTr="00843347">
        <w:tc>
          <w:tcPr>
            <w:tcW w:w="2975" w:type="dxa"/>
          </w:tcPr>
          <w:p w:rsidR="00843347" w:rsidRPr="003679BC" w:rsidRDefault="003679BC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Spędzanie czasu wolnego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Oglądanie telewizji, wyjście do baru ze znajomymi z pracy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Chodzenie na siłownie, spotkania ze znajomymi, wyjście do klubu, oglądanie filmów</w:t>
            </w:r>
          </w:p>
        </w:tc>
      </w:tr>
      <w:tr w:rsidR="00843347" w:rsidTr="00843347">
        <w:tc>
          <w:tcPr>
            <w:tcW w:w="2975" w:type="dxa"/>
          </w:tcPr>
          <w:p w:rsidR="00843347" w:rsidRPr="003679BC" w:rsidRDefault="003679BC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Korzystanie z Internetu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Sporadycznie, głównie na komputerze w celu sprawdzenia wyników meczu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Często, kilka godzin dziennie, głownie na smartfonie i laptopie</w:t>
            </w:r>
          </w:p>
        </w:tc>
      </w:tr>
      <w:tr w:rsidR="00843347" w:rsidTr="00843347">
        <w:tc>
          <w:tcPr>
            <w:tcW w:w="2975" w:type="dxa"/>
          </w:tcPr>
          <w:p w:rsidR="00843347" w:rsidRPr="003679BC" w:rsidRDefault="003679BC" w:rsidP="00843347">
            <w:pPr>
              <w:jc w:val="center"/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Posiadany sprzęt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Niedrogi smartfon, komputer stacjonarny</w:t>
            </w:r>
          </w:p>
        </w:tc>
        <w:tc>
          <w:tcPr>
            <w:tcW w:w="2976" w:type="dxa"/>
          </w:tcPr>
          <w:p w:rsidR="00843347" w:rsidRDefault="00E145A9" w:rsidP="00843347">
            <w:pPr>
              <w:jc w:val="center"/>
              <w:rPr>
                <w:lang w:eastAsia="en-US"/>
              </w:rPr>
            </w:pPr>
            <w:r>
              <w:rPr>
                <w:lang w:eastAsia="en-US"/>
              </w:rPr>
              <w:t>Popularny smartfon z wyższej półki cenowej, laptop, smartwatch, tablet, czytnik e-booków</w:t>
            </w:r>
          </w:p>
        </w:tc>
      </w:tr>
    </w:tbl>
    <w:p w:rsidR="00843347" w:rsidRPr="00843347" w:rsidRDefault="00843347" w:rsidP="00843347">
      <w:pPr>
        <w:jc w:val="center"/>
        <w:rPr>
          <w:lang w:eastAsia="en-US"/>
        </w:rPr>
      </w:pPr>
    </w:p>
    <w:p w:rsidR="00843347" w:rsidRPr="008A5FF5" w:rsidRDefault="00843347" w:rsidP="00843347">
      <w:pPr>
        <w:jc w:val="center"/>
        <w:rPr>
          <w:lang w:eastAsia="en-US"/>
        </w:rPr>
      </w:pPr>
    </w:p>
    <w:p w:rsidR="001F11E2" w:rsidRDefault="001F11E2" w:rsidP="001F11E2">
      <w:pPr>
        <w:pStyle w:val="Nagwek2"/>
      </w:pPr>
      <w:bookmarkStart w:id="24" w:name="_Toc24843342"/>
      <w:r>
        <w:t>Mapa empatii</w:t>
      </w:r>
      <w:bookmarkEnd w:id="24"/>
    </w:p>
    <w:p w:rsidR="00857BFF" w:rsidRDefault="00857BFF" w:rsidP="00634068">
      <w:pPr>
        <w:ind w:left="576" w:hanging="150"/>
        <w:jc w:val="both"/>
        <w:rPr>
          <w:lang w:eastAsia="en-US"/>
        </w:rPr>
      </w:pPr>
      <w:r>
        <w:rPr>
          <w:lang w:eastAsia="en-US"/>
        </w:rPr>
        <w:t>Następnym, naturalnym</w:t>
      </w:r>
      <w:r w:rsidR="00634068">
        <w:rPr>
          <w:lang w:eastAsia="en-US"/>
        </w:rPr>
        <w:t xml:space="preserve"> elementem</w:t>
      </w:r>
      <w:r w:rsidR="008B5B7B">
        <w:rPr>
          <w:lang w:eastAsia="en-US"/>
        </w:rPr>
        <w:t xml:space="preserve"> rozszerzającym pojęcie person, jest utworzeni</w:t>
      </w:r>
      <w:r>
        <w:rPr>
          <w:lang w:eastAsia="en-US"/>
        </w:rPr>
        <w:t>e</w:t>
      </w:r>
    </w:p>
    <w:p w:rsidR="00C52100" w:rsidRDefault="008B5B7B" w:rsidP="00634068">
      <w:pPr>
        <w:jc w:val="both"/>
        <w:rPr>
          <w:lang w:eastAsia="en-US"/>
        </w:rPr>
      </w:pPr>
      <w:r>
        <w:rPr>
          <w:lang w:eastAsia="en-US"/>
        </w:rPr>
        <w:t>mapy</w:t>
      </w:r>
      <w:r w:rsidR="00634068">
        <w:rPr>
          <w:lang w:eastAsia="en-US"/>
        </w:rPr>
        <w:t xml:space="preserve"> </w:t>
      </w:r>
      <w:r w:rsidR="001C1F93">
        <w:rPr>
          <w:lang w:eastAsia="en-US"/>
        </w:rPr>
        <w:t>e</w:t>
      </w:r>
      <w:r>
        <w:rPr>
          <w:lang w:eastAsia="en-US"/>
        </w:rPr>
        <w:t>mpatii</w:t>
      </w:r>
      <w:r w:rsidR="00857BFF">
        <w:rPr>
          <w:lang w:eastAsia="en-US"/>
        </w:rPr>
        <w:t xml:space="preserve"> </w:t>
      </w:r>
      <w:r>
        <w:rPr>
          <w:lang w:eastAsia="en-US"/>
        </w:rPr>
        <w:t>każdej z nich</w:t>
      </w:r>
      <w:r w:rsidR="001C1F93">
        <w:rPr>
          <w:lang w:eastAsia="en-US"/>
        </w:rPr>
        <w:t xml:space="preserve"> (rys. </w:t>
      </w:r>
      <w:r w:rsidR="00D1017C">
        <w:rPr>
          <w:lang w:eastAsia="en-US"/>
        </w:rPr>
        <w:t>3.4</w:t>
      </w:r>
      <w:r w:rsidR="001C1F93">
        <w:rPr>
          <w:lang w:eastAsia="en-US"/>
        </w:rPr>
        <w:t xml:space="preserve">). Technika ta jest wykorzystywana do bardziej szczegółowego profilowania </w:t>
      </w:r>
      <w:r w:rsidR="00AA1B44">
        <w:rPr>
          <w:lang w:eastAsia="en-US"/>
        </w:rPr>
        <w:t>przyszłych</w:t>
      </w:r>
      <w:r w:rsidR="001C1F93">
        <w:rPr>
          <w:lang w:eastAsia="en-US"/>
        </w:rPr>
        <w:t xml:space="preserve"> użytkowników aplikacji. Pierwszym </w:t>
      </w:r>
      <w:r w:rsidR="0019598D">
        <w:rPr>
          <w:lang w:eastAsia="en-US"/>
        </w:rPr>
        <w:t>elementem</w:t>
      </w:r>
      <w:r w:rsidR="001C1F93">
        <w:rPr>
          <w:lang w:eastAsia="en-US"/>
        </w:rPr>
        <w:t xml:space="preserve"> w konstruowaniu tej kanwy jest ustalenie momentu interakcji, czyli konkretnej sytuacji, w której badane są zachowania osoby. Najczęściej wybiera się okoliczność, będącą przyczyną </w:t>
      </w:r>
      <w:r w:rsidR="0019598D">
        <w:rPr>
          <w:lang w:eastAsia="en-US"/>
        </w:rPr>
        <w:t xml:space="preserve">potencjalnego </w:t>
      </w:r>
      <w:r w:rsidR="001C1F93">
        <w:rPr>
          <w:lang w:eastAsia="en-US"/>
        </w:rPr>
        <w:t xml:space="preserve">skorzystania z projektowanej aplikacji. Dzięki temu można </w:t>
      </w:r>
      <w:r w:rsidR="000A13E4">
        <w:rPr>
          <w:lang w:eastAsia="en-US"/>
        </w:rPr>
        <w:t>zrekonstruować moment, w którym użytkownik sięga po dane rozwiązanie.</w:t>
      </w:r>
    </w:p>
    <w:p w:rsidR="0089268E" w:rsidRDefault="0089268E" w:rsidP="000A13E4">
      <w:pPr>
        <w:jc w:val="both"/>
        <w:rPr>
          <w:lang w:eastAsia="en-US"/>
        </w:rPr>
      </w:pPr>
    </w:p>
    <w:p w:rsidR="000A13E4" w:rsidRDefault="000A13E4" w:rsidP="000A13E4">
      <w:pPr>
        <w:jc w:val="both"/>
        <w:rPr>
          <w:lang w:eastAsia="en-US"/>
        </w:rPr>
      </w:pPr>
    </w:p>
    <w:p w:rsidR="000A13E4" w:rsidRDefault="000A13E4" w:rsidP="000A13E4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606876" cy="2326594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ys. 2.8 Mapa empatii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384" cy="234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E4" w:rsidRDefault="000A13E4" w:rsidP="001051E3">
      <w:pPr>
        <w:pStyle w:val="Legenda"/>
        <w:ind w:firstLine="0"/>
      </w:pPr>
      <w:r>
        <w:t xml:space="preserve">Rys. </w:t>
      </w:r>
      <w:r w:rsidR="00D1017C">
        <w:t>3.4</w:t>
      </w:r>
      <w:r>
        <w:t xml:space="preserve"> Mapa empatii</w:t>
      </w:r>
    </w:p>
    <w:p w:rsidR="00954C8E" w:rsidRDefault="001051E3" w:rsidP="00393A3D">
      <w:pPr>
        <w:ind w:firstLine="426"/>
        <w:jc w:val="both"/>
        <w:rPr>
          <w:lang w:eastAsia="en-US"/>
        </w:rPr>
      </w:pPr>
      <w:r>
        <w:rPr>
          <w:lang w:eastAsia="en-US"/>
        </w:rPr>
        <w:lastRenderedPageBreak/>
        <w:t xml:space="preserve">Mapa empatii jest podzielona na sześć głównych obszarów, które razem tworzą pełny obraz persony w momencie interakcji. W każdej sekcji, osoba odpowiedzialna za stworzenie kanwy zapisuje wrażenia i emocje towarzyszące użytkownikowi. Najczęściej są to cytaty lub niezobowiązujące stwierdzenia, przez co analiza jest </w:t>
      </w:r>
      <w:r w:rsidR="00D63562">
        <w:rPr>
          <w:lang w:eastAsia="en-US"/>
        </w:rPr>
        <w:t xml:space="preserve">bardziej </w:t>
      </w:r>
      <w:r>
        <w:rPr>
          <w:lang w:eastAsia="en-US"/>
        </w:rPr>
        <w:t>naturalna.</w:t>
      </w:r>
      <w:r w:rsidR="00D63562">
        <w:rPr>
          <w:lang w:eastAsia="en-US"/>
        </w:rPr>
        <w:t xml:space="preserve"> Na rys. </w:t>
      </w:r>
      <w:r w:rsidR="00D1017C">
        <w:rPr>
          <w:lang w:eastAsia="en-US"/>
        </w:rPr>
        <w:t>3.5</w:t>
      </w:r>
      <w:r w:rsidR="00D63562">
        <w:rPr>
          <w:lang w:eastAsia="en-US"/>
        </w:rPr>
        <w:t xml:space="preserve"> i </w:t>
      </w:r>
      <w:r w:rsidR="00D1017C">
        <w:rPr>
          <w:lang w:eastAsia="en-US"/>
        </w:rPr>
        <w:t>3.6</w:t>
      </w:r>
      <w:r w:rsidR="00D63562">
        <w:rPr>
          <w:lang w:eastAsia="en-US"/>
        </w:rPr>
        <w:t xml:space="preserve"> przedstawiono mapy empatii dla </w:t>
      </w:r>
      <w:r w:rsidR="006B4DDE">
        <w:rPr>
          <w:lang w:eastAsia="en-US"/>
        </w:rPr>
        <w:t>zdefiniowanych</w:t>
      </w:r>
      <w:r w:rsidR="00D63562">
        <w:rPr>
          <w:lang w:eastAsia="en-US"/>
        </w:rPr>
        <w:t xml:space="preserve"> wcześniej person. Za moment interakcji obrano</w:t>
      </w:r>
      <w:r w:rsidR="00F30D87">
        <w:rPr>
          <w:lang w:eastAsia="en-US"/>
        </w:rPr>
        <w:t xml:space="preserve"> chwilę, w któr</w:t>
      </w:r>
      <w:r w:rsidR="00270414">
        <w:rPr>
          <w:lang w:eastAsia="en-US"/>
        </w:rPr>
        <w:t>ej</w:t>
      </w:r>
      <w:r w:rsidR="00F30D87">
        <w:rPr>
          <w:lang w:eastAsia="en-US"/>
        </w:rPr>
        <w:t xml:space="preserve"> użytkownik dowiedział się, że zalewa sąsiadów z piętra niżej.</w:t>
      </w:r>
    </w:p>
    <w:p w:rsidR="00954C8E" w:rsidRDefault="00954C8E" w:rsidP="00954C8E">
      <w:pPr>
        <w:jc w:val="both"/>
        <w:rPr>
          <w:lang w:eastAsia="en-US"/>
        </w:rPr>
      </w:pPr>
    </w:p>
    <w:p w:rsidR="00393A3D" w:rsidRDefault="00393A3D" w:rsidP="00954C8E">
      <w:pPr>
        <w:jc w:val="both"/>
        <w:rPr>
          <w:lang w:eastAsia="en-US"/>
        </w:rPr>
      </w:pPr>
    </w:p>
    <w:p w:rsidR="00954C8E" w:rsidRDefault="00954C8E" w:rsidP="00954C8E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963203" cy="3242930"/>
            <wp:effectExtent l="0" t="0" r="2540" b="0"/>
            <wp:docPr id="46" name="Obraz 46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ys. 2.9 Mapa empatii pierwszej persony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" t="784" r="514" b="1026"/>
                    <a:stretch/>
                  </pic:blipFill>
                  <pic:spPr bwMode="auto">
                    <a:xfrm>
                      <a:off x="0" y="0"/>
                      <a:ext cx="4986151" cy="325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3D" w:rsidRDefault="00393A3D" w:rsidP="00393A3D">
      <w:pPr>
        <w:pStyle w:val="Legenda"/>
        <w:ind w:firstLine="0"/>
      </w:pPr>
      <w:r>
        <w:t xml:space="preserve">Rys. </w:t>
      </w:r>
      <w:r w:rsidR="00D1017C">
        <w:t>3</w:t>
      </w:r>
      <w:r>
        <w:t>.</w:t>
      </w:r>
      <w:r w:rsidR="00D1017C">
        <w:t>5</w:t>
      </w:r>
      <w:r>
        <w:t xml:space="preserve"> Mapa empatii pierwszej persony</w:t>
      </w:r>
    </w:p>
    <w:p w:rsidR="00505CC0" w:rsidRPr="00505CC0" w:rsidRDefault="00505CC0" w:rsidP="00505CC0">
      <w:pPr>
        <w:rPr>
          <w:lang w:eastAsia="en-US"/>
        </w:rPr>
      </w:pPr>
    </w:p>
    <w:p w:rsidR="0039518A" w:rsidRPr="0039518A" w:rsidRDefault="0039518A" w:rsidP="0039518A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904391" cy="3211032"/>
            <wp:effectExtent l="0" t="0" r="0" b="2540"/>
            <wp:docPr id="47" name="Obraz 47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ys. 2.10 Mapa empatii drugiej persony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" t="1269" r="1434" b="1097"/>
                    <a:stretch/>
                  </pic:blipFill>
                  <pic:spPr bwMode="auto">
                    <a:xfrm>
                      <a:off x="0" y="0"/>
                      <a:ext cx="4953271" cy="324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4FD" w:rsidRPr="001051E3" w:rsidRDefault="0039518A" w:rsidP="00982B24">
      <w:pPr>
        <w:pStyle w:val="Legenda"/>
        <w:ind w:firstLine="0"/>
      </w:pPr>
      <w:r>
        <w:t xml:space="preserve">Rys. </w:t>
      </w:r>
      <w:r w:rsidR="00D1017C">
        <w:t>3</w:t>
      </w:r>
      <w:r>
        <w:t>.</w:t>
      </w:r>
      <w:r w:rsidR="00D1017C">
        <w:t xml:space="preserve">6 </w:t>
      </w:r>
      <w:r>
        <w:t>Mapa empatii drugiej person</w:t>
      </w:r>
      <w:r w:rsidR="00C75AD0">
        <w:t>y</w:t>
      </w:r>
      <w:r w:rsidR="00FF2EC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2928572</wp:posOffset>
                </wp:positionH>
                <wp:positionV relativeFrom="paragraph">
                  <wp:posOffset>1607723</wp:posOffset>
                </wp:positionV>
                <wp:extent cx="485336" cy="210820"/>
                <wp:effectExtent l="0" t="0" r="0" b="0"/>
                <wp:wrapNone/>
                <wp:docPr id="45" name="Pole tekstow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36" cy="210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24F1" w:rsidRPr="000A5A23" w:rsidRDefault="000D24F1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Anna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45" o:spid="_x0000_s1026" type="#_x0000_t202" style="position:absolute;left:0;text-align:left;margin-left:230.6pt;margin-top:126.6pt;width:38.2pt;height:16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" filled="f" stroked="f" strokeweight=".5pt">
                <v:textbox>
                  <w:txbxContent>
                    <w:p w:rsidR="000D24F1" w:rsidRPr="000A5A23" w:rsidRDefault="000D24F1">
                      <w:pPr>
                        <w:rPr>
                          <w:b/>
                          <w:bCs/>
                          <w:color w:val="FFFFFF" w:themeColor="background1"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Anna</w:t>
                      </w:r>
                    </w:p>
                  </w:txbxContent>
                </v:textbox>
              </v:shape>
            </w:pict>
          </mc:Fallback>
        </mc:AlternateContent>
      </w:r>
    </w:p>
    <w:p w:rsidR="001D3A0B" w:rsidRDefault="001D3A0B" w:rsidP="001D3A0B">
      <w:pPr>
        <w:pStyle w:val="Nagwek2"/>
      </w:pPr>
      <w:bookmarkStart w:id="25" w:name="_Toc24843343"/>
      <w:r>
        <w:lastRenderedPageBreak/>
        <w:t>Podsumowanie</w:t>
      </w:r>
      <w:bookmarkEnd w:id="25"/>
    </w:p>
    <w:p w:rsidR="00242056" w:rsidRDefault="00DD68D4" w:rsidP="00DD68D4">
      <w:pPr>
        <w:ind w:left="432"/>
        <w:rPr>
          <w:lang w:eastAsia="en-US"/>
        </w:rPr>
      </w:pPr>
      <w:r>
        <w:rPr>
          <w:lang w:eastAsia="en-US"/>
        </w:rPr>
        <w:t xml:space="preserve">Po </w:t>
      </w:r>
      <w:r w:rsidR="00242056">
        <w:rPr>
          <w:lang w:eastAsia="en-US"/>
        </w:rPr>
        <w:t>stworzeniu Value Proposition Canvas oraz person wraz z mapami empatii,</w:t>
      </w:r>
    </w:p>
    <w:p w:rsidR="00DD68D4" w:rsidRDefault="00BA317D" w:rsidP="00242056">
      <w:pPr>
        <w:rPr>
          <w:lang w:eastAsia="en-US"/>
        </w:rPr>
      </w:pPr>
      <w:r>
        <w:rPr>
          <w:lang w:eastAsia="en-US"/>
        </w:rPr>
        <w:t>p</w:t>
      </w:r>
      <w:r w:rsidR="00242056">
        <w:rPr>
          <w:lang w:eastAsia="en-US"/>
        </w:rPr>
        <w:t>rzeprowadzono</w:t>
      </w:r>
      <w:r>
        <w:rPr>
          <w:lang w:eastAsia="en-US"/>
        </w:rPr>
        <w:t xml:space="preserve"> analizę uzyskanych na drodze badania wyników. Wysnuto następujące wnioski związane </w:t>
      </w:r>
      <w:r w:rsidR="000C6BE3">
        <w:rPr>
          <w:lang w:eastAsia="en-US"/>
        </w:rPr>
        <w:t>z projektowaną aplikacją:</w:t>
      </w:r>
    </w:p>
    <w:p w:rsidR="000C6BE3" w:rsidRDefault="004E1CD8" w:rsidP="000C6BE3">
      <w:pPr>
        <w:pStyle w:val="Akapitzlist"/>
        <w:numPr>
          <w:ilvl w:val="0"/>
          <w:numId w:val="34"/>
        </w:numPr>
      </w:pPr>
      <w:r>
        <w:t>Starsi użytkownicy będą korzystać z aplikacji głównie za pomocą komputera, wówczas, gdy młodsi użyją smartfona – strona powinna być więc responsywna i działać poprawnie na ekranach różnej wielkości</w:t>
      </w:r>
      <w:r w:rsidR="00D80E6C">
        <w:t>.</w:t>
      </w:r>
    </w:p>
    <w:p w:rsidR="004E1CD8" w:rsidRDefault="00D80E6C" w:rsidP="000C6BE3">
      <w:pPr>
        <w:pStyle w:val="Akapitzlist"/>
        <w:numPr>
          <w:ilvl w:val="0"/>
          <w:numId w:val="34"/>
        </w:numPr>
      </w:pPr>
      <w:r>
        <w:t>W większości przypadków użytkownik chcący skorzystać z aplikacji będzie zdenerwowany lub zestresowany faktem wystąpienia danej usterki – system musi więc być intuicyjny i prosty w obsłudze.</w:t>
      </w:r>
    </w:p>
    <w:p w:rsidR="00D80E6C" w:rsidRDefault="009408E4" w:rsidP="000C6BE3">
      <w:pPr>
        <w:pStyle w:val="Akapitzlist"/>
        <w:numPr>
          <w:ilvl w:val="0"/>
          <w:numId w:val="34"/>
        </w:numPr>
      </w:pPr>
      <w:r>
        <w:t>Aplikacja powinna dostarczyć sposobów na rozwiązanie problemu w krótkim czasie, ponieważ zdenerwowana osoba szybciej traci cierpliwość.</w:t>
      </w:r>
    </w:p>
    <w:p w:rsidR="009408E4" w:rsidRDefault="009408E4" w:rsidP="000C6BE3">
      <w:pPr>
        <w:pStyle w:val="Akapitzlist"/>
        <w:numPr>
          <w:ilvl w:val="0"/>
          <w:numId w:val="34"/>
        </w:numPr>
      </w:pPr>
      <w:r>
        <w:t>Porady powinny być napisane w jak najprostszy sposób, gdyż z aplikacji mogą korzystać osoby, nie mające żadnej wiedzy na temat usterek czy majsterkowania</w:t>
      </w:r>
    </w:p>
    <w:p w:rsidR="009408E4" w:rsidRDefault="009408E4" w:rsidP="000C6BE3">
      <w:pPr>
        <w:pStyle w:val="Akapitzlist"/>
        <w:numPr>
          <w:ilvl w:val="0"/>
          <w:numId w:val="34"/>
        </w:numPr>
      </w:pPr>
      <w:r>
        <w:t>Porady zawarte w aplikacji, gdy tylko jest to możliwe, powinny przedstawić rozwiązania problemu bez pomocy fachowca, gdyż kluczową korzyścią dla użytkownika będzie zaoszczędzenie pieniędzy.</w:t>
      </w:r>
    </w:p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7565D0" w:rsidRDefault="007565D0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F309F4" w:rsidRDefault="00F309F4" w:rsidP="007565D0"/>
    <w:p w:rsidR="007565D0" w:rsidRDefault="007565D0" w:rsidP="007565D0"/>
    <w:p w:rsidR="007565D0" w:rsidRDefault="007565D0" w:rsidP="007565D0"/>
    <w:p w:rsidR="007565D0" w:rsidRPr="00DD68D4" w:rsidRDefault="007565D0" w:rsidP="007565D0"/>
    <w:p w:rsidR="00633D80" w:rsidRDefault="00633D80" w:rsidP="00633D80">
      <w:pPr>
        <w:pStyle w:val="Nagwek1"/>
      </w:pPr>
      <w:bookmarkStart w:id="26" w:name="_Toc24843344"/>
      <w:r>
        <w:lastRenderedPageBreak/>
        <w:t>Interfejs</w:t>
      </w:r>
      <w:bookmarkEnd w:id="26"/>
    </w:p>
    <w:p w:rsidR="00F309F4" w:rsidRDefault="00F309F4" w:rsidP="00F309F4">
      <w:pPr>
        <w:pStyle w:val="Nagwek2"/>
      </w:pPr>
      <w:bookmarkStart w:id="27" w:name="_Toc24843345"/>
      <w:r>
        <w:t>Strona główna</w:t>
      </w:r>
      <w:bookmarkEnd w:id="27"/>
    </w:p>
    <w:p w:rsidR="001F4B41" w:rsidRDefault="001F4B41" w:rsidP="00E158AC">
      <w:pPr>
        <w:ind w:left="432"/>
        <w:jc w:val="both"/>
        <w:rPr>
          <w:lang w:eastAsia="en-US"/>
        </w:rPr>
      </w:pPr>
      <w:r>
        <w:rPr>
          <w:lang w:eastAsia="en-US"/>
        </w:rPr>
        <w:t>Po otwarciu aplikacji, użytkownik od razu uzyskuje dostęp do jej strony głównej</w:t>
      </w:r>
    </w:p>
    <w:p w:rsidR="00EC25E6" w:rsidRDefault="001F4B41" w:rsidP="008B08B4">
      <w:pPr>
        <w:jc w:val="both"/>
        <w:rPr>
          <w:lang w:eastAsia="en-US"/>
        </w:rPr>
      </w:pPr>
      <w:r>
        <w:rPr>
          <w:lang w:eastAsia="en-US"/>
        </w:rPr>
        <w:t>(rys.4.1).</w:t>
      </w:r>
      <w:r w:rsidR="00391E87">
        <w:rPr>
          <w:lang w:eastAsia="en-US"/>
        </w:rPr>
        <w:t xml:space="preserve"> Pierwszym rzucającym się </w:t>
      </w:r>
      <w:r w:rsidR="00E158AC">
        <w:rPr>
          <w:lang w:eastAsia="en-US"/>
        </w:rPr>
        <w:t xml:space="preserve">w oczy </w:t>
      </w:r>
      <w:r w:rsidR="00391E87">
        <w:rPr>
          <w:lang w:eastAsia="en-US"/>
        </w:rPr>
        <w:t>elementem jest grafika przedstawiająca rysunek domu, podzielony na sześć kafelków. Powyżej widnieje nagłówek pytający użytkownika czego może dotyczyć usterka</w:t>
      </w:r>
      <w:r w:rsidR="00AE6338">
        <w:rPr>
          <w:lang w:eastAsia="en-US"/>
        </w:rPr>
        <w:t xml:space="preserve">, </w:t>
      </w:r>
      <w:r w:rsidR="00391E87">
        <w:rPr>
          <w:lang w:eastAsia="en-US"/>
        </w:rPr>
        <w:t xml:space="preserve">którą chce rozwiązać. </w:t>
      </w:r>
      <w:r w:rsidR="00AE6338">
        <w:rPr>
          <w:lang w:eastAsia="en-US"/>
        </w:rPr>
        <w:t xml:space="preserve">Na samej górze interfejsu zostało umieszczone krótkie menu nawigacyjne podzielone na trzy części: </w:t>
      </w:r>
      <w:r w:rsidR="00AE6338">
        <w:rPr>
          <w:i/>
          <w:iCs/>
          <w:lang w:eastAsia="en-US"/>
        </w:rPr>
        <w:t>Strona główna, Baza usterek</w:t>
      </w:r>
      <w:r w:rsidR="00E158AC">
        <w:rPr>
          <w:i/>
          <w:iCs/>
          <w:lang w:eastAsia="en-US"/>
        </w:rPr>
        <w:t xml:space="preserve"> </w:t>
      </w:r>
      <w:r w:rsidR="00E158AC">
        <w:rPr>
          <w:lang w:eastAsia="en-US"/>
        </w:rPr>
        <w:t>i</w:t>
      </w:r>
      <w:r w:rsidR="00AE6338">
        <w:rPr>
          <w:i/>
          <w:iCs/>
          <w:lang w:eastAsia="en-US"/>
        </w:rPr>
        <w:t xml:space="preserve"> Dodaj usterkę.</w:t>
      </w:r>
      <w:r w:rsidR="00AE6338">
        <w:rPr>
          <w:lang w:eastAsia="en-US"/>
        </w:rPr>
        <w:t xml:space="preserve"> </w:t>
      </w:r>
      <w:r w:rsidR="00145312">
        <w:rPr>
          <w:lang w:eastAsia="en-US"/>
        </w:rPr>
        <w:t>Obecnie załadowana zakładka jest podświetlona na zielony kolor, przez co odbiorca wie, w jakiej sekcji obecnie się znajduje.</w:t>
      </w:r>
    </w:p>
    <w:p w:rsidR="008B08B4" w:rsidRDefault="008B08B4" w:rsidP="008B08B4">
      <w:pPr>
        <w:jc w:val="both"/>
        <w:rPr>
          <w:lang w:eastAsia="en-US"/>
        </w:rPr>
      </w:pPr>
    </w:p>
    <w:p w:rsidR="00EC25E6" w:rsidRDefault="00EC25E6" w:rsidP="00E158AC">
      <w:pPr>
        <w:ind w:firstLine="426"/>
        <w:jc w:val="both"/>
        <w:rPr>
          <w:lang w:eastAsia="en-US"/>
        </w:rPr>
      </w:pPr>
    </w:p>
    <w:p w:rsidR="00EC25E6" w:rsidRDefault="00EC25E6" w:rsidP="00EC25E6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4D48240" wp14:editId="57959C1A">
            <wp:extent cx="4694255" cy="5284269"/>
            <wp:effectExtent l="0" t="0" r="5080" b="0"/>
            <wp:docPr id="5" name="Obraz 5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ys. 4.1 Strona główna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r="2241" b="1332"/>
                    <a:stretch/>
                  </pic:blipFill>
                  <pic:spPr bwMode="auto">
                    <a:xfrm>
                      <a:off x="0" y="0"/>
                      <a:ext cx="4832958" cy="54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8B4" w:rsidRDefault="00EC25E6" w:rsidP="00585AE8">
      <w:pPr>
        <w:pStyle w:val="Legenda"/>
        <w:ind w:firstLine="0"/>
      </w:pPr>
      <w:r>
        <w:t>Rys. 4.1 Strona główna</w:t>
      </w:r>
    </w:p>
    <w:p w:rsidR="00EC25E6" w:rsidRDefault="008B08B4" w:rsidP="00531064">
      <w:pPr>
        <w:ind w:firstLine="426"/>
        <w:jc w:val="both"/>
        <w:rPr>
          <w:lang w:eastAsia="en-US"/>
        </w:rPr>
      </w:pPr>
      <w:r>
        <w:rPr>
          <w:lang w:eastAsia="en-US"/>
        </w:rPr>
        <w:t>Najechanie kursorem myszki (lub kliknięcie na urządzeniu mobilnym) na dowolny z sześciu kafelków, spowoduje wygaszenie grafiki domu w danym miejscu, a następnie wyświetlenie nazwy jednej z sześciu głównych kategorii, do których może być przypisana dana usterka (rys. 4.2). Dodatkowa, minimalistyczna ikona ma na celu zasugerowanie wyboru, jeszcze przed przeczytaniem nazwy wybranej kategorii (rys. 4.3).</w:t>
      </w:r>
      <w:r w:rsidR="00EC25E6">
        <w:rPr>
          <w:noProof/>
        </w:rPr>
        <w:t xml:space="preserve"> </w:t>
      </w:r>
      <w:r w:rsidR="00EC25E6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8AA0B6" wp14:editId="0A444E45">
                <wp:simplePos x="0" y="0"/>
                <wp:positionH relativeFrom="column">
                  <wp:posOffset>2928572</wp:posOffset>
                </wp:positionH>
                <wp:positionV relativeFrom="paragraph">
                  <wp:posOffset>1607723</wp:posOffset>
                </wp:positionV>
                <wp:extent cx="485336" cy="210820"/>
                <wp:effectExtent l="0" t="0" r="0" b="0"/>
                <wp:wrapNone/>
                <wp:docPr id="13" name="Pole tekstow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36" cy="210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24F1" w:rsidRPr="000A5A23" w:rsidRDefault="000D24F1" w:rsidP="00EC25E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Anna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AA0B6" id="Pole tekstowe 13" o:spid="_x0000_s1027" type="#_x0000_t202" style="position:absolute;left:0;text-align:left;margin-left:230.6pt;margin-top:126.6pt;width:38.2pt;height:16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" filled="f" stroked="f" strokeweight=".5pt">
                <v:textbox>
                  <w:txbxContent>
                    <w:p w:rsidR="000D24F1" w:rsidRPr="000A5A23" w:rsidRDefault="000D24F1" w:rsidP="00EC25E6">
                      <w:pPr>
                        <w:rPr>
                          <w:b/>
                          <w:bCs/>
                          <w:color w:val="FFFFFF" w:themeColor="background1"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Anna</w:t>
                      </w:r>
                    </w:p>
                  </w:txbxContent>
                </v:textbox>
              </v:shape>
            </w:pict>
          </mc:Fallback>
        </mc:AlternateContent>
      </w:r>
    </w:p>
    <w:p w:rsidR="00FB48C0" w:rsidRDefault="00FB48C0" w:rsidP="00EC25E6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46EDBF17" wp14:editId="29C8A95A">
            <wp:extent cx="4661487" cy="5309419"/>
            <wp:effectExtent l="0" t="0" r="0" b="0"/>
            <wp:docPr id="11" name="Obraz 1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ys. 4.2 Strona główna po najechaniu na dowolny kafelek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" r="4332" b="1396"/>
                    <a:stretch/>
                  </pic:blipFill>
                  <pic:spPr bwMode="auto">
                    <a:xfrm>
                      <a:off x="0" y="0"/>
                      <a:ext cx="4744075" cy="5403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AE8" w:rsidRDefault="00585AE8" w:rsidP="00585AE8">
      <w:pPr>
        <w:pStyle w:val="Legenda"/>
        <w:ind w:firstLine="0"/>
      </w:pPr>
      <w:r>
        <w:t>Rys. 4.2 Strona główna</w:t>
      </w:r>
      <w:r>
        <w:rPr>
          <w:noProof/>
        </w:rPr>
        <w:t xml:space="preserve"> po najechaniu kursorem myszki (kliknięciu na urządzeniu mobnilnym) na dowolny kafelek</w:t>
      </w:r>
    </w:p>
    <w:p w:rsidR="00585AE8" w:rsidRDefault="00585AE8" w:rsidP="00EC25E6">
      <w:pPr>
        <w:jc w:val="center"/>
        <w:rPr>
          <w:lang w:eastAsia="en-US"/>
        </w:rPr>
      </w:pPr>
    </w:p>
    <w:p w:rsidR="00FB48C0" w:rsidRDefault="004F6437" w:rsidP="004F6437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387651" cy="1656237"/>
            <wp:effectExtent l="0" t="0" r="3810" b="0"/>
            <wp:docPr id="16" name="Obraz 16" descr="Obraz zawierający zewnętrzne, droga, zn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ys. 4.3 Kafelki przedstawiające główne kategorie usterek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672" cy="16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37" w:rsidRDefault="004F6437" w:rsidP="004F6437">
      <w:pPr>
        <w:pStyle w:val="Legenda"/>
        <w:ind w:firstLine="0"/>
        <w:rPr>
          <w:noProof/>
        </w:rPr>
      </w:pPr>
      <w:r>
        <w:t>Rys. 4.3 Kafelki przedstawiające główne kategorie usterek</w:t>
      </w:r>
      <w:r>
        <w:rPr>
          <w:noProof/>
        </w:rPr>
        <w:t xml:space="preserve"> </w:t>
      </w:r>
    </w:p>
    <w:p w:rsidR="008B70C0" w:rsidRPr="008B70C0" w:rsidRDefault="008B70C0" w:rsidP="008B70C0">
      <w:pPr>
        <w:rPr>
          <w:lang w:eastAsia="en-US"/>
        </w:rPr>
      </w:pPr>
    </w:p>
    <w:p w:rsidR="004F6437" w:rsidRDefault="008B70C0" w:rsidP="00233700">
      <w:pPr>
        <w:jc w:val="both"/>
        <w:rPr>
          <w:lang w:eastAsia="en-US"/>
        </w:rPr>
      </w:pPr>
      <w:r>
        <w:rPr>
          <w:lang w:eastAsia="en-US"/>
        </w:rPr>
        <w:t>Kliknięcie przez użytkownika wybranego pola, spowoduje przekierowanie go do strony prezentującej daną kategorię (omówiona w kolejnym podrozdziale)</w:t>
      </w:r>
      <w:r w:rsidR="00126367">
        <w:rPr>
          <w:lang w:eastAsia="en-US"/>
        </w:rPr>
        <w:t>.</w:t>
      </w:r>
    </w:p>
    <w:p w:rsidR="009A680C" w:rsidRDefault="009A680C" w:rsidP="00126367">
      <w:pPr>
        <w:rPr>
          <w:lang w:eastAsia="en-US"/>
        </w:rPr>
      </w:pPr>
    </w:p>
    <w:p w:rsidR="004B624A" w:rsidRDefault="00126367" w:rsidP="004B624A">
      <w:pPr>
        <w:ind w:firstLine="426"/>
        <w:jc w:val="both"/>
        <w:rPr>
          <w:lang w:eastAsia="en-US"/>
        </w:rPr>
      </w:pPr>
      <w:r>
        <w:rPr>
          <w:lang w:eastAsia="en-US"/>
        </w:rPr>
        <w:lastRenderedPageBreak/>
        <w:t>Ostatnim elementem, znajdującym się na stronie głównej</w:t>
      </w:r>
      <w:r w:rsidR="00005226">
        <w:rPr>
          <w:lang w:eastAsia="en-US"/>
        </w:rPr>
        <w:t>,</w:t>
      </w:r>
      <w:r>
        <w:rPr>
          <w:lang w:eastAsia="en-US"/>
        </w:rPr>
        <w:t xml:space="preserve"> jest pole wyszukiwania usterki po słowie kluczowym</w:t>
      </w:r>
      <w:r w:rsidR="00504870">
        <w:rPr>
          <w:lang w:eastAsia="en-US"/>
        </w:rPr>
        <w:t xml:space="preserve"> (rys. </w:t>
      </w:r>
      <w:r w:rsidR="00B46DDB">
        <w:rPr>
          <w:lang w:eastAsia="en-US"/>
        </w:rPr>
        <w:t>4</w:t>
      </w:r>
      <w:r w:rsidR="00504870">
        <w:rPr>
          <w:lang w:eastAsia="en-US"/>
        </w:rPr>
        <w:t>.4)</w:t>
      </w:r>
      <w:r>
        <w:rPr>
          <w:lang w:eastAsia="en-US"/>
        </w:rPr>
        <w:t>.</w:t>
      </w:r>
      <w:r w:rsidR="00504870">
        <w:rPr>
          <w:lang w:eastAsia="en-US"/>
        </w:rPr>
        <w:t xml:space="preserve"> </w:t>
      </w:r>
      <w:r w:rsidR="00005226">
        <w:rPr>
          <w:lang w:eastAsia="en-US"/>
        </w:rPr>
        <w:t xml:space="preserve">Może się zdarzyć sytuacja, w której osoba szukająca porad, nie jest w stanie dopasować występującej usterki do żadnej z sześciu głównych kategorii. </w:t>
      </w:r>
      <w:r w:rsidR="00610B25">
        <w:rPr>
          <w:lang w:eastAsia="en-US"/>
        </w:rPr>
        <w:t xml:space="preserve">Z tego powodu zdecydowano się umieścić </w:t>
      </w:r>
      <w:r w:rsidR="00D96B68">
        <w:rPr>
          <w:lang w:eastAsia="en-US"/>
        </w:rPr>
        <w:t>pole wyszukiwania już na ekranie głównym aplikacji. Ma to zachęcić klienta do pozostania na stronie i zapewnienia, iż rozwiązanie mimo wszystko zostanie znalezione.</w:t>
      </w:r>
    </w:p>
    <w:p w:rsidR="00B46DDB" w:rsidRDefault="00B46DDB" w:rsidP="00126367">
      <w:pPr>
        <w:ind w:firstLine="426"/>
        <w:rPr>
          <w:lang w:eastAsia="en-US"/>
        </w:rPr>
      </w:pPr>
    </w:p>
    <w:p w:rsidR="00B46DDB" w:rsidRDefault="00B46DDB" w:rsidP="00B46DDB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503545" cy="2041202"/>
            <wp:effectExtent l="0" t="0" r="0" b="3810"/>
            <wp:docPr id="24" name="Obraz 24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ys. 4.4 Pole wyszukiwania usterki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955" cy="206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DB" w:rsidRDefault="00B46DDB" w:rsidP="00B46DDB">
      <w:pPr>
        <w:pStyle w:val="Legenda"/>
        <w:ind w:firstLine="0"/>
        <w:rPr>
          <w:noProof/>
        </w:rPr>
      </w:pPr>
      <w:r>
        <w:t>Rys. 4.4 Pole wyszukiwania usterki po słowie kluczowym</w:t>
      </w:r>
      <w:r>
        <w:rPr>
          <w:noProof/>
        </w:rPr>
        <w:t xml:space="preserve"> </w:t>
      </w:r>
    </w:p>
    <w:p w:rsidR="00611EE2" w:rsidRPr="00611EE2" w:rsidRDefault="00611EE2" w:rsidP="00611EE2">
      <w:pPr>
        <w:rPr>
          <w:lang w:eastAsia="en-US"/>
        </w:rPr>
      </w:pPr>
    </w:p>
    <w:p w:rsidR="00611EE2" w:rsidRDefault="00611EE2" w:rsidP="00233700">
      <w:pPr>
        <w:jc w:val="both"/>
        <w:rPr>
          <w:lang w:eastAsia="en-US"/>
        </w:rPr>
      </w:pPr>
      <w:r>
        <w:rPr>
          <w:lang w:eastAsia="en-US"/>
        </w:rPr>
        <w:t xml:space="preserve">Wpisanie w polu tekstowym wyszukiwanej usterki, a następnie kliknięcie przycisku </w:t>
      </w:r>
      <w:r>
        <w:rPr>
          <w:i/>
          <w:iCs/>
          <w:lang w:eastAsia="en-US"/>
        </w:rPr>
        <w:t xml:space="preserve">Szukaj </w:t>
      </w:r>
      <w:r>
        <w:rPr>
          <w:lang w:eastAsia="en-US"/>
        </w:rPr>
        <w:t>spowoduje przeniesienie użytkownika do wyników zapytania.</w:t>
      </w:r>
    </w:p>
    <w:p w:rsidR="0036196E" w:rsidRDefault="0036196E" w:rsidP="00611EE2">
      <w:pPr>
        <w:rPr>
          <w:lang w:eastAsia="en-US"/>
        </w:rPr>
      </w:pPr>
    </w:p>
    <w:p w:rsidR="0036196E" w:rsidRPr="00611EE2" w:rsidRDefault="0036196E" w:rsidP="0036196E">
      <w:pPr>
        <w:pStyle w:val="Nagwek2"/>
      </w:pPr>
      <w:bookmarkStart w:id="28" w:name="_Toc24843346"/>
      <w:r>
        <w:t>Podstrona wybranej kategorii</w:t>
      </w:r>
      <w:bookmarkEnd w:id="28"/>
    </w:p>
    <w:p w:rsidR="008C5872" w:rsidRDefault="008C5872" w:rsidP="00DC2B32">
      <w:pPr>
        <w:ind w:left="432"/>
        <w:jc w:val="both"/>
        <w:rPr>
          <w:lang w:eastAsia="en-US"/>
        </w:rPr>
      </w:pPr>
      <w:r>
        <w:rPr>
          <w:lang w:eastAsia="en-US"/>
        </w:rPr>
        <w:t>Gdy użytkownik przejdzie do zakładki na temat wybranej kategorii, system wyświetli</w:t>
      </w:r>
    </w:p>
    <w:p w:rsidR="00B46DDB" w:rsidRDefault="008C5872" w:rsidP="008C5872">
      <w:pPr>
        <w:jc w:val="both"/>
        <w:rPr>
          <w:lang w:eastAsia="en-US"/>
        </w:rPr>
      </w:pPr>
      <w:r>
        <w:rPr>
          <w:lang w:eastAsia="en-US"/>
        </w:rPr>
        <w:t>mu interfejs, bardzo zbliżony do strony głównej.</w:t>
      </w:r>
      <w:r w:rsidR="00B338C3">
        <w:rPr>
          <w:lang w:eastAsia="en-US"/>
        </w:rPr>
        <w:t xml:space="preserve"> Ponownie</w:t>
      </w:r>
      <w:r w:rsidR="007D240D">
        <w:rPr>
          <w:lang w:eastAsia="en-US"/>
        </w:rPr>
        <w:t xml:space="preserve"> pokazan</w:t>
      </w:r>
      <w:r w:rsidR="007D3B42">
        <w:rPr>
          <w:lang w:eastAsia="en-US"/>
        </w:rPr>
        <w:t>ych</w:t>
      </w:r>
      <w:r w:rsidR="007D240D">
        <w:rPr>
          <w:lang w:eastAsia="en-US"/>
        </w:rPr>
        <w:t xml:space="preserve"> zostaje sześć kafelków, jednak zamiast grafiki domu, </w:t>
      </w:r>
      <w:r w:rsidR="007D3B42">
        <w:rPr>
          <w:lang w:eastAsia="en-US"/>
        </w:rPr>
        <w:t>widać zdjęcie związane z daną kategorią.</w:t>
      </w:r>
      <w:r w:rsidR="00CB22AE">
        <w:rPr>
          <w:lang w:eastAsia="en-US"/>
        </w:rPr>
        <w:t xml:space="preserve"> Po najechaniu kursorem myszki (lub kliknięciu na urządzeniu mobilnym) na dowolny kafelek, wyświetla się jedna z sześciu podkategorii danej kategorii, analogicznie do scenariusza przedstawionego na stronie głównej (rys. 4.5). Takie działanie ma na celu sprecyzowanie przez użytkownika, z czym dokładnie ma problem, aby system mógł wyświetlić najbardziej pasujące usterki.</w:t>
      </w:r>
      <w:r w:rsidR="00250929">
        <w:rPr>
          <w:lang w:eastAsia="en-US"/>
        </w:rPr>
        <w:t xml:space="preserve"> </w:t>
      </w:r>
      <w:r w:rsidR="00EF2D86">
        <w:rPr>
          <w:lang w:eastAsia="en-US"/>
        </w:rPr>
        <w:t>Powtórzenie interakcji z głównej strony aplikacji sprawia, że odbiorca już wie</w:t>
      </w:r>
      <w:r w:rsidR="00D466AD">
        <w:rPr>
          <w:lang w:eastAsia="en-US"/>
        </w:rPr>
        <w:t>,</w:t>
      </w:r>
      <w:r w:rsidR="00EF2D86">
        <w:rPr>
          <w:lang w:eastAsia="en-US"/>
        </w:rPr>
        <w:t xml:space="preserve"> jak powinien się zachować.</w:t>
      </w:r>
      <w:r w:rsidR="001373F8">
        <w:rPr>
          <w:lang w:eastAsia="en-US"/>
        </w:rPr>
        <w:t xml:space="preserve"> System przeniesie użytkownika do listy usterek w ramach wybranej podkategorii po kliknięciu na daną opcję.</w:t>
      </w:r>
    </w:p>
    <w:p w:rsidR="00D274F7" w:rsidRPr="005A0F10" w:rsidRDefault="00D274F7" w:rsidP="00D274F7">
      <w:pPr>
        <w:ind w:firstLine="426"/>
        <w:jc w:val="both"/>
        <w:rPr>
          <w:lang w:eastAsia="en-US"/>
        </w:rPr>
      </w:pPr>
      <w:r>
        <w:rPr>
          <w:lang w:eastAsia="en-US"/>
        </w:rPr>
        <w:t xml:space="preserve">Oprócz zdjęcia prezentującego </w:t>
      </w:r>
      <w:r w:rsidR="00EF502F">
        <w:rPr>
          <w:lang w:eastAsia="en-US"/>
        </w:rPr>
        <w:t xml:space="preserve">wybraną </w:t>
      </w:r>
      <w:r>
        <w:rPr>
          <w:lang w:eastAsia="en-US"/>
        </w:rPr>
        <w:t>sekcję, poniżej umieszczono</w:t>
      </w:r>
      <w:r w:rsidR="005A0F10">
        <w:rPr>
          <w:lang w:eastAsia="en-US"/>
        </w:rPr>
        <w:t xml:space="preserve"> jeszcze</w:t>
      </w:r>
      <w:r>
        <w:rPr>
          <w:lang w:eastAsia="en-US"/>
        </w:rPr>
        <w:t xml:space="preserve"> przycisk </w:t>
      </w:r>
      <w:r>
        <w:rPr>
          <w:i/>
          <w:iCs/>
          <w:lang w:eastAsia="en-US"/>
        </w:rPr>
        <w:t>Powrót</w:t>
      </w:r>
      <w:r>
        <w:rPr>
          <w:lang w:eastAsia="en-US"/>
        </w:rPr>
        <w:t>. Jego naciśnięcie spowoduje przekierowanie użytkownika z powrotem do strony głównej.</w:t>
      </w:r>
      <w:r w:rsidR="005A0F10">
        <w:rPr>
          <w:lang w:eastAsia="en-US"/>
        </w:rPr>
        <w:t xml:space="preserve"> Ten sam efekt spowoduje wybranie opcji </w:t>
      </w:r>
      <w:r w:rsidR="005A0F10">
        <w:rPr>
          <w:i/>
          <w:iCs/>
          <w:lang w:eastAsia="en-US"/>
        </w:rPr>
        <w:t xml:space="preserve">Strona główna </w:t>
      </w:r>
      <w:r w:rsidR="005A0F10">
        <w:rPr>
          <w:lang w:eastAsia="en-US"/>
        </w:rPr>
        <w:t>w menu nawigacyjnym aplikacji.</w:t>
      </w:r>
    </w:p>
    <w:p w:rsidR="00360F5D" w:rsidRDefault="00360F5D" w:rsidP="008C5872">
      <w:pPr>
        <w:jc w:val="both"/>
        <w:rPr>
          <w:lang w:eastAsia="en-US"/>
        </w:rPr>
      </w:pPr>
    </w:p>
    <w:p w:rsidR="00CD7AB9" w:rsidRDefault="00CD7AB9" w:rsidP="008C5872">
      <w:pPr>
        <w:jc w:val="both"/>
        <w:rPr>
          <w:lang w:eastAsia="en-US"/>
        </w:rPr>
      </w:pPr>
    </w:p>
    <w:p w:rsidR="00CD7AB9" w:rsidRDefault="00D466AD" w:rsidP="00CD7AB9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4635081" cy="4714240"/>
            <wp:effectExtent l="0" t="0" r="635" b="0"/>
            <wp:docPr id="26" name="Obraz 26" descr="Obraz zawierający zrzut ekranu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ys. 4.5 Podstrona kategorii Łazienka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" t="1965" r="2947" b="2278"/>
                    <a:stretch/>
                  </pic:blipFill>
                  <pic:spPr bwMode="auto">
                    <a:xfrm>
                      <a:off x="0" y="0"/>
                      <a:ext cx="4686581" cy="476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8A2" w:rsidRDefault="000518A2" w:rsidP="000518A2">
      <w:pPr>
        <w:pStyle w:val="Legenda"/>
        <w:ind w:firstLine="0"/>
        <w:rPr>
          <w:noProof/>
        </w:rPr>
      </w:pPr>
      <w:r>
        <w:t>Rys. 4.</w:t>
      </w:r>
      <w:r w:rsidR="008B04A1">
        <w:t>5</w:t>
      </w:r>
      <w:r>
        <w:t xml:space="preserve"> </w:t>
      </w:r>
      <w:r w:rsidR="00704E14">
        <w:t xml:space="preserve">Podstrona kategorii </w:t>
      </w:r>
      <w:r w:rsidR="00704E14">
        <w:rPr>
          <w:i/>
          <w:iCs w:val="0"/>
        </w:rPr>
        <w:t>Łazienka</w:t>
      </w:r>
      <w:r w:rsidR="00704E14">
        <w:t xml:space="preserve"> po najechaniu (lub kliknięciu na urządzeniu mobilnym) na dowolny kafelek</w:t>
      </w:r>
      <w:r>
        <w:rPr>
          <w:noProof/>
        </w:rPr>
        <w:t xml:space="preserve"> </w:t>
      </w:r>
    </w:p>
    <w:p w:rsidR="00E21485" w:rsidRDefault="00E21485" w:rsidP="00E21485">
      <w:pPr>
        <w:rPr>
          <w:lang w:eastAsia="en-US"/>
        </w:rPr>
      </w:pPr>
    </w:p>
    <w:p w:rsidR="003E64D0" w:rsidRDefault="003E64D0" w:rsidP="00D871A8">
      <w:pPr>
        <w:ind w:firstLine="426"/>
        <w:jc w:val="both"/>
        <w:rPr>
          <w:lang w:eastAsia="en-US"/>
        </w:rPr>
      </w:pPr>
      <w:r>
        <w:rPr>
          <w:lang w:eastAsia="en-US"/>
        </w:rPr>
        <w:t>Podobnie jak przy wyborze głównej kategorii, także tutaj zdecydowano się na użycie minimalistycznych ikonek, sugerujących użytkownikowi wybrany temat, jeszcze przed przeczytaniem tekstu pod grafiką.</w:t>
      </w:r>
      <w:r w:rsidR="002E2350">
        <w:rPr>
          <w:lang w:eastAsia="en-US"/>
        </w:rPr>
        <w:t xml:space="preserve"> Dla przykładu, ikonki z kategorii </w:t>
      </w:r>
      <w:r w:rsidR="002E2350">
        <w:rPr>
          <w:i/>
          <w:iCs/>
          <w:lang w:eastAsia="en-US"/>
        </w:rPr>
        <w:t xml:space="preserve">Łazienka </w:t>
      </w:r>
      <w:r w:rsidR="002E2350">
        <w:rPr>
          <w:lang w:eastAsia="en-US"/>
        </w:rPr>
        <w:t>przedstawiono na rys. 4.6. Pozostałe podstrony głównych kategorii ukazano na rys. 4.7.</w:t>
      </w:r>
    </w:p>
    <w:p w:rsidR="002E2350" w:rsidRDefault="002E2350" w:rsidP="009C6BC3">
      <w:pPr>
        <w:rPr>
          <w:lang w:eastAsia="en-US"/>
        </w:rPr>
      </w:pPr>
    </w:p>
    <w:p w:rsidR="00161A4E" w:rsidRDefault="00161A4E" w:rsidP="009C6BC3">
      <w:pPr>
        <w:rPr>
          <w:lang w:eastAsia="en-US"/>
        </w:rPr>
      </w:pPr>
    </w:p>
    <w:p w:rsidR="000D24F1" w:rsidRPr="002E2350" w:rsidRDefault="00B41B4E" w:rsidP="00B41B4E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747770" cy="1826329"/>
            <wp:effectExtent l="0" t="0" r="0" b="2540"/>
            <wp:docPr id="28" name="Obraz 28" descr="Obraz zawierający obiek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ys. 4.6 Kafelki przedstawiające podkategorie usterek w kategorii Łazienka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938" cy="18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C3" w:rsidRPr="00B16F70" w:rsidRDefault="009C6BC3" w:rsidP="009C6BC3">
      <w:pPr>
        <w:pStyle w:val="Legenda"/>
        <w:ind w:firstLine="0"/>
        <w:rPr>
          <w:noProof/>
        </w:rPr>
      </w:pPr>
      <w:r>
        <w:t>Rys. 4.</w:t>
      </w:r>
      <w:r w:rsidR="00B16F70">
        <w:t>6</w:t>
      </w:r>
      <w:r>
        <w:t xml:space="preserve"> </w:t>
      </w:r>
      <w:r w:rsidR="00B16F70">
        <w:t xml:space="preserve">Kafelki przedstawiające podkategorie usterek w kategorii </w:t>
      </w:r>
      <w:r w:rsidR="00B16F70">
        <w:rPr>
          <w:i/>
          <w:iCs w:val="0"/>
        </w:rPr>
        <w:t>Łazienka</w:t>
      </w:r>
    </w:p>
    <w:p w:rsidR="000518A2" w:rsidRDefault="000518A2" w:rsidP="00CD7AB9">
      <w:pPr>
        <w:jc w:val="center"/>
        <w:rPr>
          <w:lang w:eastAsia="en-US"/>
        </w:rPr>
      </w:pPr>
    </w:p>
    <w:p w:rsidR="009B7EAB" w:rsidRDefault="009B7EAB" w:rsidP="00CD7AB9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547360" cy="3768817"/>
            <wp:effectExtent l="0" t="0" r="2540" b="3175"/>
            <wp:docPr id="31" name="Obraz 31" descr="Obraz zawierający budynek, zrzut ekranu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ys. 4.7 Widok wszystkich podstron dostępnych w aplikacji kategorii usterek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" t="1371" r="3129" b="1011"/>
                    <a:stretch/>
                  </pic:blipFill>
                  <pic:spPr bwMode="auto">
                    <a:xfrm>
                      <a:off x="0" y="0"/>
                      <a:ext cx="5559857" cy="377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EAB" w:rsidRDefault="00567BCA" w:rsidP="00567BCA">
      <w:pPr>
        <w:pStyle w:val="Legenda"/>
        <w:ind w:firstLine="0"/>
      </w:pPr>
      <w:r>
        <w:t>Rys. 4.</w:t>
      </w:r>
      <w:r w:rsidR="0030363F">
        <w:t>7</w:t>
      </w:r>
      <w:r>
        <w:t xml:space="preserve"> </w:t>
      </w:r>
      <w:r>
        <w:t>Widok wszystkich podstron kategorii dostępnych w aplikacji</w:t>
      </w:r>
    </w:p>
    <w:p w:rsidR="007B0142" w:rsidRPr="007B0142" w:rsidRDefault="007B0142" w:rsidP="007B0142">
      <w:pPr>
        <w:rPr>
          <w:lang w:eastAsia="en-US"/>
        </w:rPr>
      </w:pPr>
    </w:p>
    <w:p w:rsidR="00567BCA" w:rsidRDefault="003B494D" w:rsidP="007B0142">
      <w:pPr>
        <w:pStyle w:val="Nagwek2"/>
      </w:pPr>
      <w:bookmarkStart w:id="29" w:name="_Toc24843347"/>
      <w:r>
        <w:t>Lista usterek w ramach wybranej kategorii i podkategorii</w:t>
      </w:r>
      <w:bookmarkEnd w:id="29"/>
    </w:p>
    <w:p w:rsidR="00804020" w:rsidRDefault="00804020" w:rsidP="00D871A8">
      <w:pPr>
        <w:ind w:left="432"/>
        <w:jc w:val="both"/>
        <w:rPr>
          <w:lang w:eastAsia="en-US"/>
        </w:rPr>
      </w:pPr>
      <w:r>
        <w:rPr>
          <w:lang w:eastAsia="en-US"/>
        </w:rPr>
        <w:t>Kliknięcie w kafelek wybranej podkategorii, po uprzednio zdefiniowanej kategorii</w:t>
      </w:r>
      <w:r w:rsidR="008C082C">
        <w:rPr>
          <w:lang w:eastAsia="en-US"/>
        </w:rPr>
        <w:t>,</w:t>
      </w:r>
      <w:r>
        <w:rPr>
          <w:lang w:eastAsia="en-US"/>
        </w:rPr>
        <w:t xml:space="preserve"> </w:t>
      </w:r>
    </w:p>
    <w:p w:rsidR="00567BCA" w:rsidRDefault="00804020" w:rsidP="00D871A8">
      <w:pPr>
        <w:jc w:val="both"/>
        <w:rPr>
          <w:lang w:eastAsia="en-US"/>
        </w:rPr>
      </w:pPr>
      <w:r>
        <w:rPr>
          <w:lang w:eastAsia="en-US"/>
        </w:rPr>
        <w:t xml:space="preserve">przeniesie użytkownika do </w:t>
      </w:r>
      <w:r w:rsidR="00114476">
        <w:rPr>
          <w:lang w:eastAsia="en-US"/>
        </w:rPr>
        <w:t>zakładki</w:t>
      </w:r>
      <w:r>
        <w:rPr>
          <w:lang w:eastAsia="en-US"/>
        </w:rPr>
        <w:t xml:space="preserve"> z listą awarii mieszczących się w zadanym zakresie</w:t>
      </w:r>
      <w:r w:rsidR="008C082C">
        <w:rPr>
          <w:lang w:eastAsia="en-US"/>
        </w:rPr>
        <w:t xml:space="preserve"> (rys. </w:t>
      </w:r>
      <w:r w:rsidR="007F3DBA">
        <w:rPr>
          <w:lang w:eastAsia="en-US"/>
        </w:rPr>
        <w:t>4</w:t>
      </w:r>
      <w:r w:rsidR="008C082C">
        <w:rPr>
          <w:lang w:eastAsia="en-US"/>
        </w:rPr>
        <w:t>.</w:t>
      </w:r>
      <w:r w:rsidR="00DC5648">
        <w:rPr>
          <w:lang w:eastAsia="en-US"/>
        </w:rPr>
        <w:t>9</w:t>
      </w:r>
      <w:r w:rsidR="008C082C">
        <w:rPr>
          <w:lang w:eastAsia="en-US"/>
        </w:rPr>
        <w:t>)</w:t>
      </w:r>
      <w:r>
        <w:rPr>
          <w:lang w:eastAsia="en-US"/>
        </w:rPr>
        <w:t>.</w:t>
      </w:r>
      <w:r w:rsidR="008C082C">
        <w:rPr>
          <w:lang w:eastAsia="en-US"/>
        </w:rPr>
        <w:t xml:space="preserve"> </w:t>
      </w:r>
      <w:r w:rsidR="00A7200D">
        <w:rPr>
          <w:lang w:eastAsia="en-US"/>
        </w:rPr>
        <w:t xml:space="preserve">Na samej górze </w:t>
      </w:r>
      <w:r w:rsidR="005C3989">
        <w:rPr>
          <w:lang w:eastAsia="en-US"/>
        </w:rPr>
        <w:t xml:space="preserve">interfejsu </w:t>
      </w:r>
      <w:r w:rsidR="00A7200D">
        <w:rPr>
          <w:lang w:eastAsia="en-US"/>
        </w:rPr>
        <w:t>tej podstrony, klient widzi</w:t>
      </w:r>
      <w:r w:rsidR="00FC016B">
        <w:rPr>
          <w:lang w:eastAsia="en-US"/>
        </w:rPr>
        <w:t xml:space="preserve"> </w:t>
      </w:r>
      <w:r w:rsidR="00C85056">
        <w:rPr>
          <w:lang w:eastAsia="en-US"/>
        </w:rPr>
        <w:t xml:space="preserve">podpisane </w:t>
      </w:r>
      <w:r w:rsidR="00FC016B">
        <w:rPr>
          <w:lang w:eastAsia="en-US"/>
        </w:rPr>
        <w:t>miniaturki</w:t>
      </w:r>
      <w:r w:rsidR="00C85056">
        <w:rPr>
          <w:lang w:eastAsia="en-US"/>
        </w:rPr>
        <w:t xml:space="preserve"> </w:t>
      </w:r>
      <w:r w:rsidR="00FC016B">
        <w:rPr>
          <w:lang w:eastAsia="en-US"/>
        </w:rPr>
        <w:t xml:space="preserve">wybranych przed chwilą </w:t>
      </w:r>
      <w:r w:rsidR="00114476">
        <w:rPr>
          <w:lang w:eastAsia="en-US"/>
        </w:rPr>
        <w:t>sekcji</w:t>
      </w:r>
      <w:r w:rsidR="00C85056">
        <w:rPr>
          <w:lang w:eastAsia="en-US"/>
        </w:rPr>
        <w:t xml:space="preserve"> </w:t>
      </w:r>
      <w:r w:rsidR="00C85056">
        <w:rPr>
          <w:lang w:eastAsia="en-US"/>
        </w:rPr>
        <w:t xml:space="preserve">(rys. </w:t>
      </w:r>
      <w:r w:rsidR="007F3DBA">
        <w:rPr>
          <w:lang w:eastAsia="en-US"/>
        </w:rPr>
        <w:t>4</w:t>
      </w:r>
      <w:r w:rsidR="00C85056">
        <w:rPr>
          <w:lang w:eastAsia="en-US"/>
        </w:rPr>
        <w:t>.</w:t>
      </w:r>
      <w:r w:rsidR="00612F2B">
        <w:rPr>
          <w:lang w:eastAsia="en-US"/>
        </w:rPr>
        <w:t>8</w:t>
      </w:r>
      <w:r w:rsidR="00C85056">
        <w:rPr>
          <w:lang w:eastAsia="en-US"/>
        </w:rPr>
        <w:t>)</w:t>
      </w:r>
      <w:r w:rsidR="00114476">
        <w:rPr>
          <w:lang w:eastAsia="en-US"/>
        </w:rPr>
        <w:t>, co sprawia, że w każdym momencie może sprawdzić, gdzie się obecnie znajduje.</w:t>
      </w:r>
      <w:r w:rsidR="00DC5648">
        <w:rPr>
          <w:lang w:eastAsia="en-US"/>
        </w:rPr>
        <w:t xml:space="preserve"> Poniżej</w:t>
      </w:r>
      <w:r w:rsidR="005C3989">
        <w:rPr>
          <w:lang w:eastAsia="en-US"/>
        </w:rPr>
        <w:t xml:space="preserve"> obecny jest przycisk </w:t>
      </w:r>
      <w:r w:rsidR="005C3989">
        <w:rPr>
          <w:i/>
          <w:iCs/>
          <w:lang w:eastAsia="en-US"/>
        </w:rPr>
        <w:t>Powrót</w:t>
      </w:r>
      <w:r w:rsidR="005C3989">
        <w:rPr>
          <w:lang w:eastAsia="en-US"/>
        </w:rPr>
        <w:t xml:space="preserve"> cofający użytkownika z powrotem do wyboru podkategorii.</w:t>
      </w:r>
    </w:p>
    <w:p w:rsidR="009F5BE3" w:rsidRDefault="009F5BE3" w:rsidP="007F3DBA">
      <w:pPr>
        <w:jc w:val="center"/>
        <w:rPr>
          <w:lang w:eastAsia="en-US"/>
        </w:rPr>
      </w:pPr>
    </w:p>
    <w:p w:rsidR="007F3DBA" w:rsidRDefault="006D43E3" w:rsidP="007F3DBA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581298" cy="1517716"/>
            <wp:effectExtent l="0" t="0" r="381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ys. 4.8 Miniaturki wybranych sekcji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943" cy="153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E3" w:rsidRDefault="006D43E3" w:rsidP="006D43E3">
      <w:pPr>
        <w:pStyle w:val="Legenda"/>
        <w:ind w:firstLine="0"/>
      </w:pPr>
      <w:r>
        <w:t>Rys. 4.</w:t>
      </w:r>
      <w:r>
        <w:t>8</w:t>
      </w:r>
      <w:r>
        <w:t xml:space="preserve"> </w:t>
      </w:r>
      <w:r>
        <w:t>Miniaturki wybranych sekcji</w:t>
      </w:r>
    </w:p>
    <w:p w:rsidR="006D43E3" w:rsidRDefault="006D43E3" w:rsidP="007F3DBA">
      <w:pPr>
        <w:jc w:val="center"/>
        <w:rPr>
          <w:lang w:eastAsia="en-US"/>
        </w:rPr>
      </w:pPr>
    </w:p>
    <w:p w:rsidR="007F3DBA" w:rsidRDefault="007F3DBA" w:rsidP="007F3DBA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4731130" cy="4969435"/>
            <wp:effectExtent l="0" t="0" r="0" b="0"/>
            <wp:docPr id="32" name="Obraz 32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Zrzut ekranu 2019-11-16 o 22.37.36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" t="1130" r="1322" b="1159"/>
                    <a:stretch/>
                  </pic:blipFill>
                  <pic:spPr bwMode="auto">
                    <a:xfrm>
                      <a:off x="0" y="0"/>
                      <a:ext cx="4749740" cy="498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E6E" w:rsidRDefault="00076E6E" w:rsidP="00076E6E">
      <w:pPr>
        <w:pStyle w:val="Legenda"/>
        <w:ind w:firstLine="0"/>
      </w:pPr>
      <w:r>
        <w:t>Rys. 4.</w:t>
      </w:r>
      <w:r>
        <w:t>9 Lista usterek w ramach wybranej kategorii i podkategorii</w:t>
      </w:r>
    </w:p>
    <w:p w:rsidR="00076E6E" w:rsidRDefault="00076E6E" w:rsidP="00AE1A76">
      <w:pPr>
        <w:rPr>
          <w:lang w:eastAsia="en-US"/>
        </w:rPr>
      </w:pPr>
    </w:p>
    <w:p w:rsidR="00AE1A76" w:rsidRDefault="00AE1A76" w:rsidP="00D871A8">
      <w:pPr>
        <w:ind w:firstLine="426"/>
        <w:jc w:val="both"/>
        <w:rPr>
          <w:lang w:eastAsia="en-US"/>
        </w:rPr>
      </w:pPr>
      <w:r>
        <w:rPr>
          <w:lang w:eastAsia="en-US"/>
        </w:rPr>
        <w:t>Najważniejszą sekcją opisywanej podstrony jest lista dostępnych w wybranym zakresie usterek.</w:t>
      </w:r>
      <w:r w:rsidR="00202A14">
        <w:rPr>
          <w:lang w:eastAsia="en-US"/>
        </w:rPr>
        <w:t xml:space="preserve"> </w:t>
      </w:r>
      <w:r w:rsidR="00A94063">
        <w:rPr>
          <w:lang w:eastAsia="en-US"/>
        </w:rPr>
        <w:t xml:space="preserve">Wypisano je jedna pod drugą, w postaci prostokątnych kafelków. Każdy z nich zawiera tytuł danej awarii, a także </w:t>
      </w:r>
      <w:r w:rsidR="00A4439C">
        <w:rPr>
          <w:lang w:eastAsia="en-US"/>
        </w:rPr>
        <w:t xml:space="preserve">jej </w:t>
      </w:r>
      <w:r w:rsidR="00A94063">
        <w:rPr>
          <w:lang w:eastAsia="en-US"/>
        </w:rPr>
        <w:t>graficzny rozkład ocen pozytywnych i negatywnych</w:t>
      </w:r>
      <w:r w:rsidR="00A4439C">
        <w:rPr>
          <w:lang w:eastAsia="en-US"/>
        </w:rPr>
        <w:t>.</w:t>
      </w:r>
      <w:r w:rsidR="000178E7">
        <w:rPr>
          <w:lang w:eastAsia="en-US"/>
        </w:rPr>
        <w:t xml:space="preserve"> Dużo miejsca w centralnym punkcie kafelka poświęcono przyciskowi </w:t>
      </w:r>
      <w:r w:rsidR="000178E7">
        <w:rPr>
          <w:i/>
          <w:iCs/>
          <w:lang w:eastAsia="en-US"/>
        </w:rPr>
        <w:t>Zobacz</w:t>
      </w:r>
      <w:r w:rsidR="001D6A98">
        <w:rPr>
          <w:lang w:eastAsia="en-US"/>
        </w:rPr>
        <w:t>. Po jego kliknięciu system przeniesie użytkownika do porad „krok po kroku” dla wybranej usterki domowej.</w:t>
      </w:r>
    </w:p>
    <w:p w:rsidR="00D26D9F" w:rsidRDefault="00D26D9F" w:rsidP="00D871A8">
      <w:pPr>
        <w:ind w:firstLine="426"/>
        <w:jc w:val="both"/>
        <w:rPr>
          <w:lang w:eastAsia="en-US"/>
        </w:rPr>
      </w:pPr>
      <w:r>
        <w:rPr>
          <w:lang w:eastAsia="en-US"/>
        </w:rPr>
        <w:t xml:space="preserve">Istotnym elementem zakładki z listą problemów jest jeszcze pole tekstowe z podpisem </w:t>
      </w:r>
      <w:r>
        <w:rPr>
          <w:i/>
          <w:iCs/>
          <w:lang w:eastAsia="en-US"/>
        </w:rPr>
        <w:t>Znajdź swoją usterkę</w:t>
      </w:r>
      <w:r w:rsidR="00135C61">
        <w:rPr>
          <w:i/>
          <w:iCs/>
          <w:lang w:eastAsia="en-US"/>
        </w:rPr>
        <w:t xml:space="preserve"> </w:t>
      </w:r>
      <w:r w:rsidR="00135C61">
        <w:rPr>
          <w:lang w:eastAsia="en-US"/>
        </w:rPr>
        <w:t>(rys. 4.10)</w:t>
      </w:r>
      <w:r>
        <w:rPr>
          <w:lang w:eastAsia="en-US"/>
        </w:rPr>
        <w:t>.</w:t>
      </w:r>
      <w:r w:rsidR="008E7B11">
        <w:rPr>
          <w:lang w:eastAsia="en-US"/>
        </w:rPr>
        <w:t xml:space="preserve"> Użytkownik opcjonalnie może przefiltrować wyniki w danej</w:t>
      </w:r>
      <w:r>
        <w:rPr>
          <w:lang w:eastAsia="en-US"/>
        </w:rPr>
        <w:t xml:space="preserve"> </w:t>
      </w:r>
      <w:r w:rsidR="008E7B11">
        <w:rPr>
          <w:lang w:eastAsia="en-US"/>
        </w:rPr>
        <w:t xml:space="preserve">podkategorii, jeszcze bardziej zawężając wyświetlane usterki. </w:t>
      </w:r>
      <w:r w:rsidR="00D41C02">
        <w:rPr>
          <w:lang w:eastAsia="en-US"/>
        </w:rPr>
        <w:t xml:space="preserve">Po wpisaniu w polu tekstowym pierwszego znaku, aplikacja automatycznie wysyła zapytanie do bazy danych o przesłanie wyników wyszukiwania. </w:t>
      </w:r>
      <w:r w:rsidR="003E380E">
        <w:rPr>
          <w:lang w:eastAsia="en-US"/>
        </w:rPr>
        <w:t xml:space="preserve">Użytkownik jest informowany o tym procesie animacją z napisem </w:t>
      </w:r>
      <w:r w:rsidR="003E380E">
        <w:rPr>
          <w:i/>
          <w:iCs/>
          <w:lang w:eastAsia="en-US"/>
        </w:rPr>
        <w:t xml:space="preserve">Ładowanie </w:t>
      </w:r>
      <w:r w:rsidR="003E380E">
        <w:rPr>
          <w:lang w:eastAsia="en-US"/>
        </w:rPr>
        <w:t xml:space="preserve">(rys. 4.11), która znika niezwłocznie po pobraniu danych z bazy. Proces powtarza się po każdorazowej zmianie wartości w polu tekstowym </w:t>
      </w:r>
      <w:r w:rsidR="003E380E">
        <w:rPr>
          <w:i/>
          <w:iCs/>
          <w:lang w:eastAsia="en-US"/>
        </w:rPr>
        <w:t>Filtruj.</w:t>
      </w:r>
    </w:p>
    <w:p w:rsidR="003E380E" w:rsidRDefault="003E380E" w:rsidP="00AE1A76">
      <w:pPr>
        <w:ind w:firstLine="426"/>
        <w:rPr>
          <w:lang w:eastAsia="en-US"/>
        </w:rPr>
      </w:pPr>
    </w:p>
    <w:p w:rsidR="003E380E" w:rsidRDefault="00FE4EF2" w:rsidP="00391576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774784" cy="614829"/>
            <wp:effectExtent l="0" t="0" r="0" b="0"/>
            <wp:docPr id="34" name="Obraz 34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ys. 4.10 Pole tekstowe do filtrowania usterek w danej podkategorii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348" cy="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F2" w:rsidRDefault="00FE4EF2" w:rsidP="00EC32AC">
      <w:pPr>
        <w:pStyle w:val="Legenda"/>
        <w:ind w:firstLine="0"/>
      </w:pPr>
      <w:r>
        <w:t>Rys. 4.</w:t>
      </w:r>
      <w:r>
        <w:t>10</w:t>
      </w:r>
      <w:r>
        <w:t xml:space="preserve"> </w:t>
      </w:r>
      <w:r>
        <w:t>Pole tekstowe do filtrowania usterek w danej podkategorii</w:t>
      </w:r>
    </w:p>
    <w:p w:rsidR="00EC32AC" w:rsidRDefault="00EC32AC" w:rsidP="00EC32AC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4579887" cy="2353792"/>
            <wp:effectExtent l="0" t="0" r="5080" b="0"/>
            <wp:docPr id="37" name="Obraz 37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ys. 4.11 Animacja z napisem Ładowanie w oczekiwaniu na pobranie wyników z bazy danych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501" cy="236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71" w:rsidRPr="00C01571" w:rsidRDefault="00C01571" w:rsidP="00C01571">
      <w:pPr>
        <w:pStyle w:val="Legenda"/>
        <w:ind w:firstLine="0"/>
      </w:pPr>
      <w:r>
        <w:t>Rys. 4.1</w:t>
      </w:r>
      <w:r>
        <w:t>1</w:t>
      </w:r>
      <w:r>
        <w:t xml:space="preserve"> </w:t>
      </w:r>
      <w:r>
        <w:t xml:space="preserve">Animacja z napisem </w:t>
      </w:r>
      <w:r>
        <w:rPr>
          <w:i/>
          <w:iCs w:val="0"/>
        </w:rPr>
        <w:t>Ładowanie</w:t>
      </w:r>
      <w:r>
        <w:t xml:space="preserve"> w oczekiwaniu na pobranie wyników z bazy danych</w:t>
      </w:r>
    </w:p>
    <w:p w:rsidR="00EC32AC" w:rsidRDefault="00EC32AC" w:rsidP="00EC32AC">
      <w:pPr>
        <w:jc w:val="center"/>
        <w:rPr>
          <w:lang w:eastAsia="en-US"/>
        </w:rPr>
      </w:pPr>
    </w:p>
    <w:p w:rsidR="00D871A8" w:rsidRDefault="006C3DC3" w:rsidP="00041150">
      <w:pPr>
        <w:pStyle w:val="Nagwek2"/>
      </w:pPr>
      <w:bookmarkStart w:id="30" w:name="_Toc24843348"/>
      <w:r>
        <w:t>Porady „krok po kroku” dotyczące danej usterki</w:t>
      </w:r>
      <w:bookmarkEnd w:id="30"/>
    </w:p>
    <w:p w:rsidR="00260E2E" w:rsidRDefault="00260E2E" w:rsidP="00462923">
      <w:pPr>
        <w:ind w:left="432"/>
        <w:jc w:val="both"/>
        <w:rPr>
          <w:lang w:eastAsia="en-US"/>
        </w:rPr>
      </w:pPr>
      <w:r>
        <w:rPr>
          <w:lang w:eastAsia="en-US"/>
        </w:rPr>
        <w:t>Kluczową funkcjonalnością stworzonej aplikacji jest przeprowadzenie użytkownika</w:t>
      </w:r>
    </w:p>
    <w:p w:rsidR="00551AC8" w:rsidRDefault="00260E2E" w:rsidP="00462923">
      <w:pPr>
        <w:jc w:val="both"/>
        <w:rPr>
          <w:lang w:eastAsia="en-US"/>
        </w:rPr>
      </w:pPr>
      <w:r>
        <w:rPr>
          <w:lang w:eastAsia="en-US"/>
        </w:rPr>
        <w:t>„krok po kroku” po poradach</w:t>
      </w:r>
      <w:r w:rsidR="00F30151">
        <w:rPr>
          <w:lang w:eastAsia="en-US"/>
        </w:rPr>
        <w:t>,</w:t>
      </w:r>
      <w:r>
        <w:rPr>
          <w:lang w:eastAsia="en-US"/>
        </w:rPr>
        <w:t xml:space="preserve"> mających pomóc rozwiązać występującą awarię. </w:t>
      </w:r>
      <w:r w:rsidR="00E35453">
        <w:rPr>
          <w:lang w:eastAsia="en-US"/>
        </w:rPr>
        <w:t xml:space="preserve">Po przejściu do zakładki uprzednio wybranej usterki, </w:t>
      </w:r>
      <w:r w:rsidR="00186704">
        <w:rPr>
          <w:lang w:eastAsia="en-US"/>
        </w:rPr>
        <w:t>system od razu wyświetla klientowi pierwszą poradę</w:t>
      </w:r>
      <w:r w:rsidR="00AD3AC3">
        <w:rPr>
          <w:lang w:eastAsia="en-US"/>
        </w:rPr>
        <w:t xml:space="preserve"> (rys. 4.12)</w:t>
      </w:r>
      <w:r w:rsidR="00186704">
        <w:rPr>
          <w:lang w:eastAsia="en-US"/>
        </w:rPr>
        <w:t>.</w:t>
      </w:r>
      <w:r w:rsidR="003B6CCA">
        <w:rPr>
          <w:lang w:eastAsia="en-US"/>
        </w:rPr>
        <w:t xml:space="preserve"> Na samej górze widoczny jest tzw. </w:t>
      </w:r>
      <w:proofErr w:type="spellStart"/>
      <w:r w:rsidR="003B6CCA">
        <w:rPr>
          <w:lang w:eastAsia="en-US"/>
        </w:rPr>
        <w:t>stepper</w:t>
      </w:r>
      <w:proofErr w:type="spellEnd"/>
      <w:r w:rsidR="003B6CCA">
        <w:rPr>
          <w:lang w:eastAsia="en-US"/>
        </w:rPr>
        <w:t>, czyli pasek postępu informujący użytkownika</w:t>
      </w:r>
      <w:r w:rsidR="004A7AD9">
        <w:rPr>
          <w:lang w:eastAsia="en-US"/>
        </w:rPr>
        <w:t>,</w:t>
      </w:r>
      <w:r w:rsidR="003B6CCA">
        <w:rPr>
          <w:lang w:eastAsia="en-US"/>
        </w:rPr>
        <w:t xml:space="preserve"> ile porad dla danej awarii</w:t>
      </w:r>
      <w:r w:rsidR="00186704">
        <w:rPr>
          <w:lang w:eastAsia="en-US"/>
        </w:rPr>
        <w:t xml:space="preserve"> </w:t>
      </w:r>
      <w:r w:rsidR="003B6CCA">
        <w:rPr>
          <w:lang w:eastAsia="en-US"/>
        </w:rPr>
        <w:t>posiada aplikacja</w:t>
      </w:r>
      <w:r w:rsidR="003B6CCA">
        <w:rPr>
          <w:lang w:eastAsia="en-US"/>
        </w:rPr>
        <w:t xml:space="preserve"> oraz na stronie</w:t>
      </w:r>
      <w:r w:rsidR="004D4F5B">
        <w:rPr>
          <w:lang w:eastAsia="en-US"/>
        </w:rPr>
        <w:t>,</w:t>
      </w:r>
      <w:r w:rsidR="003B6CCA">
        <w:rPr>
          <w:lang w:eastAsia="en-US"/>
        </w:rPr>
        <w:t xml:space="preserve"> której obecnie się znajduje.</w:t>
      </w:r>
      <w:r w:rsidR="004A7AD9">
        <w:rPr>
          <w:lang w:eastAsia="en-US"/>
        </w:rPr>
        <w:t xml:space="preserve"> Poniżej, pogrubioną zieloną czcionką umieszczono nazwę wybranej usterki</w:t>
      </w:r>
      <w:r w:rsidR="00C87801">
        <w:rPr>
          <w:lang w:eastAsia="en-US"/>
        </w:rPr>
        <w:t xml:space="preserve">, a także przycisk </w:t>
      </w:r>
      <w:r w:rsidR="00C87801">
        <w:rPr>
          <w:i/>
          <w:iCs/>
          <w:lang w:eastAsia="en-US"/>
        </w:rPr>
        <w:t>Powrót</w:t>
      </w:r>
      <w:r w:rsidR="004A7AD9">
        <w:rPr>
          <w:lang w:eastAsia="en-US"/>
        </w:rPr>
        <w:t>.</w:t>
      </w:r>
      <w:r w:rsidR="001F496D">
        <w:rPr>
          <w:lang w:eastAsia="en-US"/>
        </w:rPr>
        <w:t xml:space="preserve"> </w:t>
      </w:r>
      <w:r w:rsidR="00F30151">
        <w:rPr>
          <w:lang w:eastAsia="en-US"/>
        </w:rPr>
        <w:t xml:space="preserve">Karta z pierwszą poradą zawiera tytuł wraz z numerem kroku, opis </w:t>
      </w:r>
      <w:r w:rsidR="00E43172">
        <w:rPr>
          <w:lang w:eastAsia="en-US"/>
        </w:rPr>
        <w:t>i</w:t>
      </w:r>
      <w:r w:rsidR="00F30151">
        <w:rPr>
          <w:lang w:eastAsia="en-US"/>
        </w:rPr>
        <w:t xml:space="preserve"> zdjęcie. </w:t>
      </w:r>
      <w:r w:rsidR="00E43172">
        <w:rPr>
          <w:lang w:eastAsia="en-US"/>
        </w:rPr>
        <w:t xml:space="preserve">Na samym dole widoczny jest jeszcze przycisk </w:t>
      </w:r>
      <w:r w:rsidR="00E43172">
        <w:rPr>
          <w:i/>
          <w:iCs/>
          <w:lang w:eastAsia="en-US"/>
        </w:rPr>
        <w:t>Następny krok</w:t>
      </w:r>
      <w:r w:rsidR="00E43172">
        <w:rPr>
          <w:lang w:eastAsia="en-US"/>
        </w:rPr>
        <w:t>. Po jego kliknięciu, aplikacja wyświetli użytkownikowi kolejną poradę. Ten sam efekt zostanie osiągnięty po naciśnięciu drugiego punktu na pasku postępu.</w:t>
      </w:r>
    </w:p>
    <w:p w:rsidR="007B082D" w:rsidRPr="00E43172" w:rsidRDefault="007B082D" w:rsidP="00260E2E">
      <w:pPr>
        <w:rPr>
          <w:lang w:eastAsia="en-US"/>
        </w:rPr>
      </w:pPr>
    </w:p>
    <w:p w:rsidR="001F496D" w:rsidRDefault="001F496D" w:rsidP="00260E2E">
      <w:pPr>
        <w:rPr>
          <w:lang w:eastAsia="en-US"/>
        </w:rPr>
      </w:pPr>
    </w:p>
    <w:p w:rsidR="001F496D" w:rsidRDefault="001F496D" w:rsidP="001F496D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035930" cy="3110669"/>
            <wp:effectExtent l="0" t="0" r="0" b="1270"/>
            <wp:docPr id="38" name="Obraz 38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ys. 4.12 Widok pierwszej porady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" t="5091" r="3180" b="6270"/>
                    <a:stretch/>
                  </pic:blipFill>
                  <pic:spPr bwMode="auto">
                    <a:xfrm>
                      <a:off x="0" y="0"/>
                      <a:ext cx="5107495" cy="315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96D" w:rsidRPr="00C01571" w:rsidRDefault="001F496D" w:rsidP="001F496D">
      <w:pPr>
        <w:pStyle w:val="Legenda"/>
        <w:ind w:firstLine="0"/>
      </w:pPr>
      <w:r>
        <w:t>Rys. 4.1</w:t>
      </w:r>
      <w:r>
        <w:t>2</w:t>
      </w:r>
      <w:r>
        <w:t xml:space="preserve"> </w:t>
      </w:r>
      <w:r>
        <w:t>Widok pierwszej porady</w:t>
      </w:r>
    </w:p>
    <w:p w:rsidR="001172DF" w:rsidRDefault="007B082D" w:rsidP="00462923">
      <w:pPr>
        <w:ind w:firstLine="426"/>
        <w:jc w:val="both"/>
        <w:rPr>
          <w:lang w:eastAsia="en-US"/>
        </w:rPr>
      </w:pPr>
      <w:r>
        <w:rPr>
          <w:lang w:eastAsia="en-US"/>
        </w:rPr>
        <w:lastRenderedPageBreak/>
        <w:t xml:space="preserve">Widok kolejnego kroku jest analogiczny do pierwszego, z tą różnicą, że w ramach podążania za następnymi poradami, pasek postępu </w:t>
      </w:r>
      <w:proofErr w:type="spellStart"/>
      <w:r w:rsidRPr="007B082D">
        <w:rPr>
          <w:lang w:eastAsia="en-US"/>
        </w:rPr>
        <w:t>zakolorowuje</w:t>
      </w:r>
      <w:proofErr w:type="spellEnd"/>
      <w:r>
        <w:rPr>
          <w:lang w:eastAsia="en-US"/>
        </w:rPr>
        <w:t xml:space="preserve"> się</w:t>
      </w:r>
      <w:r w:rsidR="008A3F5E">
        <w:rPr>
          <w:lang w:eastAsia="en-US"/>
        </w:rPr>
        <w:t xml:space="preserve"> (rys. 4.13)</w:t>
      </w:r>
      <w:r>
        <w:rPr>
          <w:lang w:eastAsia="en-US"/>
        </w:rPr>
        <w:t xml:space="preserve">. </w:t>
      </w:r>
      <w:r w:rsidR="008B2F42">
        <w:rPr>
          <w:lang w:eastAsia="en-US"/>
        </w:rPr>
        <w:t>Taki stan informuje odbiorcę, jaka część rozwiązań została już przez niego przeczytana, a ile zostało do końca.</w:t>
      </w:r>
      <w:r w:rsidR="00C87801">
        <w:rPr>
          <w:lang w:eastAsia="en-US"/>
        </w:rPr>
        <w:t xml:space="preserve"> Drugą istotną zmianą, jest pojawienie się na samym dole przycisku </w:t>
      </w:r>
      <w:r w:rsidR="00C87801">
        <w:rPr>
          <w:i/>
          <w:iCs/>
          <w:lang w:eastAsia="en-US"/>
        </w:rPr>
        <w:t>Poprzedni krok</w:t>
      </w:r>
      <w:r w:rsidR="00C87801">
        <w:rPr>
          <w:lang w:eastAsia="en-US"/>
        </w:rPr>
        <w:t xml:space="preserve">. </w:t>
      </w:r>
      <w:r w:rsidR="00365DE5">
        <w:rPr>
          <w:lang w:eastAsia="en-US"/>
        </w:rPr>
        <w:t xml:space="preserve">Pozwala to użytkownikowi łatwo nawigować pomiędzy poradami. Alternatywnie, można to zrobić klikając na wybrane punkty </w:t>
      </w:r>
      <w:proofErr w:type="spellStart"/>
      <w:r w:rsidR="00365DE5">
        <w:rPr>
          <w:lang w:eastAsia="en-US"/>
        </w:rPr>
        <w:t>steppera</w:t>
      </w:r>
      <w:proofErr w:type="spellEnd"/>
      <w:r w:rsidR="00365DE5">
        <w:rPr>
          <w:lang w:eastAsia="en-US"/>
        </w:rPr>
        <w:t>.</w:t>
      </w:r>
      <w:r w:rsidR="006700DF">
        <w:rPr>
          <w:lang w:eastAsia="en-US"/>
        </w:rPr>
        <w:t xml:space="preserve"> </w:t>
      </w:r>
      <w:r w:rsidR="00967105">
        <w:rPr>
          <w:lang w:eastAsia="en-US"/>
        </w:rPr>
        <w:t xml:space="preserve">Na podstronie ostatniej porady zamiast przycisku </w:t>
      </w:r>
      <w:r w:rsidR="00967105">
        <w:rPr>
          <w:i/>
          <w:iCs/>
          <w:lang w:eastAsia="en-US"/>
        </w:rPr>
        <w:t>Następny krok</w:t>
      </w:r>
      <w:r w:rsidR="00967105">
        <w:rPr>
          <w:lang w:eastAsia="en-US"/>
        </w:rPr>
        <w:t xml:space="preserve">, system generuje </w:t>
      </w:r>
      <w:r w:rsidR="00967105">
        <w:rPr>
          <w:i/>
          <w:iCs/>
          <w:lang w:eastAsia="en-US"/>
        </w:rPr>
        <w:t xml:space="preserve">Oceń poradę </w:t>
      </w:r>
      <w:r w:rsidR="00967105">
        <w:rPr>
          <w:lang w:eastAsia="en-US"/>
        </w:rPr>
        <w:t>(rys. 4.14).</w:t>
      </w:r>
      <w:r w:rsidR="00E8666D">
        <w:rPr>
          <w:lang w:eastAsia="en-US"/>
        </w:rPr>
        <w:t xml:space="preserve"> Jest to informacja od aplikacji, że nie ma już więcej rozwiązań, a klient opcjonalnie może jeszcze ocenić przydatność przeczytanego właśnie te</w:t>
      </w:r>
      <w:r w:rsidR="00EB5C69">
        <w:rPr>
          <w:lang w:eastAsia="en-US"/>
        </w:rPr>
        <w:t>kstu.</w:t>
      </w:r>
    </w:p>
    <w:p w:rsidR="00E9554D" w:rsidRDefault="00E9554D" w:rsidP="007B082D">
      <w:pPr>
        <w:ind w:firstLine="426"/>
        <w:rPr>
          <w:lang w:eastAsia="en-US"/>
        </w:rPr>
      </w:pPr>
    </w:p>
    <w:p w:rsidR="001172DF" w:rsidRDefault="001172DF" w:rsidP="007B082D">
      <w:pPr>
        <w:ind w:firstLine="426"/>
        <w:rPr>
          <w:lang w:eastAsia="en-US"/>
        </w:rPr>
      </w:pPr>
    </w:p>
    <w:p w:rsidR="001F496D" w:rsidRDefault="00E9554D" w:rsidP="00E9554D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647975" cy="2833141"/>
            <wp:effectExtent l="0" t="0" r="635" b="0"/>
            <wp:docPr id="41" name="Obraz 4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ys. 4.13 Widok następnej porady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" t="2430" r="2720" b="5001"/>
                    <a:stretch/>
                  </pic:blipFill>
                  <pic:spPr bwMode="auto">
                    <a:xfrm>
                      <a:off x="0" y="0"/>
                      <a:ext cx="4675980" cy="285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4D" w:rsidRPr="00C01571" w:rsidRDefault="00E9554D" w:rsidP="00E9554D">
      <w:pPr>
        <w:pStyle w:val="Legenda"/>
        <w:ind w:firstLine="0"/>
      </w:pPr>
      <w:r>
        <w:t>Rys. 4.1</w:t>
      </w:r>
      <w:r>
        <w:t>3</w:t>
      </w:r>
      <w:r>
        <w:t xml:space="preserve"> Widok </w:t>
      </w:r>
      <w:r>
        <w:t>następnej</w:t>
      </w:r>
      <w:r>
        <w:t xml:space="preserve"> porady</w:t>
      </w:r>
    </w:p>
    <w:p w:rsidR="00E9554D" w:rsidRDefault="00E9554D" w:rsidP="00E9554D">
      <w:pPr>
        <w:jc w:val="center"/>
        <w:rPr>
          <w:lang w:eastAsia="en-US"/>
        </w:rPr>
      </w:pPr>
    </w:p>
    <w:p w:rsidR="00E9554D" w:rsidRDefault="00E9554D" w:rsidP="00E9554D">
      <w:pPr>
        <w:jc w:val="center"/>
        <w:rPr>
          <w:lang w:eastAsia="en-US"/>
        </w:rPr>
      </w:pPr>
    </w:p>
    <w:p w:rsidR="00E9554D" w:rsidRDefault="00E9554D" w:rsidP="00E9554D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613765" cy="3083814"/>
            <wp:effectExtent l="0" t="0" r="0" b="2540"/>
            <wp:docPr id="42" name="Obraz 42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ys. 4.14 Widok ostatniej porady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2907" r="3050" b="4718"/>
                    <a:stretch/>
                  </pic:blipFill>
                  <pic:spPr bwMode="auto">
                    <a:xfrm>
                      <a:off x="0" y="0"/>
                      <a:ext cx="4641737" cy="310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4D" w:rsidRDefault="00E9554D" w:rsidP="004D4F5B">
      <w:pPr>
        <w:pStyle w:val="Legenda"/>
        <w:ind w:firstLine="0"/>
      </w:pPr>
      <w:r>
        <w:t>Rys. 4.1</w:t>
      </w:r>
      <w:r>
        <w:t>4</w:t>
      </w:r>
      <w:r>
        <w:t xml:space="preserve"> Widok </w:t>
      </w:r>
      <w:r>
        <w:t>ostatniej</w:t>
      </w:r>
      <w:r>
        <w:t xml:space="preserve"> porady</w:t>
      </w:r>
    </w:p>
    <w:p w:rsidR="004D4F5B" w:rsidRDefault="00A361F7" w:rsidP="00462923">
      <w:pPr>
        <w:ind w:firstLine="426"/>
        <w:jc w:val="both"/>
        <w:rPr>
          <w:lang w:eastAsia="en-US"/>
        </w:rPr>
      </w:pPr>
      <w:r>
        <w:rPr>
          <w:lang w:eastAsia="en-US"/>
        </w:rPr>
        <w:lastRenderedPageBreak/>
        <w:t xml:space="preserve">Jeśli użytkownik zdecyduje się kliknąć w przycisk </w:t>
      </w:r>
      <w:r>
        <w:rPr>
          <w:i/>
          <w:iCs/>
          <w:lang w:eastAsia="en-US"/>
        </w:rPr>
        <w:t>Oceń poradę</w:t>
      </w:r>
      <w:r w:rsidR="006A787F">
        <w:rPr>
          <w:lang w:eastAsia="en-US"/>
        </w:rPr>
        <w:t xml:space="preserve">, system </w:t>
      </w:r>
      <w:proofErr w:type="spellStart"/>
      <w:r w:rsidR="006A787F">
        <w:rPr>
          <w:lang w:eastAsia="en-US"/>
        </w:rPr>
        <w:t>wyrenderuje</w:t>
      </w:r>
      <w:proofErr w:type="spellEnd"/>
      <w:r w:rsidR="006A787F">
        <w:rPr>
          <w:lang w:eastAsia="en-US"/>
        </w:rPr>
        <w:t xml:space="preserve"> proste okno z pytaniem czy dan</w:t>
      </w:r>
      <w:r w:rsidR="001A1F35">
        <w:rPr>
          <w:lang w:eastAsia="en-US"/>
        </w:rPr>
        <w:t>e rozwiązania okazały się pomocne (rys.4.15)</w:t>
      </w:r>
      <w:r w:rsidR="006A787F">
        <w:rPr>
          <w:lang w:eastAsia="en-US"/>
        </w:rPr>
        <w:t>. Klient ma do wyboru</w:t>
      </w:r>
      <w:r w:rsidR="001A1F35">
        <w:rPr>
          <w:lang w:eastAsia="en-US"/>
        </w:rPr>
        <w:t xml:space="preserve"> łapkę w górę</w:t>
      </w:r>
      <w:r w:rsidR="00D94184">
        <w:rPr>
          <w:lang w:eastAsia="en-US"/>
        </w:rPr>
        <w:t xml:space="preserve"> oraz w dół, które intuicyjnie oznaczają, że porada była przydatna lub nie.</w:t>
      </w:r>
      <w:r w:rsidR="001F4B55">
        <w:rPr>
          <w:lang w:eastAsia="en-US"/>
        </w:rPr>
        <w:t xml:space="preserve"> Po najechaniu kursorem myszy na dany symbol, system koloruje go na zielono albo czerwono, co jeszcze raz podkreśla świadomość wyboru oceny użytkownika (rys. 4.16).</w:t>
      </w:r>
      <w:r w:rsidR="0093795E">
        <w:rPr>
          <w:lang w:eastAsia="en-US"/>
        </w:rPr>
        <w:t xml:space="preserve"> </w:t>
      </w:r>
    </w:p>
    <w:p w:rsidR="00AC7D9F" w:rsidRDefault="00AC7D9F" w:rsidP="00AC7D9F">
      <w:pPr>
        <w:ind w:firstLine="426"/>
        <w:jc w:val="center"/>
        <w:rPr>
          <w:lang w:eastAsia="en-US"/>
        </w:rPr>
      </w:pPr>
    </w:p>
    <w:p w:rsidR="00AC7D9F" w:rsidRDefault="00AC7D9F" w:rsidP="00AC7D9F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163836" cy="2145653"/>
            <wp:effectExtent l="0" t="0" r="1905" b="1270"/>
            <wp:docPr id="43" name="Obraz 43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ys. 4.15 Widok oceny rozwiązań danej awarii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807" cy="21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9F" w:rsidRDefault="00AC7D9F" w:rsidP="00AC7D9F">
      <w:pPr>
        <w:pStyle w:val="Legenda"/>
        <w:ind w:firstLine="0"/>
      </w:pPr>
      <w:r>
        <w:t>Rys. 4.1</w:t>
      </w:r>
      <w:r>
        <w:t>5</w:t>
      </w:r>
      <w:r>
        <w:t xml:space="preserve"> Widok </w:t>
      </w:r>
      <w:r>
        <w:t>oceny rozwiązań wybranej usterki</w:t>
      </w:r>
    </w:p>
    <w:p w:rsidR="007F6EC8" w:rsidRDefault="007F6EC8" w:rsidP="007F6EC8">
      <w:pPr>
        <w:rPr>
          <w:lang w:eastAsia="en-US"/>
        </w:rPr>
      </w:pPr>
    </w:p>
    <w:p w:rsidR="007F6EC8" w:rsidRDefault="007F6EC8" w:rsidP="007F6EC8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619381" cy="949142"/>
            <wp:effectExtent l="0" t="0" r="0" b="3810"/>
            <wp:docPr id="49" name="Obraz 49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ys. 4.16 Efekt po najechaniu kursorem myszki na daną ocenę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81" cy="9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C8" w:rsidRDefault="007F6EC8" w:rsidP="007F6EC8">
      <w:pPr>
        <w:pStyle w:val="Legenda"/>
        <w:ind w:firstLine="0"/>
      </w:pPr>
      <w:r>
        <w:t>Rys. 4.1</w:t>
      </w:r>
      <w:r>
        <w:t>6</w:t>
      </w:r>
      <w:r>
        <w:t xml:space="preserve"> </w:t>
      </w:r>
      <w:r>
        <w:t>Efekt po najechaniu kursorem myszy na wybraną ikonkę oceny</w:t>
      </w:r>
    </w:p>
    <w:p w:rsidR="00462923" w:rsidRDefault="00462923" w:rsidP="00462923">
      <w:pPr>
        <w:rPr>
          <w:lang w:eastAsia="en-US"/>
        </w:rPr>
      </w:pPr>
    </w:p>
    <w:p w:rsidR="00462923" w:rsidRPr="00462923" w:rsidRDefault="00462923" w:rsidP="00462923">
      <w:pPr>
        <w:ind w:firstLine="426"/>
        <w:jc w:val="both"/>
        <w:rPr>
          <w:lang w:eastAsia="en-US"/>
        </w:rPr>
      </w:pPr>
      <w:r>
        <w:rPr>
          <w:lang w:eastAsia="en-US"/>
        </w:rPr>
        <w:t>Po kliknięciu w wybraną łapkę, system wyświetla alert dziękujący użytkownikowi za dokonanie oceny</w:t>
      </w:r>
      <w:r w:rsidR="00FD1E15">
        <w:rPr>
          <w:lang w:eastAsia="en-US"/>
        </w:rPr>
        <w:t xml:space="preserve"> (rys.4.17)</w:t>
      </w:r>
      <w:r>
        <w:rPr>
          <w:lang w:eastAsia="en-US"/>
        </w:rPr>
        <w:t>. Jednocześnie jest ona zapisywana w bazie danych. Proces przeprowadzenia odbiorcy po rozwiązaniach danej usterki dobiega końca, a aplikacja przekierowuje go do podstrony, z której akcja była rozpoczęta. Teraz użytkownik może sprawdzić inną usterkę lub zakończyć interakcje z systemem.</w:t>
      </w:r>
    </w:p>
    <w:p w:rsidR="00F62EE7" w:rsidRPr="00F62EE7" w:rsidRDefault="00F62EE7" w:rsidP="00F62EE7">
      <w:pPr>
        <w:rPr>
          <w:lang w:eastAsia="en-US"/>
        </w:rPr>
      </w:pPr>
    </w:p>
    <w:p w:rsidR="007F6EC8" w:rsidRPr="007F6EC8" w:rsidRDefault="00F62EE7" w:rsidP="007F6EC8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034426" cy="2078966"/>
            <wp:effectExtent l="0" t="0" r="4445" b="4445"/>
            <wp:docPr id="50" name="Obraz 50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ys. 4.17 Alert dziękujący za ocenę pora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23" cy="20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E7" w:rsidRDefault="00F62EE7" w:rsidP="00F62EE7">
      <w:pPr>
        <w:pStyle w:val="Legenda"/>
        <w:ind w:firstLine="0"/>
      </w:pPr>
      <w:r>
        <w:t>Rys. 4.1</w:t>
      </w:r>
      <w:r w:rsidR="00FD1E15">
        <w:t>7</w:t>
      </w:r>
      <w:r>
        <w:t xml:space="preserve"> </w:t>
      </w:r>
      <w:r w:rsidR="00E73920">
        <w:t>Alert dziękujący użytkownikowi za ocenę porad dla danej usterki</w:t>
      </w:r>
    </w:p>
    <w:p w:rsidR="00AC7D9F" w:rsidRPr="00A361F7" w:rsidRDefault="00AC7D9F" w:rsidP="00AC7D9F">
      <w:pPr>
        <w:jc w:val="center"/>
        <w:rPr>
          <w:lang w:eastAsia="en-US"/>
        </w:rPr>
      </w:pPr>
    </w:p>
    <w:p w:rsidR="00633D80" w:rsidRDefault="00633D80" w:rsidP="00633D80">
      <w:pPr>
        <w:pStyle w:val="Nagwek1"/>
      </w:pPr>
      <w:bookmarkStart w:id="31" w:name="_Toc24843349"/>
      <w:r>
        <w:t>Implementacja</w:t>
      </w:r>
      <w:bookmarkEnd w:id="31"/>
    </w:p>
    <w:p w:rsidR="00633D80" w:rsidRDefault="00633D80" w:rsidP="00633D80">
      <w:pPr>
        <w:pStyle w:val="Nagwek1"/>
      </w:pPr>
      <w:bookmarkStart w:id="32" w:name="_Toc24843350"/>
      <w:r>
        <w:t>Testy</w:t>
      </w:r>
      <w:bookmarkEnd w:id="32"/>
    </w:p>
    <w:p w:rsidR="00633D80" w:rsidRPr="00633D80" w:rsidRDefault="00481F6B" w:rsidP="00633D80">
      <w:pPr>
        <w:pStyle w:val="Nagwek1"/>
      </w:pPr>
      <w:bookmarkStart w:id="33" w:name="_Toc24843351"/>
      <w:r>
        <w:t>Podsumowanie</w:t>
      </w:r>
      <w:bookmarkEnd w:id="33"/>
    </w:p>
    <w:p w:rsidR="00E525BA" w:rsidRPr="00D75077" w:rsidRDefault="00E525BA" w:rsidP="00131D12">
      <w:pPr>
        <w:pStyle w:val="WstepZakonczenie"/>
        <w:ind w:left="0" w:firstLine="0"/>
      </w:pPr>
      <w:bookmarkStart w:id="34" w:name="_Toc24843352"/>
      <w:r w:rsidRPr="00D75077">
        <w:t>Spis ilustracji</w:t>
      </w:r>
      <w:bookmarkEnd w:id="34"/>
    </w:p>
    <w:p w:rsidR="006D018B" w:rsidRDefault="006D018B" w:rsidP="006D018B">
      <w:r w:rsidRPr="006D018B">
        <w:t>Rys. 1.1 Procentowy udział polskich gospodarstw domowych posiadających wybrane przedmioty trwałego użytkowania w latach 2009-2015</w:t>
      </w:r>
    </w:p>
    <w:p w:rsidR="00590622" w:rsidRDefault="00590622" w:rsidP="006D018B">
      <w:r>
        <w:t xml:space="preserve">Rys. 1.2 </w:t>
      </w:r>
      <w:r w:rsidR="00B23E9C">
        <w:t xml:space="preserve">Średni wiek </w:t>
      </w:r>
      <w:r w:rsidR="00B23E9C" w:rsidRPr="0034668E">
        <w:t xml:space="preserve">(w latach) do momentu usterki lub całkowitego zepsucia wybranych </w:t>
      </w:r>
      <w:r w:rsidR="00B23E9C">
        <w:t>przedmiotów</w:t>
      </w:r>
      <w:r w:rsidR="00B23E9C" w:rsidRPr="0034668E">
        <w:t xml:space="preserve"> trwałego </w:t>
      </w:r>
      <w:r w:rsidR="00B23E9C">
        <w:t>użytkowania</w:t>
      </w:r>
      <w:r w:rsidR="00B23E9C" w:rsidRPr="0034668E">
        <w:t xml:space="preserve"> w latach 2004-2014</w:t>
      </w:r>
    </w:p>
    <w:p w:rsidR="00B23E9C" w:rsidRDefault="00B23E9C" w:rsidP="006D018B">
      <w:r>
        <w:t>Rys. 1.3 Internet w polskich gospodarstwach domowych w latach 2010-2018</w:t>
      </w:r>
    </w:p>
    <w:p w:rsidR="006829F1" w:rsidRDefault="006829F1" w:rsidP="006D018B">
      <w:pPr>
        <w:rPr>
          <w:i/>
          <w:iCs/>
        </w:rPr>
      </w:pPr>
      <w:r>
        <w:t>Rys</w:t>
      </w:r>
      <w:r w:rsidR="00DB1BA0">
        <w:t>.</w:t>
      </w:r>
      <w:r>
        <w:t xml:space="preserve"> 1.4 Strona główna aplikacji webowej </w:t>
      </w:r>
      <w:r>
        <w:rPr>
          <w:i/>
          <w:iCs/>
        </w:rPr>
        <w:t>Naprawek.pl</w:t>
      </w:r>
    </w:p>
    <w:p w:rsidR="006C586B" w:rsidRDefault="006C586B" w:rsidP="006D018B">
      <w:pPr>
        <w:rPr>
          <w:i/>
          <w:iCs/>
        </w:rPr>
      </w:pPr>
      <w:r>
        <w:t>Rys</w:t>
      </w:r>
      <w:r w:rsidR="00DB1BA0">
        <w:t>.</w:t>
      </w:r>
      <w:r>
        <w:t xml:space="preserve"> 1.5 Zakładka </w:t>
      </w:r>
      <w:r>
        <w:rPr>
          <w:i/>
          <w:iCs/>
        </w:rPr>
        <w:t>Porady</w:t>
      </w:r>
      <w:r>
        <w:t xml:space="preserve"> aplikacji webowej </w:t>
      </w:r>
      <w:r>
        <w:rPr>
          <w:i/>
          <w:iCs/>
        </w:rPr>
        <w:t>Naprawek.pl</w:t>
      </w:r>
    </w:p>
    <w:p w:rsidR="00DB1BA0" w:rsidRDefault="00DB1BA0" w:rsidP="006D018B">
      <w:pPr>
        <w:rPr>
          <w:i/>
          <w:iCs/>
        </w:rPr>
      </w:pPr>
      <w:r>
        <w:t xml:space="preserve">Rys. 1.6 Podstrona z konkretną poradą aplikacji webowej </w:t>
      </w:r>
      <w:r>
        <w:rPr>
          <w:i/>
          <w:iCs/>
        </w:rPr>
        <w:t>Naprawek.pl</w:t>
      </w:r>
    </w:p>
    <w:p w:rsidR="00131D12" w:rsidRDefault="00131D12" w:rsidP="006D018B">
      <w:r w:rsidRPr="00131D12">
        <w:t>Rys. 1.7 Strona główna aplikacji webowej Fachmistrz.pl</w:t>
      </w:r>
    </w:p>
    <w:p w:rsidR="00131D12" w:rsidRDefault="00131D12" w:rsidP="006D018B">
      <w:r w:rsidRPr="00131D12">
        <w:t>Rys. 1.8 Zakładka Poradniki aplikacji webowej Fachmistrz.pl</w:t>
      </w:r>
    </w:p>
    <w:p w:rsidR="00131D12" w:rsidRDefault="00131D12" w:rsidP="006D018B">
      <w:r w:rsidRPr="00131D12">
        <w:t>Rys. 1.9 Podstrona z konkretną poradą aplikacji webowej Fachmistrz.pl</w:t>
      </w:r>
    </w:p>
    <w:p w:rsidR="00131D12" w:rsidRDefault="00131D12" w:rsidP="006D018B">
      <w:r w:rsidRPr="00131D12">
        <w:t>Rys. 1.10 Strona główna aplikacji webowej North.pl</w:t>
      </w:r>
    </w:p>
    <w:p w:rsidR="00131D12" w:rsidRDefault="00131D12" w:rsidP="006D018B">
      <w:r w:rsidRPr="00131D12">
        <w:t>Rys. 1.11 Wyniki wyszukiwania porady w aplikacji webowej North.pl</w:t>
      </w:r>
    </w:p>
    <w:p w:rsidR="00131D12" w:rsidRDefault="00131D12" w:rsidP="00131D12">
      <w:r w:rsidRPr="00131D12">
        <w:t>Rys. 1.12 Podstrona z konkretną poradą aplikacji webowej North.pl</w:t>
      </w:r>
    </w:p>
    <w:p w:rsidR="008A250D" w:rsidRDefault="008A250D" w:rsidP="008A250D">
      <w:pPr>
        <w:rPr>
          <w:i/>
        </w:rPr>
      </w:pPr>
      <w:r w:rsidRPr="008A250D">
        <w:rPr>
          <w:iCs/>
        </w:rPr>
        <w:t>Rys. 1.1</w:t>
      </w:r>
      <w:r>
        <w:rPr>
          <w:iCs/>
        </w:rPr>
        <w:t>3</w:t>
      </w:r>
      <w:r w:rsidRPr="008A250D">
        <w:rPr>
          <w:iCs/>
        </w:rPr>
        <w:t xml:space="preserve"> Wyniki wyszukiwania problemu w wyszukiwarce internetowej </w:t>
      </w:r>
      <w:r w:rsidRPr="008A250D">
        <w:rPr>
          <w:i/>
        </w:rPr>
        <w:t>Google</w:t>
      </w:r>
    </w:p>
    <w:p w:rsidR="003C2CF6" w:rsidRDefault="003C2CF6" w:rsidP="003C2CF6">
      <w:pPr>
        <w:rPr>
          <w:iCs/>
        </w:rPr>
      </w:pPr>
      <w:r w:rsidRPr="003C2CF6">
        <w:rPr>
          <w:iCs/>
        </w:rPr>
        <w:t xml:space="preserve">Rys. 1.14 Przykładowe forum, które zostało zwrócone jako rezultat wyszukiwania danego problemu w </w:t>
      </w:r>
      <w:r w:rsidRPr="003C2CF6">
        <w:rPr>
          <w:i/>
          <w:iCs/>
        </w:rPr>
        <w:t>Google</w:t>
      </w:r>
      <w:r w:rsidRPr="003C2CF6">
        <w:rPr>
          <w:iCs/>
        </w:rPr>
        <w:t xml:space="preserve"> </w:t>
      </w:r>
    </w:p>
    <w:p w:rsidR="0078789A" w:rsidRDefault="0078789A" w:rsidP="003C2CF6">
      <w:pPr>
        <w:rPr>
          <w:iCs/>
        </w:rPr>
      </w:pPr>
      <w:r w:rsidRPr="0078789A">
        <w:rPr>
          <w:iCs/>
        </w:rPr>
        <w:t xml:space="preserve">Rys. 1.15 Wyniki ankiety na temat spełnienia kryteriów porównywalności przez istniejące na rynku </w:t>
      </w:r>
      <w:r w:rsidR="00F03DA6">
        <w:rPr>
          <w:iCs/>
        </w:rPr>
        <w:t>rozwiązania</w:t>
      </w:r>
    </w:p>
    <w:p w:rsidR="00390311" w:rsidRDefault="00390311" w:rsidP="003C2CF6">
      <w:pPr>
        <w:rPr>
          <w:iCs/>
        </w:rPr>
      </w:pPr>
      <w:r>
        <w:rPr>
          <w:iCs/>
        </w:rPr>
        <w:t xml:space="preserve">Rys. 2.1 Wyniki ankiety na temat właściwej kategoryzacji awarii </w:t>
      </w:r>
      <w:r w:rsidR="00DB47BA">
        <w:rPr>
          <w:iCs/>
        </w:rPr>
        <w:t>domowych</w:t>
      </w:r>
    </w:p>
    <w:p w:rsidR="004E6348" w:rsidRDefault="004E6348" w:rsidP="003C2CF6">
      <w:pPr>
        <w:rPr>
          <w:iCs/>
        </w:rPr>
      </w:pPr>
      <w:r w:rsidRPr="004E6348">
        <w:rPr>
          <w:iCs/>
        </w:rPr>
        <w:t>Rys. 2.2 Kategoryzacja awarii domowych stworzona przy pomocy przeprowadzonej ankiety</w:t>
      </w:r>
    </w:p>
    <w:p w:rsidR="00DB47BA" w:rsidRDefault="00DB47BA" w:rsidP="003C2CF6">
      <w:pPr>
        <w:rPr>
          <w:iCs/>
        </w:rPr>
      </w:pPr>
      <w:r>
        <w:rPr>
          <w:iCs/>
        </w:rPr>
        <w:t>Rys. 2.3 Diagram przypadków użycia projektowanej aplikacji</w:t>
      </w:r>
    </w:p>
    <w:p w:rsidR="00A355D1" w:rsidRDefault="00A355D1" w:rsidP="003C2CF6">
      <w:pPr>
        <w:rPr>
          <w:iCs/>
        </w:rPr>
      </w:pPr>
      <w:r>
        <w:rPr>
          <w:iCs/>
        </w:rPr>
        <w:t>Rys. 2.4 Uproszczona architektura systemu</w:t>
      </w:r>
    </w:p>
    <w:p w:rsidR="003432FB" w:rsidRPr="00DD68D4" w:rsidRDefault="003432FB" w:rsidP="003C2CF6">
      <w:pPr>
        <w:rPr>
          <w:iCs/>
        </w:rPr>
      </w:pPr>
      <w:r w:rsidRPr="00DD68D4">
        <w:rPr>
          <w:iCs/>
        </w:rPr>
        <w:t xml:space="preserve">Rys. </w:t>
      </w:r>
      <w:r w:rsidR="00683ADF" w:rsidRPr="00DD68D4">
        <w:rPr>
          <w:iCs/>
        </w:rPr>
        <w:t>3.1</w:t>
      </w:r>
      <w:r w:rsidRPr="00DD68D4">
        <w:rPr>
          <w:iCs/>
        </w:rPr>
        <w:t xml:space="preserve"> Value Proposition Canvas</w:t>
      </w:r>
    </w:p>
    <w:p w:rsidR="007955BE" w:rsidRDefault="007955BE" w:rsidP="003C2CF6">
      <w:pPr>
        <w:rPr>
          <w:iCs/>
        </w:rPr>
      </w:pPr>
      <w:r w:rsidRPr="00683ADF">
        <w:rPr>
          <w:iCs/>
        </w:rPr>
        <w:t xml:space="preserve">Rys. </w:t>
      </w:r>
      <w:r w:rsidR="00683ADF" w:rsidRPr="00683ADF">
        <w:rPr>
          <w:iCs/>
        </w:rPr>
        <w:t>3.2</w:t>
      </w:r>
      <w:r w:rsidRPr="00683ADF">
        <w:rPr>
          <w:iCs/>
        </w:rPr>
        <w:t xml:space="preserve"> </w:t>
      </w:r>
      <w:r>
        <w:rPr>
          <w:iCs/>
        </w:rPr>
        <w:t>Value Proposition Canvas projektowanej aplikacji – segment klientów</w:t>
      </w:r>
    </w:p>
    <w:p w:rsidR="007955BE" w:rsidRDefault="007955BE" w:rsidP="003C2CF6">
      <w:pPr>
        <w:rPr>
          <w:iCs/>
        </w:rPr>
      </w:pPr>
      <w:r>
        <w:rPr>
          <w:iCs/>
        </w:rPr>
        <w:t xml:space="preserve">Rys. </w:t>
      </w:r>
      <w:r w:rsidR="00683ADF">
        <w:rPr>
          <w:iCs/>
        </w:rPr>
        <w:t>3.3</w:t>
      </w:r>
      <w:r>
        <w:rPr>
          <w:iCs/>
        </w:rPr>
        <w:t xml:space="preserve"> Value Proposition Canvas projektowanej aplikacji – </w:t>
      </w:r>
      <w:r w:rsidR="007476B6">
        <w:rPr>
          <w:iCs/>
        </w:rPr>
        <w:t>propozycja</w:t>
      </w:r>
      <w:r>
        <w:rPr>
          <w:iCs/>
        </w:rPr>
        <w:t xml:space="preserve"> wartości</w:t>
      </w:r>
    </w:p>
    <w:p w:rsidR="00C105E7" w:rsidRDefault="00C105E7" w:rsidP="003C2CF6">
      <w:pPr>
        <w:rPr>
          <w:iCs/>
        </w:rPr>
      </w:pPr>
      <w:r>
        <w:rPr>
          <w:iCs/>
        </w:rPr>
        <w:t>Rys. 3.4 Mapa empatii</w:t>
      </w:r>
    </w:p>
    <w:p w:rsidR="00C105E7" w:rsidRDefault="00C105E7" w:rsidP="003C2CF6">
      <w:pPr>
        <w:rPr>
          <w:iCs/>
        </w:rPr>
      </w:pPr>
      <w:r>
        <w:rPr>
          <w:iCs/>
        </w:rPr>
        <w:t>Rys. 3.5 Mapa empatii pierwszej persony</w:t>
      </w:r>
    </w:p>
    <w:p w:rsidR="00C105E7" w:rsidRPr="003C2CF6" w:rsidRDefault="00C105E7" w:rsidP="003C2CF6">
      <w:pPr>
        <w:rPr>
          <w:iCs/>
        </w:rPr>
      </w:pPr>
      <w:r>
        <w:rPr>
          <w:iCs/>
        </w:rPr>
        <w:t>Rys. 3.6 Mapa empatii drugiej persony</w:t>
      </w:r>
    </w:p>
    <w:p w:rsidR="003C2CF6" w:rsidRDefault="00286042" w:rsidP="008A250D">
      <w:pPr>
        <w:rPr>
          <w:iCs/>
        </w:rPr>
      </w:pPr>
      <w:r>
        <w:rPr>
          <w:iCs/>
        </w:rPr>
        <w:t>Rys. 4.1 Strona główna</w:t>
      </w:r>
    </w:p>
    <w:p w:rsidR="00286042" w:rsidRDefault="00286042" w:rsidP="008A250D">
      <w:pPr>
        <w:rPr>
          <w:noProof/>
        </w:rPr>
      </w:pPr>
      <w:r>
        <w:rPr>
          <w:iCs/>
        </w:rPr>
        <w:t xml:space="preserve">Rys. 4.2 </w:t>
      </w:r>
      <w:r w:rsidR="00E862F2">
        <w:t>Strona główna</w:t>
      </w:r>
      <w:r w:rsidR="00E862F2">
        <w:rPr>
          <w:noProof/>
        </w:rPr>
        <w:t xml:space="preserve"> po najechaniu kursorem myszki (kliknięciu na urządzeniu mobnilnym) na dowolny kafelek</w:t>
      </w:r>
    </w:p>
    <w:p w:rsidR="00E862F2" w:rsidRDefault="00E862F2" w:rsidP="008A250D">
      <w:r>
        <w:rPr>
          <w:noProof/>
        </w:rPr>
        <w:t xml:space="preserve">Rys. 4.3 </w:t>
      </w:r>
      <w:r w:rsidR="00DD1BC4">
        <w:t>Kafelki przedstawiające główne kategorie usterek</w:t>
      </w:r>
    </w:p>
    <w:p w:rsidR="00DD1BC4" w:rsidRDefault="00DD1BC4" w:rsidP="008A250D">
      <w:r>
        <w:t>Rys. 4.4 Pole wyszukiwania usterki po słowie kluczowym</w:t>
      </w:r>
    </w:p>
    <w:p w:rsidR="007E0CFC" w:rsidRDefault="007E0CFC" w:rsidP="008A250D">
      <w:r w:rsidRPr="007E0CFC">
        <w:t xml:space="preserve">Rys. 4.5 Podstrona kategorii </w:t>
      </w:r>
      <w:r w:rsidRPr="00115C5D">
        <w:rPr>
          <w:i/>
          <w:iCs/>
        </w:rPr>
        <w:t>Łazienka</w:t>
      </w:r>
      <w:r w:rsidRPr="007E0CFC">
        <w:t xml:space="preserve"> po najechaniu (lub kliknięciu na urządzeniu mobilnym) na dowolny kafelek</w:t>
      </w:r>
    </w:p>
    <w:p w:rsidR="008F0C6B" w:rsidRDefault="008F0C6B" w:rsidP="008A250D">
      <w:r w:rsidRPr="008F0C6B">
        <w:t xml:space="preserve">Rys. 4.6 Kafelki przedstawiające podkategorie usterek w kategorii </w:t>
      </w:r>
      <w:r w:rsidRPr="00115C5D">
        <w:rPr>
          <w:i/>
          <w:iCs/>
        </w:rPr>
        <w:t>Łazienka</w:t>
      </w:r>
    </w:p>
    <w:p w:rsidR="008F0C6B" w:rsidRDefault="0030363F" w:rsidP="008A250D">
      <w:r w:rsidRPr="0030363F">
        <w:t>Rys. 4.7 Widok wszystkich podstron kategorii dostępnych w aplikacji</w:t>
      </w:r>
    </w:p>
    <w:p w:rsidR="00076E6E" w:rsidRDefault="00076E6E" w:rsidP="008A250D">
      <w:r w:rsidRPr="00076E6E">
        <w:t>Rys. 4.8 Miniaturki wybranych sekcji</w:t>
      </w:r>
    </w:p>
    <w:p w:rsidR="00076E6E" w:rsidRDefault="00076E6E" w:rsidP="008A250D">
      <w:r w:rsidRPr="00076E6E">
        <w:lastRenderedPageBreak/>
        <w:t>Rys. 4.9 Lista usterek w ramach wybranej kategorii i podkategorii</w:t>
      </w:r>
    </w:p>
    <w:p w:rsidR="00EC32AC" w:rsidRDefault="00EC32AC" w:rsidP="008A250D">
      <w:r>
        <w:t>Rys. 4.10 Pole tekstowe do filtrowania usterek w danej podkategorii</w:t>
      </w:r>
    </w:p>
    <w:p w:rsidR="00EC32AC" w:rsidRDefault="00EC32AC" w:rsidP="008A250D">
      <w:r w:rsidRPr="00EC32AC">
        <w:t xml:space="preserve">Rys. 4.11 Animacja z napisem </w:t>
      </w:r>
      <w:r w:rsidRPr="00115C5D">
        <w:rPr>
          <w:i/>
          <w:iCs/>
        </w:rPr>
        <w:t>Ładowanie</w:t>
      </w:r>
      <w:r w:rsidRPr="00EC32AC">
        <w:t xml:space="preserve"> w oczekiwaniu na pobranie </w:t>
      </w:r>
      <w:r w:rsidR="00797C50">
        <w:t>wyników</w:t>
      </w:r>
      <w:r w:rsidRPr="00EC32AC">
        <w:t xml:space="preserve"> z bazy danych</w:t>
      </w:r>
    </w:p>
    <w:p w:rsidR="00527E93" w:rsidRDefault="00527E93" w:rsidP="008A250D">
      <w:r>
        <w:t>Rys. 4.12 Widok pierwszej porady</w:t>
      </w:r>
    </w:p>
    <w:p w:rsidR="00527E93" w:rsidRDefault="00527E93" w:rsidP="008A250D">
      <w:r>
        <w:t>Rys. 4.13 Widok następnej porady</w:t>
      </w:r>
    </w:p>
    <w:p w:rsidR="00527E93" w:rsidRDefault="00527E93" w:rsidP="008A250D">
      <w:r>
        <w:t>Rys. 4.14 Widok ostatniej porady</w:t>
      </w:r>
    </w:p>
    <w:p w:rsidR="00DD1BC4" w:rsidRDefault="00960855" w:rsidP="008A250D">
      <w:pPr>
        <w:rPr>
          <w:iCs/>
        </w:rPr>
      </w:pPr>
      <w:r w:rsidRPr="00960855">
        <w:rPr>
          <w:iCs/>
        </w:rPr>
        <w:t>Rys. 4.15 Widok oceny rozwiązań wybranej usterki</w:t>
      </w:r>
    </w:p>
    <w:p w:rsidR="00960855" w:rsidRPr="008A250D" w:rsidRDefault="00960855" w:rsidP="008A250D">
      <w:pPr>
        <w:rPr>
          <w:iCs/>
        </w:rPr>
      </w:pPr>
      <w:r w:rsidRPr="00960855">
        <w:rPr>
          <w:iCs/>
        </w:rPr>
        <w:t>Rys. 4.16 Efekt po najechaniu kursorem myszy na wybraną ikonkę oceny</w:t>
      </w:r>
    </w:p>
    <w:p w:rsidR="008A250D" w:rsidRDefault="00960855" w:rsidP="00131D12">
      <w:r w:rsidRPr="00960855">
        <w:t>Rys. 4.17 Alert dziękujący użytkownikowi za ocenę porad dla danej usterki</w:t>
      </w:r>
    </w:p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131D12" w:rsidRDefault="00131D12" w:rsidP="00131D12"/>
    <w:p w:rsidR="00263BC1" w:rsidRDefault="00263BC1" w:rsidP="00263BC1">
      <w:pPr>
        <w:pStyle w:val="WstepZakonczenie"/>
      </w:pPr>
      <w:bookmarkStart w:id="35" w:name="_Toc24843353"/>
      <w:r>
        <w:t>Spis tabel</w:t>
      </w:r>
      <w:bookmarkEnd w:id="35"/>
    </w:p>
    <w:p w:rsidR="00263BC1" w:rsidRDefault="00263BC1" w:rsidP="00263BC1">
      <w:r>
        <w:t>Ta</w:t>
      </w:r>
      <w:r w:rsidR="008525EC">
        <w:t>b</w:t>
      </w:r>
      <w:r>
        <w:t xml:space="preserve"> 1.1 </w:t>
      </w:r>
      <w:r w:rsidR="008525EC">
        <w:t>Wyniki ankiety na temat samodzielnego radzenia sobie z usterkami domowymi</w:t>
      </w:r>
    </w:p>
    <w:p w:rsidR="008525EC" w:rsidRDefault="008525EC" w:rsidP="00263BC1">
      <w:r>
        <w:t xml:space="preserve">Tab 1.2 </w:t>
      </w:r>
      <w:r w:rsidRPr="008525EC">
        <w:t>Wyniki ankiety na temat wyszukiwania porad w Internecie</w:t>
      </w:r>
    </w:p>
    <w:p w:rsidR="000C3ACA" w:rsidRDefault="000C3ACA" w:rsidP="00263BC1">
      <w:pPr>
        <w:rPr>
          <w:i/>
          <w:iCs/>
        </w:rPr>
      </w:pPr>
      <w:r>
        <w:t xml:space="preserve">Tab 1.3 Zestawienie mocnych i słabych stron aplikacji webowej </w:t>
      </w:r>
      <w:r>
        <w:rPr>
          <w:i/>
          <w:iCs/>
        </w:rPr>
        <w:t>Naprawek.pl</w:t>
      </w:r>
    </w:p>
    <w:p w:rsidR="005E1DBD" w:rsidRDefault="005E1DBD" w:rsidP="005E1DBD">
      <w:pPr>
        <w:rPr>
          <w:i/>
          <w:iCs/>
        </w:rPr>
      </w:pPr>
      <w:r>
        <w:t xml:space="preserve">Tab 1.4 Zestawienie mocnych i słabych stron aplikacji webowej </w:t>
      </w:r>
      <w:r>
        <w:rPr>
          <w:i/>
          <w:iCs/>
        </w:rPr>
        <w:t>Fachmistrz.pl</w:t>
      </w:r>
    </w:p>
    <w:p w:rsidR="005E1DBD" w:rsidRDefault="005E1DBD" w:rsidP="005E1DBD">
      <w:pPr>
        <w:rPr>
          <w:i/>
          <w:iCs/>
        </w:rPr>
      </w:pPr>
      <w:r>
        <w:t xml:space="preserve">Tab 1.5 Zestawienie mocnych i słabych stron aplikacji webowej </w:t>
      </w:r>
      <w:r>
        <w:rPr>
          <w:i/>
          <w:iCs/>
        </w:rPr>
        <w:t>North.pl</w:t>
      </w:r>
    </w:p>
    <w:p w:rsidR="00625AB4" w:rsidRDefault="00625AB4" w:rsidP="005E1DBD">
      <w:pPr>
        <w:rPr>
          <w:i/>
          <w:iCs/>
        </w:rPr>
      </w:pPr>
      <w:r w:rsidRPr="00625AB4">
        <w:t xml:space="preserve">Tab. 2.1 Przypadek użycia </w:t>
      </w:r>
      <w:r w:rsidRPr="00625AB4">
        <w:rPr>
          <w:i/>
          <w:iCs/>
        </w:rPr>
        <w:t>Przeglądaj bazę usterek</w:t>
      </w:r>
    </w:p>
    <w:p w:rsidR="008426E5" w:rsidRDefault="008426E5" w:rsidP="005E1DBD">
      <w:pPr>
        <w:rPr>
          <w:i/>
          <w:iCs/>
        </w:rPr>
      </w:pPr>
      <w:r w:rsidRPr="008426E5">
        <w:lastRenderedPageBreak/>
        <w:t xml:space="preserve">Tab. 2.2 Przypadek użycia </w:t>
      </w:r>
      <w:r w:rsidRPr="008426E5">
        <w:rPr>
          <w:i/>
          <w:iCs/>
        </w:rPr>
        <w:t>Filtruj/sortuj bazę usterek</w:t>
      </w:r>
    </w:p>
    <w:p w:rsidR="008426E5" w:rsidRPr="008426E5" w:rsidRDefault="008426E5" w:rsidP="008426E5">
      <w:pPr>
        <w:rPr>
          <w:iCs/>
        </w:rPr>
      </w:pPr>
      <w:r w:rsidRPr="008426E5">
        <w:rPr>
          <w:iCs/>
        </w:rPr>
        <w:t xml:space="preserve">Tab. 2.3 Przypadek użycia </w:t>
      </w:r>
      <w:r w:rsidRPr="008426E5">
        <w:rPr>
          <w:i/>
        </w:rPr>
        <w:t>Przeglądaj porady danej usterki</w:t>
      </w:r>
    </w:p>
    <w:p w:rsidR="008426E5" w:rsidRPr="008426E5" w:rsidRDefault="008426E5" w:rsidP="008426E5">
      <w:pPr>
        <w:rPr>
          <w:iCs/>
        </w:rPr>
      </w:pPr>
      <w:r w:rsidRPr="008426E5">
        <w:rPr>
          <w:iCs/>
        </w:rPr>
        <w:t xml:space="preserve">Tab. 2.4 Przypadek użycia </w:t>
      </w:r>
      <w:r w:rsidRPr="008426E5">
        <w:rPr>
          <w:i/>
        </w:rPr>
        <w:t>Oceń rozwiązania danego problemu</w:t>
      </w:r>
    </w:p>
    <w:p w:rsidR="008426E5" w:rsidRPr="008426E5" w:rsidRDefault="008426E5" w:rsidP="008426E5">
      <w:pPr>
        <w:rPr>
          <w:i/>
        </w:rPr>
      </w:pPr>
      <w:r w:rsidRPr="008426E5">
        <w:rPr>
          <w:iCs/>
        </w:rPr>
        <w:t xml:space="preserve">Tab. 2.5 Przypadek użycia </w:t>
      </w:r>
      <w:r w:rsidRPr="008426E5">
        <w:rPr>
          <w:i/>
        </w:rPr>
        <w:t>Przeglądaj usterki w danej podkategorii</w:t>
      </w:r>
    </w:p>
    <w:p w:rsidR="008426E5" w:rsidRDefault="008426E5" w:rsidP="008426E5">
      <w:pPr>
        <w:rPr>
          <w:i/>
        </w:rPr>
      </w:pPr>
      <w:r w:rsidRPr="008426E5">
        <w:rPr>
          <w:iCs/>
        </w:rPr>
        <w:t xml:space="preserve">Tab. 2.6 Przypadek użycia </w:t>
      </w:r>
      <w:r w:rsidRPr="008426E5">
        <w:rPr>
          <w:i/>
        </w:rPr>
        <w:t>Wypełnij formularz dodania nowej usterki do bazy danych</w:t>
      </w:r>
    </w:p>
    <w:p w:rsidR="00597897" w:rsidRPr="00597897" w:rsidRDefault="00597897" w:rsidP="008426E5">
      <w:pPr>
        <w:rPr>
          <w:iCs/>
        </w:rPr>
      </w:pPr>
      <w:r>
        <w:rPr>
          <w:iCs/>
        </w:rPr>
        <w:t xml:space="preserve">Tab 3.1 </w:t>
      </w:r>
      <w:r w:rsidRPr="00597897">
        <w:rPr>
          <w:iCs/>
        </w:rPr>
        <w:t>Porównanie person będących potencjalnymi użytkownikami aplikacji</w:t>
      </w:r>
    </w:p>
    <w:p w:rsidR="008426E5" w:rsidRPr="008426E5" w:rsidRDefault="008426E5" w:rsidP="005E1DBD"/>
    <w:p w:rsidR="008426E5" w:rsidRPr="008426E5" w:rsidRDefault="008426E5" w:rsidP="005E1DBD"/>
    <w:p w:rsidR="00625AB4" w:rsidRPr="00625AB4" w:rsidRDefault="00625AB4" w:rsidP="005E1DBD"/>
    <w:p w:rsidR="005E1DBD" w:rsidRDefault="005E1DBD" w:rsidP="00263BC1">
      <w:pPr>
        <w:rPr>
          <w:i/>
          <w:iCs/>
        </w:rPr>
      </w:pPr>
    </w:p>
    <w:p w:rsidR="00131D12" w:rsidRDefault="00131D12" w:rsidP="00263BC1">
      <w:pPr>
        <w:rPr>
          <w:i/>
          <w:iCs/>
        </w:rPr>
      </w:pPr>
    </w:p>
    <w:p w:rsidR="00131D12" w:rsidRDefault="00131D12" w:rsidP="00263BC1">
      <w:pPr>
        <w:rPr>
          <w:i/>
          <w:iCs/>
        </w:rPr>
      </w:pPr>
    </w:p>
    <w:p w:rsidR="00131D12" w:rsidRDefault="00131D12" w:rsidP="00263BC1">
      <w:pPr>
        <w:rPr>
          <w:i/>
          <w:iCs/>
        </w:rPr>
      </w:pPr>
    </w:p>
    <w:p w:rsidR="00131D12" w:rsidRDefault="00131D12" w:rsidP="00263BC1">
      <w:pPr>
        <w:rPr>
          <w:i/>
          <w:iCs/>
        </w:rPr>
      </w:pPr>
    </w:p>
    <w:p w:rsidR="00131D12" w:rsidRDefault="00131D12" w:rsidP="00263BC1">
      <w:pPr>
        <w:rPr>
          <w:i/>
          <w:iCs/>
        </w:rPr>
      </w:pPr>
    </w:p>
    <w:p w:rsidR="00131D12" w:rsidRPr="00DD4AB2" w:rsidRDefault="00131D12" w:rsidP="00263BC1"/>
    <w:p w:rsidR="00131D12" w:rsidRDefault="00131D12" w:rsidP="00263BC1">
      <w:pPr>
        <w:rPr>
          <w:i/>
          <w:iCs/>
        </w:rPr>
      </w:pPr>
    </w:p>
    <w:p w:rsidR="00131D12" w:rsidRDefault="00131D12" w:rsidP="00263BC1">
      <w:pPr>
        <w:rPr>
          <w:i/>
          <w:iCs/>
        </w:rPr>
      </w:pPr>
    </w:p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Default="00131D12" w:rsidP="00263BC1"/>
    <w:p w:rsidR="00131D12" w:rsidRPr="000C3ACA" w:rsidRDefault="00131D12" w:rsidP="00263BC1"/>
    <w:bookmarkStart w:id="36" w:name="_Toc24843354" w:displacedByCustomXml="next"/>
    <w:sdt>
      <w:sdtPr>
        <w:rPr>
          <w:rFonts w:eastAsiaTheme="minorHAnsi" w:cstheme="minorBidi"/>
          <w:b w:val="0"/>
          <w:sz w:val="24"/>
          <w:szCs w:val="22"/>
        </w:rPr>
        <w:id w:val="1068154712"/>
        <w:docPartObj>
          <w:docPartGallery w:val="Bibliographies"/>
          <w:docPartUnique/>
        </w:docPartObj>
      </w:sdtPr>
      <w:sdtContent>
        <w:p w:rsidR="00B47DD3" w:rsidRDefault="00B47DD3" w:rsidP="00B47DD3">
          <w:pPr>
            <w:pStyle w:val="Nagwek1"/>
            <w:numPr>
              <w:ilvl w:val="0"/>
              <w:numId w:val="0"/>
            </w:numPr>
            <w:ind w:left="432" w:hanging="432"/>
          </w:pPr>
          <w:r>
            <w:t>Bibliografia</w:t>
          </w:r>
          <w:bookmarkEnd w:id="36"/>
        </w:p>
        <w:sdt>
          <w:sdtPr>
            <w:id w:val="111145805"/>
            <w:bibliography/>
          </w:sdtPr>
          <w:sdtContent>
            <w:p w:rsidR="00B47DD3" w:rsidRDefault="00B47DD3" w:rsidP="00B47DD3">
              <w:pPr>
                <w:pStyle w:val="Bibliografia"/>
                <w:numPr>
                  <w:ilvl w:val="0"/>
                  <w:numId w:val="5"/>
                </w:numPr>
              </w:pPr>
              <w:r>
                <w:t xml:space="preserve">Główny Urząd Statystyczny, </w:t>
              </w:r>
              <w:r>
                <w:rPr>
                  <w:i/>
                  <w:iCs/>
                </w:rPr>
                <w:t xml:space="preserve">Zużycie energii w gospodarstwach domowych w 2015 r., </w:t>
              </w:r>
              <w:r>
                <w:t>Warszawa 2017, ISSN 2084-8137</w:t>
              </w:r>
            </w:p>
            <w:p w:rsidR="00B47DD3" w:rsidRPr="00B47DD3" w:rsidRDefault="00B47DD3" w:rsidP="00B47DD3">
              <w:pPr>
                <w:pStyle w:val="Akapitzlist"/>
                <w:numPr>
                  <w:ilvl w:val="0"/>
                  <w:numId w:val="5"/>
                </w:numPr>
              </w:pPr>
              <w:proofErr w:type="spellStart"/>
              <w:r>
                <w:t>Siddhart</w:t>
              </w:r>
              <w:proofErr w:type="spellEnd"/>
              <w:r>
                <w:t xml:space="preserve"> </w:t>
              </w:r>
              <w:proofErr w:type="spellStart"/>
              <w:r>
                <w:t>Prahash</w:t>
              </w:r>
              <w:proofErr w:type="spellEnd"/>
              <w:r>
                <w:t xml:space="preserve">, </w:t>
              </w:r>
              <w:r w:rsidRPr="00B47DD3">
                <w:t>Günther</w:t>
              </w:r>
              <w:r>
                <w:t xml:space="preserve"> </w:t>
              </w:r>
              <w:proofErr w:type="spellStart"/>
              <w:r>
                <w:t>Dehoust</w:t>
              </w:r>
              <w:proofErr w:type="spellEnd"/>
              <w:r>
                <w:t xml:space="preserve">, </w:t>
              </w:r>
              <w:proofErr w:type="spellStart"/>
              <w:r w:rsidRPr="00B47DD3">
                <w:rPr>
                  <w:i/>
                  <w:iCs/>
                </w:rPr>
                <w:t>Einfluss</w:t>
              </w:r>
              <w:proofErr w:type="spellEnd"/>
              <w:r w:rsidRPr="00B47DD3">
                <w:rPr>
                  <w:i/>
                  <w:iCs/>
                </w:rPr>
                <w:t xml:space="preserve"> der </w:t>
              </w:r>
              <w:proofErr w:type="spellStart"/>
              <w:r w:rsidRPr="00B47DD3">
                <w:rPr>
                  <w:i/>
                  <w:iCs/>
                </w:rPr>
                <w:t>Nutzungsdauer</w:t>
              </w:r>
              <w:proofErr w:type="spellEnd"/>
              <w:r w:rsidRPr="00B47DD3">
                <w:rPr>
                  <w:i/>
                  <w:iCs/>
                </w:rPr>
                <w:t xml:space="preserve"> von </w:t>
              </w:r>
              <w:proofErr w:type="spellStart"/>
              <w:r w:rsidRPr="00B47DD3">
                <w:rPr>
                  <w:i/>
                  <w:iCs/>
                </w:rPr>
                <w:t>Produkten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auf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ihre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Umweltwirkung</w:t>
              </w:r>
              <w:proofErr w:type="spellEnd"/>
              <w:r w:rsidRPr="00B47DD3">
                <w:rPr>
                  <w:i/>
                  <w:iCs/>
                </w:rPr>
                <w:t xml:space="preserve">: </w:t>
              </w:r>
              <w:proofErr w:type="spellStart"/>
              <w:r w:rsidRPr="00B47DD3">
                <w:rPr>
                  <w:i/>
                  <w:iCs/>
                </w:rPr>
                <w:t>Schaffung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einer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Informationsgrundlage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und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Pr="00B47DD3">
                <w:rPr>
                  <w:i/>
                  <w:iCs/>
                </w:rPr>
                <w:t>Entwicklung</w:t>
              </w:r>
              <w:proofErr w:type="spellEnd"/>
              <w:r w:rsidRPr="00B47DD3">
                <w:rPr>
                  <w:i/>
                  <w:iCs/>
                </w:rPr>
                <w:t xml:space="preserve"> von </w:t>
              </w:r>
              <w:proofErr w:type="spellStart"/>
              <w:r w:rsidRPr="00B47DD3">
                <w:rPr>
                  <w:i/>
                  <w:iCs/>
                </w:rPr>
                <w:t>Strategien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proofErr w:type="spellStart"/>
              <w:r w:rsidR="006F3ECE">
                <w:rPr>
                  <w:i/>
                  <w:iCs/>
                </w:rPr>
                <w:t>gegen</w:t>
              </w:r>
              <w:proofErr w:type="spellEnd"/>
              <w:r w:rsidRPr="00B47DD3">
                <w:rPr>
                  <w:i/>
                  <w:iCs/>
                </w:rPr>
                <w:t xml:space="preserve"> </w:t>
              </w:r>
              <w:r w:rsidR="006F3ECE">
                <w:rPr>
                  <w:i/>
                  <w:iCs/>
                </w:rPr>
                <w:t>„</w:t>
              </w:r>
              <w:proofErr w:type="spellStart"/>
              <w:proofErr w:type="gramStart"/>
              <w:r w:rsidRPr="00B47DD3">
                <w:rPr>
                  <w:i/>
                  <w:iCs/>
                </w:rPr>
                <w:t>Obsoleszenz</w:t>
              </w:r>
              <w:proofErr w:type="spellEnd"/>
              <w:r w:rsidRPr="00B47DD3">
                <w:rPr>
                  <w:i/>
                  <w:iCs/>
                </w:rPr>
                <w:t>“</w:t>
              </w:r>
              <w:proofErr w:type="gramEnd"/>
              <w:r>
                <w:t xml:space="preserve">, </w:t>
              </w:r>
              <w:r w:rsidRPr="00B47DD3">
                <w:t>Dessau-</w:t>
              </w:r>
              <w:proofErr w:type="spellStart"/>
              <w:r w:rsidRPr="00B47DD3">
                <w:t>Roßla</w:t>
              </w:r>
              <w:r w:rsidR="006F3ECE">
                <w:t>u</w:t>
              </w:r>
              <w:proofErr w:type="spellEnd"/>
              <w:r>
                <w:t xml:space="preserve"> 2016, </w:t>
              </w:r>
              <w:r w:rsidRPr="00B47DD3">
                <w:t>ISSN 1862-4804</w:t>
              </w:r>
            </w:p>
            <w:p w:rsidR="00213BBF" w:rsidRDefault="0019363B" w:rsidP="00B47DD3">
              <w:pPr>
                <w:pStyle w:val="Akapitzlist"/>
                <w:numPr>
                  <w:ilvl w:val="0"/>
                  <w:numId w:val="5"/>
                </w:numPr>
              </w:pPr>
              <w:r>
                <w:t xml:space="preserve">Główny urząd statystyczny, </w:t>
              </w:r>
              <w:r>
                <w:rPr>
                  <w:i/>
                  <w:iCs/>
                </w:rPr>
                <w:t xml:space="preserve">Jak korzystamy z </w:t>
              </w:r>
              <w:proofErr w:type="gramStart"/>
              <w:r>
                <w:rPr>
                  <w:i/>
                  <w:iCs/>
                </w:rPr>
                <w:t>Internetu</w:t>
              </w:r>
              <w:r w:rsidR="00B37089">
                <w:rPr>
                  <w:i/>
                  <w:iCs/>
                </w:rPr>
                <w:t>?</w:t>
              </w:r>
              <w:r>
                <w:t>,</w:t>
              </w:r>
              <w:proofErr w:type="gramEnd"/>
              <w:r>
                <w:t xml:space="preserve"> Warszawa 2010-2019</w:t>
              </w:r>
            </w:p>
            <w:p w:rsidR="00213BBF" w:rsidRDefault="00213BBF" w:rsidP="00B47DD3">
              <w:pPr>
                <w:pStyle w:val="Akapitzlist"/>
                <w:numPr>
                  <w:ilvl w:val="0"/>
                  <w:numId w:val="5"/>
                </w:numPr>
              </w:pPr>
              <w:r>
                <w:t>Inżynieria wymagań, [dostęp 11 listopada 2019 r.]:</w:t>
              </w:r>
            </w:p>
            <w:p w:rsidR="00213BBF" w:rsidRDefault="00213BBF" w:rsidP="00213BBF">
              <w:pPr>
                <w:pStyle w:val="Akapitzlist"/>
                <w:ind w:left="757" w:firstLine="0"/>
              </w:pPr>
              <w:r w:rsidRPr="00213BBF">
                <w:t>http://icis.pcz.pl/~dyja/pliki/IO/wyklad02.pdf</w:t>
              </w:r>
            </w:p>
            <w:p w:rsidR="006D49B3" w:rsidRDefault="006D49B3" w:rsidP="00213BBF">
              <w:pPr>
                <w:pStyle w:val="Akapitzlist"/>
                <w:numPr>
                  <w:ilvl w:val="0"/>
                  <w:numId w:val="5"/>
                </w:numPr>
              </w:pPr>
              <w:r>
                <w:t>Diagram przypadków użycia [dostęp 11 listopada 2019 r.]:</w:t>
              </w:r>
            </w:p>
            <w:p w:rsidR="00330800" w:rsidRDefault="006D49B3" w:rsidP="006D49B3">
              <w:pPr>
                <w:pStyle w:val="Akapitzlist"/>
                <w:ind w:left="757" w:firstLine="0"/>
              </w:pPr>
              <w:r w:rsidRPr="006D49B3">
                <w:t>http://zasoby.open.agh.edu.pl/~09sbfraczek/diagram-przypadkow-uzycia%2C1%2C9.html</w:t>
              </w:r>
            </w:p>
            <w:p w:rsidR="008B3EEB" w:rsidRDefault="00330800" w:rsidP="00330800">
              <w:pPr>
                <w:pStyle w:val="Akapitzlist"/>
                <w:numPr>
                  <w:ilvl w:val="0"/>
                  <w:numId w:val="5"/>
                </w:numPr>
                <w:rPr>
                  <w:lang w:val="en-US"/>
                </w:rPr>
              </w:pPr>
              <w:r w:rsidRPr="00330800">
                <w:rPr>
                  <w:lang w:val="en-US"/>
                </w:rPr>
                <w:t xml:space="preserve">Abbey </w:t>
              </w:r>
              <w:proofErr w:type="spellStart"/>
              <w:r w:rsidRPr="00330800">
                <w:rPr>
                  <w:lang w:val="en-US"/>
                </w:rPr>
                <w:t>Deitel</w:t>
              </w:r>
              <w:proofErr w:type="spellEnd"/>
              <w:r w:rsidRPr="00330800">
                <w:rPr>
                  <w:lang w:val="en-US"/>
                </w:rPr>
                <w:t xml:space="preserve">, Harvey </w:t>
              </w:r>
              <w:proofErr w:type="spellStart"/>
              <w:r w:rsidRPr="00330800">
                <w:rPr>
                  <w:lang w:val="en-US"/>
                </w:rPr>
                <w:t>Deitel</w:t>
              </w:r>
              <w:proofErr w:type="spellEnd"/>
              <w:r w:rsidRPr="00330800">
                <w:rPr>
                  <w:lang w:val="en-US"/>
                </w:rPr>
                <w:t>, Paul</w:t>
              </w:r>
              <w:r>
                <w:rPr>
                  <w:lang w:val="en-US"/>
                </w:rPr>
                <w:t xml:space="preserve"> </w:t>
              </w:r>
              <w:proofErr w:type="spellStart"/>
              <w:r>
                <w:rPr>
                  <w:lang w:val="en-US"/>
                </w:rPr>
                <w:t>Deitel</w:t>
              </w:r>
              <w:proofErr w:type="spellEnd"/>
              <w:r>
                <w:rPr>
                  <w:lang w:val="en-US"/>
                </w:rPr>
                <w:t xml:space="preserve">, </w:t>
              </w:r>
              <w:r w:rsidRPr="00330800">
                <w:rPr>
                  <w:i/>
                  <w:iCs/>
                  <w:lang w:val="en-US"/>
                </w:rPr>
                <w:t>Internet &amp; World Wide Web: How to Program, Fifth Edition</w:t>
              </w:r>
              <w:r>
                <w:rPr>
                  <w:lang w:val="en-US"/>
                </w:rPr>
                <w:t xml:space="preserve">, </w:t>
              </w:r>
              <w:proofErr w:type="spellStart"/>
              <w:r>
                <w:rPr>
                  <w:lang w:val="en-US"/>
                </w:rPr>
                <w:t>Listopad</w:t>
              </w:r>
              <w:proofErr w:type="spellEnd"/>
              <w:r>
                <w:rPr>
                  <w:lang w:val="en-US"/>
                </w:rPr>
                <w:t xml:space="preserve"> 2011, </w:t>
              </w:r>
              <w:r w:rsidR="00FC1F32">
                <w:rPr>
                  <w:lang w:val="en-US"/>
                </w:rPr>
                <w:t xml:space="preserve">ISBN </w:t>
              </w:r>
              <w:r w:rsidR="00FC1F32" w:rsidRPr="00FC1F32">
                <w:rPr>
                  <w:lang w:val="en-US"/>
                </w:rPr>
                <w:t>9780132990455</w:t>
              </w:r>
            </w:p>
            <w:p w:rsidR="008B3EEB" w:rsidRDefault="008B3EEB" w:rsidP="00330800">
              <w:pPr>
                <w:pStyle w:val="Akapitzlist"/>
                <w:numPr>
                  <w:ilvl w:val="0"/>
                  <w:numId w:val="5"/>
                </w:numPr>
              </w:pPr>
              <w:r w:rsidRPr="008B3EEB">
                <w:t>Język HTML, [dostęp 14 listopada 2019 r.</w:t>
              </w:r>
              <w:r>
                <w:t>]:</w:t>
              </w:r>
            </w:p>
            <w:p w:rsidR="008F60A8" w:rsidRDefault="008B3EEB" w:rsidP="008B3EEB">
              <w:pPr>
                <w:pStyle w:val="Akapitzlist"/>
                <w:ind w:left="757" w:firstLine="0"/>
              </w:pPr>
              <w:r w:rsidRPr="008B3EEB">
                <w:t>http://stronymalowane.pl/html/</w:t>
              </w:r>
            </w:p>
            <w:p w:rsidR="008F60A8" w:rsidRDefault="008F60A8" w:rsidP="008F60A8">
              <w:pPr>
                <w:pStyle w:val="Akapitzlist"/>
                <w:numPr>
                  <w:ilvl w:val="0"/>
                  <w:numId w:val="5"/>
                </w:numPr>
              </w:pPr>
              <w:r>
                <w:t>Node.js [dostęp 1</w:t>
              </w:r>
              <w:r w:rsidR="00034880">
                <w:t>4</w:t>
              </w:r>
              <w:r>
                <w:t xml:space="preserve"> listopada 2019 r.]:</w:t>
              </w:r>
            </w:p>
            <w:p w:rsidR="008F60A8" w:rsidRDefault="008F60A8" w:rsidP="008F60A8">
              <w:pPr>
                <w:pStyle w:val="Akapitzlist"/>
                <w:ind w:left="757" w:firstLine="0"/>
              </w:pPr>
              <w:r w:rsidRPr="008F60A8">
                <w:t>https://nodejs.org/en/about/</w:t>
              </w:r>
            </w:p>
            <w:p w:rsidR="008F60A8" w:rsidRDefault="008F60A8" w:rsidP="008F60A8">
              <w:pPr>
                <w:pStyle w:val="Akapitzlist"/>
                <w:numPr>
                  <w:ilvl w:val="0"/>
                  <w:numId w:val="5"/>
                </w:numPr>
              </w:pPr>
              <w:r>
                <w:t>NPM, [dostęp 1</w:t>
              </w:r>
              <w:r w:rsidR="00034880">
                <w:t>4</w:t>
              </w:r>
              <w:r>
                <w:t xml:space="preserve"> listopada 2019 r.]:</w:t>
              </w:r>
            </w:p>
            <w:p w:rsidR="008F60A8" w:rsidRDefault="008F60A8" w:rsidP="008F60A8">
              <w:pPr>
                <w:pStyle w:val="Akapitzlist"/>
                <w:ind w:left="757" w:firstLine="0"/>
              </w:pPr>
              <w:r w:rsidRPr="008F60A8">
                <w:t>https://blog.gutek.pl/2014/05/26/co-to-jest-npm/</w:t>
              </w:r>
            </w:p>
            <w:p w:rsidR="00384AE5" w:rsidRDefault="00DF2AF2" w:rsidP="00B55749">
              <w:pPr>
                <w:pStyle w:val="Akapitzlist"/>
                <w:numPr>
                  <w:ilvl w:val="0"/>
                  <w:numId w:val="5"/>
                </w:numPr>
              </w:pPr>
              <w:proofErr w:type="spellStart"/>
              <w:r>
                <w:t>Chinnathambi</w:t>
              </w:r>
              <w:proofErr w:type="spellEnd"/>
              <w:r>
                <w:t xml:space="preserve"> </w:t>
              </w:r>
              <w:proofErr w:type="spellStart"/>
              <w:r>
                <w:t>Kirupa</w:t>
              </w:r>
              <w:proofErr w:type="spellEnd"/>
              <w:r>
                <w:t xml:space="preserve">, </w:t>
              </w:r>
              <w:r>
                <w:rPr>
                  <w:i/>
                  <w:iCs/>
                </w:rPr>
                <w:t xml:space="preserve">React i Redux. Praktyczne tworzenie aplikacji www, </w:t>
              </w:r>
              <w:r>
                <w:t>Marzec 2019, EAN 9788328347267</w:t>
              </w:r>
            </w:p>
            <w:p w:rsidR="00384AE5" w:rsidRDefault="00384AE5" w:rsidP="00B55749">
              <w:pPr>
                <w:pStyle w:val="Akapitzlist"/>
                <w:numPr>
                  <w:ilvl w:val="0"/>
                  <w:numId w:val="5"/>
                </w:numPr>
              </w:pPr>
              <w:r>
                <w:t>Redux, [dostęp 15 listopada 2019 r.]:</w:t>
              </w:r>
            </w:p>
            <w:p w:rsidR="00384AE5" w:rsidRDefault="00384AE5" w:rsidP="00384AE5">
              <w:pPr>
                <w:pStyle w:val="Akapitzlist"/>
                <w:ind w:left="757" w:firstLine="0"/>
              </w:pPr>
              <w:r w:rsidRPr="00384AE5">
                <w:t>https://www.wakeupandcode.pl/jak-sie-ucze-redux/</w:t>
              </w:r>
            </w:p>
            <w:p w:rsidR="00CE4DAA" w:rsidRDefault="00CE4DAA" w:rsidP="00384AE5">
              <w:pPr>
                <w:pStyle w:val="Akapitzlist"/>
                <w:numPr>
                  <w:ilvl w:val="0"/>
                  <w:numId w:val="5"/>
                </w:numPr>
                <w:rPr>
                  <w:lang w:val="en-US"/>
                </w:rPr>
              </w:pPr>
              <w:r w:rsidRPr="00CE4DAA">
                <w:rPr>
                  <w:lang w:val="en-US"/>
                </w:rPr>
                <w:t xml:space="preserve">React-Router, </w:t>
              </w:r>
              <w:r>
                <w:rPr>
                  <w:lang w:val="en-US"/>
                </w:rPr>
                <w:t>[</w:t>
              </w:r>
              <w:proofErr w:type="spellStart"/>
              <w:r>
                <w:rPr>
                  <w:lang w:val="en-US"/>
                </w:rPr>
                <w:t>dostęp</w:t>
              </w:r>
              <w:proofErr w:type="spellEnd"/>
              <w:r>
                <w:rPr>
                  <w:lang w:val="en-US"/>
                </w:rPr>
                <w:t xml:space="preserve"> 15 </w:t>
              </w:r>
              <w:proofErr w:type="spellStart"/>
              <w:r>
                <w:rPr>
                  <w:lang w:val="en-US"/>
                </w:rPr>
                <w:t>listopada</w:t>
              </w:r>
              <w:proofErr w:type="spellEnd"/>
              <w:r>
                <w:rPr>
                  <w:lang w:val="en-US"/>
                </w:rPr>
                <w:t xml:space="preserve"> 2019 r.]:</w:t>
              </w:r>
            </w:p>
            <w:p w:rsidR="00E6431E" w:rsidRDefault="00CE4DAA" w:rsidP="00CE4DAA">
              <w:pPr>
                <w:pStyle w:val="Akapitzlist"/>
                <w:ind w:left="757" w:firstLine="0"/>
                <w:rPr>
                  <w:lang w:val="en-US"/>
                </w:rPr>
              </w:pPr>
              <w:r w:rsidRPr="00CE4DAA">
                <w:rPr>
                  <w:lang w:val="en-US"/>
                </w:rPr>
                <w:t>https://www.freecodecamp.org/news/beginner-s-guide-to-react-router-53094349669/</w:t>
              </w:r>
            </w:p>
            <w:p w:rsidR="00E6431E" w:rsidRDefault="00E6431E" w:rsidP="00E6431E">
              <w:pPr>
                <w:pStyle w:val="Akapitzlist"/>
                <w:numPr>
                  <w:ilvl w:val="0"/>
                  <w:numId w:val="5"/>
                </w:numPr>
                <w:rPr>
                  <w:lang w:val="en-US"/>
                </w:rPr>
              </w:pPr>
              <w:r>
                <w:rPr>
                  <w:lang w:val="en-US"/>
                </w:rPr>
                <w:t>JSON Server, [</w:t>
              </w:r>
              <w:proofErr w:type="spellStart"/>
              <w:r>
                <w:rPr>
                  <w:lang w:val="en-US"/>
                </w:rPr>
                <w:t>dostęp</w:t>
              </w:r>
              <w:proofErr w:type="spellEnd"/>
              <w:r>
                <w:rPr>
                  <w:lang w:val="en-US"/>
                </w:rPr>
                <w:t xml:space="preserve"> 15 </w:t>
              </w:r>
              <w:proofErr w:type="spellStart"/>
              <w:r>
                <w:rPr>
                  <w:lang w:val="en-US"/>
                </w:rPr>
                <w:t>listopada</w:t>
              </w:r>
              <w:proofErr w:type="spellEnd"/>
              <w:r>
                <w:rPr>
                  <w:lang w:val="en-US"/>
                </w:rPr>
                <w:t xml:space="preserve"> 2019 r.]:</w:t>
              </w:r>
            </w:p>
            <w:p w:rsidR="00AF48F7" w:rsidRDefault="00E6431E" w:rsidP="00E6431E">
              <w:pPr>
                <w:pStyle w:val="Akapitzlist"/>
                <w:ind w:left="757" w:firstLine="0"/>
                <w:rPr>
                  <w:lang w:val="en-US"/>
                </w:rPr>
              </w:pPr>
              <w:r w:rsidRPr="00E6431E">
                <w:rPr>
                  <w:lang w:val="en-US"/>
                </w:rPr>
                <w:t>https://consileon.pl/blog/json-server-testowe-rest-api-minut/</w:t>
              </w:r>
            </w:p>
            <w:p w:rsidR="00AF48F7" w:rsidRDefault="00AF48F7" w:rsidP="00AF48F7">
              <w:pPr>
                <w:pStyle w:val="Akapitzlist"/>
                <w:numPr>
                  <w:ilvl w:val="0"/>
                  <w:numId w:val="5"/>
                </w:numPr>
                <w:rPr>
                  <w:lang w:val="en-US"/>
                </w:rPr>
              </w:pPr>
              <w:r>
                <w:rPr>
                  <w:lang w:val="en-US"/>
                </w:rPr>
                <w:t>User Experience Design, [</w:t>
              </w:r>
              <w:proofErr w:type="spellStart"/>
              <w:r>
                <w:rPr>
                  <w:lang w:val="en-US"/>
                </w:rPr>
                <w:t>dostęp</w:t>
              </w:r>
              <w:proofErr w:type="spellEnd"/>
              <w:r>
                <w:rPr>
                  <w:lang w:val="en-US"/>
                </w:rPr>
                <w:t xml:space="preserve"> 15 </w:t>
              </w:r>
              <w:proofErr w:type="spellStart"/>
              <w:r>
                <w:rPr>
                  <w:lang w:val="en-US"/>
                </w:rPr>
                <w:t>listopada</w:t>
              </w:r>
              <w:proofErr w:type="spellEnd"/>
              <w:r>
                <w:rPr>
                  <w:lang w:val="en-US"/>
                </w:rPr>
                <w:t xml:space="preserve"> 2019 </w:t>
              </w:r>
              <w:r w:rsidR="00373BDE">
                <w:rPr>
                  <w:lang w:val="en-US"/>
                </w:rPr>
                <w:t>r</w:t>
              </w:r>
              <w:r>
                <w:rPr>
                  <w:lang w:val="en-US"/>
                </w:rPr>
                <w:t>.]:</w:t>
              </w:r>
            </w:p>
            <w:p w:rsidR="00373BDE" w:rsidRDefault="00AF48F7" w:rsidP="00AF48F7">
              <w:pPr>
                <w:pStyle w:val="Akapitzlist"/>
                <w:ind w:left="757" w:firstLine="0"/>
                <w:rPr>
                  <w:lang w:val="en-US"/>
                </w:rPr>
              </w:pPr>
              <w:r w:rsidRPr="00AF48F7">
                <w:rPr>
                  <w:lang w:val="en-US"/>
                </w:rPr>
                <w:t>https://mansfeld.pl/webdesign/czym-jest-user-experience-przyklady/</w:t>
              </w:r>
            </w:p>
            <w:p w:rsidR="00373BDE" w:rsidRDefault="00373BDE" w:rsidP="00373BDE">
              <w:pPr>
                <w:pStyle w:val="Akapitzlist"/>
                <w:numPr>
                  <w:ilvl w:val="0"/>
                  <w:numId w:val="5"/>
                </w:numPr>
                <w:rPr>
                  <w:lang w:val="en-US"/>
                </w:rPr>
              </w:pPr>
              <w:r>
                <w:rPr>
                  <w:lang w:val="en-US"/>
                </w:rPr>
                <w:t>Value Proposition Canvas, [</w:t>
              </w:r>
              <w:proofErr w:type="spellStart"/>
              <w:r>
                <w:rPr>
                  <w:lang w:val="en-US"/>
                </w:rPr>
                <w:t>dostęp</w:t>
              </w:r>
              <w:proofErr w:type="spellEnd"/>
              <w:r>
                <w:rPr>
                  <w:lang w:val="en-US"/>
                </w:rPr>
                <w:t xml:space="preserve"> 15 </w:t>
              </w:r>
              <w:proofErr w:type="spellStart"/>
              <w:r>
                <w:rPr>
                  <w:lang w:val="en-US"/>
                </w:rPr>
                <w:t>listopada</w:t>
              </w:r>
              <w:proofErr w:type="spellEnd"/>
              <w:r>
                <w:rPr>
                  <w:lang w:val="en-US"/>
                </w:rPr>
                <w:t xml:space="preserve"> 2019 r.]:</w:t>
              </w:r>
            </w:p>
            <w:p w:rsidR="00C52100" w:rsidRPr="00596475" w:rsidRDefault="00373BDE" w:rsidP="00596475">
              <w:pPr>
                <w:pStyle w:val="Akapitzlist"/>
                <w:ind w:left="757" w:firstLine="0"/>
                <w:rPr>
                  <w:lang w:val="en-US"/>
                </w:rPr>
              </w:pPr>
              <w:r w:rsidRPr="00373BDE">
                <w:rPr>
                  <w:lang w:val="en-US"/>
                </w:rPr>
                <w:t>https://productvision.pl/2014/value-proposition-canvas-unikalna-propozycja-wartosci-modelu-biznesowego/</w:t>
              </w:r>
            </w:p>
            <w:p w:rsidR="00C52100" w:rsidRDefault="00C52100" w:rsidP="00C52100">
              <w:pPr>
                <w:pStyle w:val="Akapitzlist"/>
                <w:numPr>
                  <w:ilvl w:val="0"/>
                  <w:numId w:val="5"/>
                </w:numPr>
              </w:pPr>
              <w:r w:rsidRPr="00C52100">
                <w:t>Mapa empatii, [dostęp 16 listopada 2019 r</w:t>
              </w:r>
              <w:r>
                <w:t>.]:</w:t>
              </w:r>
            </w:p>
            <w:p w:rsidR="00247E4F" w:rsidRDefault="00730E6E" w:rsidP="00730E6E">
              <w:pPr>
                <w:pStyle w:val="Akapitzlist"/>
                <w:ind w:left="757" w:firstLine="0"/>
              </w:pPr>
              <w:r w:rsidRPr="00730E6E">
                <w:t>https://productvision.pl/2016/mapa-empatii-najprostszy-sposob-profilowania-uzytkownikow/</w:t>
              </w:r>
            </w:p>
            <w:p w:rsidR="00B47DD3" w:rsidRPr="00247E4F" w:rsidRDefault="00247E4F" w:rsidP="00247E4F">
              <w:pPr>
                <w:pStyle w:val="Akapitzlist"/>
                <w:numPr>
                  <w:ilvl w:val="0"/>
                  <w:numId w:val="5"/>
                </w:numPr>
                <w:rPr>
                  <w:lang w:val="en-US"/>
                </w:rPr>
              </w:pPr>
              <w:r w:rsidRPr="00DD68D4">
                <w:t xml:space="preserve">Chris Badura, </w:t>
              </w:r>
              <w:r w:rsidRPr="00DD68D4">
                <w:rPr>
                  <w:i/>
                  <w:iCs/>
                </w:rPr>
                <w:t xml:space="preserve">UXUI. Design Zoptymalizowany. </w:t>
              </w:r>
              <w:r>
                <w:rPr>
                  <w:i/>
                  <w:iCs/>
                  <w:lang w:val="en-US"/>
                </w:rPr>
                <w:t>Manual Book.,</w:t>
              </w:r>
              <w:r>
                <w:rPr>
                  <w:lang w:val="en-US"/>
                </w:rPr>
                <w:t xml:space="preserve"> </w:t>
              </w:r>
              <w:proofErr w:type="spellStart"/>
              <w:r>
                <w:rPr>
                  <w:lang w:val="en-US"/>
                </w:rPr>
                <w:t>Kwiecień</w:t>
              </w:r>
              <w:proofErr w:type="spellEnd"/>
              <w:r>
                <w:rPr>
                  <w:lang w:val="en-US"/>
                </w:rPr>
                <w:t xml:space="preserve"> 2019, ISBN </w:t>
              </w:r>
              <w:r w:rsidRPr="00247E4F">
                <w:rPr>
                  <w:lang w:val="en-US"/>
                </w:rPr>
                <w:t>9788328351745</w:t>
              </w:r>
            </w:p>
          </w:sdtContent>
        </w:sdt>
      </w:sdtContent>
    </w:sdt>
    <w:p w:rsidR="00B47DD3" w:rsidRPr="00247E4F" w:rsidRDefault="00B47DD3" w:rsidP="00B47DD3">
      <w:pPr>
        <w:pStyle w:val="WstepZakonczenie"/>
        <w:rPr>
          <w:lang w:val="en-US"/>
        </w:rPr>
      </w:pPr>
      <w:r w:rsidRPr="00247E4F">
        <w:rPr>
          <w:lang w:val="en-US"/>
        </w:rPr>
        <w:t xml:space="preserve"> </w:t>
      </w:r>
    </w:p>
    <w:p w:rsidR="00CA5423" w:rsidRPr="00247E4F" w:rsidRDefault="00CA5423" w:rsidP="006D3508">
      <w:pPr>
        <w:spacing w:after="160" w:line="259" w:lineRule="auto"/>
        <w:rPr>
          <w:rFonts w:eastAsiaTheme="majorEastAsia" w:cstheme="majorBidi"/>
          <w:b/>
          <w:sz w:val="28"/>
          <w:szCs w:val="32"/>
          <w:lang w:val="en-US"/>
        </w:rPr>
      </w:pPr>
    </w:p>
    <w:sectPr w:rsidR="00CA5423" w:rsidRPr="00247E4F" w:rsidSect="006B2D9B">
      <w:footerReference w:type="even" r:id="rId53"/>
      <w:footerReference w:type="default" r:id="rId54"/>
      <w:type w:val="oddPage"/>
      <w:pgSz w:w="11906" w:h="16838"/>
      <w:pgMar w:top="1418" w:right="1418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6BC3" w:rsidRDefault="00126BC3" w:rsidP="001F2A6D">
      <w:r>
        <w:separator/>
      </w:r>
    </w:p>
  </w:endnote>
  <w:endnote w:type="continuationSeparator" w:id="0">
    <w:p w:rsidR="00126BC3" w:rsidRDefault="00126BC3" w:rsidP="001F2A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EE"/>
    <w:family w:val="swiss"/>
    <w:pitch w:val="variable"/>
    <w:sig w:usb0="E10022FF" w:usb1="C000E47F" w:usb2="00000029" w:usb3="00000000" w:csb0="000001D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4F1" w:rsidRDefault="000D24F1" w:rsidP="006B2D9B">
    <w:pPr>
      <w:pStyle w:val="Stopka"/>
      <w:ind w:firstLine="0"/>
    </w:pPr>
  </w:p>
  <w:p w:rsidR="000D24F1" w:rsidRDefault="000D24F1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4F1" w:rsidRDefault="000D24F1" w:rsidP="00765BCC">
    <w:pPr>
      <w:pStyle w:val="Stopka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4F1" w:rsidRDefault="000D24F1">
    <w:pPr>
      <w:pStyle w:val="Stopka"/>
      <w:jc w:val="right"/>
    </w:pPr>
  </w:p>
  <w:p w:rsidR="000D24F1" w:rsidRDefault="000D24F1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60077528"/>
      <w:docPartObj>
        <w:docPartGallery w:val="Page Numbers (Bottom of Page)"/>
        <w:docPartUnique/>
      </w:docPartObj>
    </w:sdtPr>
    <w:sdtContent>
      <w:p w:rsidR="000D24F1" w:rsidRDefault="000D24F1" w:rsidP="006B2D9B">
        <w:pPr>
          <w:pStyle w:val="Stopka"/>
          <w:ind w:firstLine="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0D24F1" w:rsidRDefault="000D24F1">
    <w:pPr>
      <w:pStyle w:val="Stopk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2064376"/>
      <w:docPartObj>
        <w:docPartGallery w:val="Page Numbers (Bottom of Page)"/>
        <w:docPartUnique/>
      </w:docPartObj>
    </w:sdtPr>
    <w:sdtContent>
      <w:p w:rsidR="000D24F1" w:rsidRDefault="000D24F1" w:rsidP="006B2D9B">
        <w:pPr>
          <w:pStyle w:val="Stopka"/>
          <w:tabs>
            <w:tab w:val="clear" w:pos="9072"/>
          </w:tabs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:rsidR="000D24F1" w:rsidRDefault="000D24F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6BC3" w:rsidRDefault="00126BC3" w:rsidP="001F2A6D">
      <w:r>
        <w:separator/>
      </w:r>
    </w:p>
  </w:footnote>
  <w:footnote w:type="continuationSeparator" w:id="0">
    <w:p w:rsidR="00126BC3" w:rsidRDefault="00126BC3" w:rsidP="001F2A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8429F"/>
    <w:multiLevelType w:val="hybridMultilevel"/>
    <w:tmpl w:val="2F203764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2C3134C"/>
    <w:multiLevelType w:val="hybridMultilevel"/>
    <w:tmpl w:val="01FEDB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B4FB4"/>
    <w:multiLevelType w:val="hybridMultilevel"/>
    <w:tmpl w:val="CD7A5B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B161C9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36556D"/>
    <w:multiLevelType w:val="hybridMultilevel"/>
    <w:tmpl w:val="E718178C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1D9F0505"/>
    <w:multiLevelType w:val="hybridMultilevel"/>
    <w:tmpl w:val="8CE21C78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" w15:restartNumberingAfterBreak="0">
    <w:nsid w:val="29030F90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7E4223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BB29D3"/>
    <w:multiLevelType w:val="hybridMultilevel"/>
    <w:tmpl w:val="861206EA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F297742"/>
    <w:multiLevelType w:val="hybridMultilevel"/>
    <w:tmpl w:val="E2E4C8F2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33656514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36C84"/>
    <w:multiLevelType w:val="hybridMultilevel"/>
    <w:tmpl w:val="C394BE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D5D79"/>
    <w:multiLevelType w:val="hybridMultilevel"/>
    <w:tmpl w:val="6E58C236"/>
    <w:lvl w:ilvl="0" w:tplc="CFF0CE2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7B552F6"/>
    <w:multiLevelType w:val="hybridMultilevel"/>
    <w:tmpl w:val="E1D083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81CFB"/>
    <w:multiLevelType w:val="hybridMultilevel"/>
    <w:tmpl w:val="F8E61F8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5" w15:restartNumberingAfterBreak="0">
    <w:nsid w:val="3A382BF8"/>
    <w:multiLevelType w:val="multilevel"/>
    <w:tmpl w:val="400A51EA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iCs w:val="0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3A4B20DC"/>
    <w:multiLevelType w:val="hybridMultilevel"/>
    <w:tmpl w:val="75E0A1FC"/>
    <w:lvl w:ilvl="0" w:tplc="1C4C01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1EC36F7"/>
    <w:multiLevelType w:val="hybridMultilevel"/>
    <w:tmpl w:val="23605CEA"/>
    <w:lvl w:ilvl="0" w:tplc="8E605E38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77" w:hanging="360"/>
      </w:pPr>
    </w:lvl>
    <w:lvl w:ilvl="2" w:tplc="0415001B" w:tentative="1">
      <w:start w:val="1"/>
      <w:numFmt w:val="lowerRoman"/>
      <w:lvlText w:val="%3."/>
      <w:lvlJc w:val="right"/>
      <w:pPr>
        <w:ind w:left="2197" w:hanging="180"/>
      </w:pPr>
    </w:lvl>
    <w:lvl w:ilvl="3" w:tplc="0415000F" w:tentative="1">
      <w:start w:val="1"/>
      <w:numFmt w:val="decimal"/>
      <w:lvlText w:val="%4."/>
      <w:lvlJc w:val="left"/>
      <w:pPr>
        <w:ind w:left="2917" w:hanging="360"/>
      </w:pPr>
    </w:lvl>
    <w:lvl w:ilvl="4" w:tplc="04150019" w:tentative="1">
      <w:start w:val="1"/>
      <w:numFmt w:val="lowerLetter"/>
      <w:lvlText w:val="%5."/>
      <w:lvlJc w:val="left"/>
      <w:pPr>
        <w:ind w:left="3637" w:hanging="360"/>
      </w:pPr>
    </w:lvl>
    <w:lvl w:ilvl="5" w:tplc="0415001B" w:tentative="1">
      <w:start w:val="1"/>
      <w:numFmt w:val="lowerRoman"/>
      <w:lvlText w:val="%6."/>
      <w:lvlJc w:val="right"/>
      <w:pPr>
        <w:ind w:left="4357" w:hanging="180"/>
      </w:pPr>
    </w:lvl>
    <w:lvl w:ilvl="6" w:tplc="0415000F" w:tentative="1">
      <w:start w:val="1"/>
      <w:numFmt w:val="decimal"/>
      <w:lvlText w:val="%7."/>
      <w:lvlJc w:val="left"/>
      <w:pPr>
        <w:ind w:left="5077" w:hanging="360"/>
      </w:pPr>
    </w:lvl>
    <w:lvl w:ilvl="7" w:tplc="04150019" w:tentative="1">
      <w:start w:val="1"/>
      <w:numFmt w:val="lowerLetter"/>
      <w:lvlText w:val="%8."/>
      <w:lvlJc w:val="left"/>
      <w:pPr>
        <w:ind w:left="5797" w:hanging="360"/>
      </w:pPr>
    </w:lvl>
    <w:lvl w:ilvl="8" w:tplc="0415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8" w15:restartNumberingAfterBreak="0">
    <w:nsid w:val="44077F0B"/>
    <w:multiLevelType w:val="hybridMultilevel"/>
    <w:tmpl w:val="22BC02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703E46"/>
    <w:multiLevelType w:val="hybridMultilevel"/>
    <w:tmpl w:val="69ECEDB8"/>
    <w:lvl w:ilvl="0" w:tplc="C5AE61A4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77" w:hanging="360"/>
      </w:pPr>
    </w:lvl>
    <w:lvl w:ilvl="2" w:tplc="0415001B" w:tentative="1">
      <w:start w:val="1"/>
      <w:numFmt w:val="lowerRoman"/>
      <w:lvlText w:val="%3."/>
      <w:lvlJc w:val="right"/>
      <w:pPr>
        <w:ind w:left="2197" w:hanging="180"/>
      </w:pPr>
    </w:lvl>
    <w:lvl w:ilvl="3" w:tplc="0415000F" w:tentative="1">
      <w:start w:val="1"/>
      <w:numFmt w:val="decimal"/>
      <w:lvlText w:val="%4."/>
      <w:lvlJc w:val="left"/>
      <w:pPr>
        <w:ind w:left="2917" w:hanging="360"/>
      </w:pPr>
    </w:lvl>
    <w:lvl w:ilvl="4" w:tplc="04150019" w:tentative="1">
      <w:start w:val="1"/>
      <w:numFmt w:val="lowerLetter"/>
      <w:lvlText w:val="%5."/>
      <w:lvlJc w:val="left"/>
      <w:pPr>
        <w:ind w:left="3637" w:hanging="360"/>
      </w:pPr>
    </w:lvl>
    <w:lvl w:ilvl="5" w:tplc="0415001B" w:tentative="1">
      <w:start w:val="1"/>
      <w:numFmt w:val="lowerRoman"/>
      <w:lvlText w:val="%6."/>
      <w:lvlJc w:val="right"/>
      <w:pPr>
        <w:ind w:left="4357" w:hanging="180"/>
      </w:pPr>
    </w:lvl>
    <w:lvl w:ilvl="6" w:tplc="0415000F" w:tentative="1">
      <w:start w:val="1"/>
      <w:numFmt w:val="decimal"/>
      <w:lvlText w:val="%7."/>
      <w:lvlJc w:val="left"/>
      <w:pPr>
        <w:ind w:left="5077" w:hanging="360"/>
      </w:pPr>
    </w:lvl>
    <w:lvl w:ilvl="7" w:tplc="04150019" w:tentative="1">
      <w:start w:val="1"/>
      <w:numFmt w:val="lowerLetter"/>
      <w:lvlText w:val="%8."/>
      <w:lvlJc w:val="left"/>
      <w:pPr>
        <w:ind w:left="5797" w:hanging="360"/>
      </w:pPr>
    </w:lvl>
    <w:lvl w:ilvl="8" w:tplc="0415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0" w15:restartNumberingAfterBreak="0">
    <w:nsid w:val="466F5E6D"/>
    <w:multiLevelType w:val="hybridMultilevel"/>
    <w:tmpl w:val="FC0E45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6C7A32"/>
    <w:multiLevelType w:val="hybridMultilevel"/>
    <w:tmpl w:val="5EEE47DA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2" w15:restartNumberingAfterBreak="0">
    <w:nsid w:val="55E03DD4"/>
    <w:multiLevelType w:val="hybridMultilevel"/>
    <w:tmpl w:val="6330B386"/>
    <w:lvl w:ilvl="0" w:tplc="141CB44C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77" w:hanging="360"/>
      </w:pPr>
    </w:lvl>
    <w:lvl w:ilvl="2" w:tplc="0415001B" w:tentative="1">
      <w:start w:val="1"/>
      <w:numFmt w:val="lowerRoman"/>
      <w:lvlText w:val="%3."/>
      <w:lvlJc w:val="right"/>
      <w:pPr>
        <w:ind w:left="2197" w:hanging="180"/>
      </w:pPr>
    </w:lvl>
    <w:lvl w:ilvl="3" w:tplc="0415000F" w:tentative="1">
      <w:start w:val="1"/>
      <w:numFmt w:val="decimal"/>
      <w:lvlText w:val="%4."/>
      <w:lvlJc w:val="left"/>
      <w:pPr>
        <w:ind w:left="2917" w:hanging="360"/>
      </w:pPr>
    </w:lvl>
    <w:lvl w:ilvl="4" w:tplc="04150019" w:tentative="1">
      <w:start w:val="1"/>
      <w:numFmt w:val="lowerLetter"/>
      <w:lvlText w:val="%5."/>
      <w:lvlJc w:val="left"/>
      <w:pPr>
        <w:ind w:left="3637" w:hanging="360"/>
      </w:pPr>
    </w:lvl>
    <w:lvl w:ilvl="5" w:tplc="0415001B" w:tentative="1">
      <w:start w:val="1"/>
      <w:numFmt w:val="lowerRoman"/>
      <w:lvlText w:val="%6."/>
      <w:lvlJc w:val="right"/>
      <w:pPr>
        <w:ind w:left="4357" w:hanging="180"/>
      </w:pPr>
    </w:lvl>
    <w:lvl w:ilvl="6" w:tplc="0415000F" w:tentative="1">
      <w:start w:val="1"/>
      <w:numFmt w:val="decimal"/>
      <w:lvlText w:val="%7."/>
      <w:lvlJc w:val="left"/>
      <w:pPr>
        <w:ind w:left="5077" w:hanging="360"/>
      </w:pPr>
    </w:lvl>
    <w:lvl w:ilvl="7" w:tplc="04150019" w:tentative="1">
      <w:start w:val="1"/>
      <w:numFmt w:val="lowerLetter"/>
      <w:lvlText w:val="%8."/>
      <w:lvlJc w:val="left"/>
      <w:pPr>
        <w:ind w:left="5797" w:hanging="360"/>
      </w:pPr>
    </w:lvl>
    <w:lvl w:ilvl="8" w:tplc="0415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23" w15:restartNumberingAfterBreak="0">
    <w:nsid w:val="60765E17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B06187"/>
    <w:multiLevelType w:val="hybridMultilevel"/>
    <w:tmpl w:val="8C4252B6"/>
    <w:lvl w:ilvl="0" w:tplc="0415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63A633B4"/>
    <w:multiLevelType w:val="hybridMultilevel"/>
    <w:tmpl w:val="834EDAE0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64AA0DFF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6632EA"/>
    <w:multiLevelType w:val="hybridMultilevel"/>
    <w:tmpl w:val="B2B41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B1158"/>
    <w:multiLevelType w:val="hybridMultilevel"/>
    <w:tmpl w:val="870AFBDA"/>
    <w:lvl w:ilvl="0" w:tplc="6674EE96">
      <w:start w:val="1"/>
      <w:numFmt w:val="decimal"/>
      <w:pStyle w:val="PozycjaLiteratury"/>
      <w:lvlText w:val="[%1]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E42EC5"/>
    <w:multiLevelType w:val="hybridMultilevel"/>
    <w:tmpl w:val="CB18D3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787B78"/>
    <w:multiLevelType w:val="hybridMultilevel"/>
    <w:tmpl w:val="1E3686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AE095C"/>
    <w:multiLevelType w:val="hybridMultilevel"/>
    <w:tmpl w:val="9AD44BD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7441F9"/>
    <w:multiLevelType w:val="hybridMultilevel"/>
    <w:tmpl w:val="5AD4D4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28"/>
  </w:num>
  <w:num w:numId="5">
    <w:abstractNumId w:val="17"/>
  </w:num>
  <w:num w:numId="6">
    <w:abstractNumId w:val="0"/>
  </w:num>
  <w:num w:numId="7">
    <w:abstractNumId w:val="31"/>
  </w:num>
  <w:num w:numId="8">
    <w:abstractNumId w:val="16"/>
  </w:num>
  <w:num w:numId="9">
    <w:abstractNumId w:val="5"/>
  </w:num>
  <w:num w:numId="10">
    <w:abstractNumId w:val="20"/>
  </w:num>
  <w:num w:numId="11">
    <w:abstractNumId w:val="21"/>
  </w:num>
  <w:num w:numId="12">
    <w:abstractNumId w:val="19"/>
  </w:num>
  <w:num w:numId="13">
    <w:abstractNumId w:val="24"/>
  </w:num>
  <w:num w:numId="14">
    <w:abstractNumId w:val="11"/>
  </w:num>
  <w:num w:numId="15">
    <w:abstractNumId w:val="29"/>
  </w:num>
  <w:num w:numId="16">
    <w:abstractNumId w:val="14"/>
  </w:num>
  <w:num w:numId="17">
    <w:abstractNumId w:val="13"/>
  </w:num>
  <w:num w:numId="18">
    <w:abstractNumId w:val="4"/>
  </w:num>
  <w:num w:numId="19">
    <w:abstractNumId w:val="1"/>
  </w:num>
  <w:num w:numId="20">
    <w:abstractNumId w:val="27"/>
  </w:num>
  <w:num w:numId="21">
    <w:abstractNumId w:val="10"/>
  </w:num>
  <w:num w:numId="22">
    <w:abstractNumId w:val="26"/>
  </w:num>
  <w:num w:numId="23">
    <w:abstractNumId w:val="23"/>
  </w:num>
  <w:num w:numId="24">
    <w:abstractNumId w:val="6"/>
  </w:num>
  <w:num w:numId="25">
    <w:abstractNumId w:val="7"/>
  </w:num>
  <w:num w:numId="26">
    <w:abstractNumId w:val="3"/>
  </w:num>
  <w:num w:numId="27">
    <w:abstractNumId w:val="22"/>
  </w:num>
  <w:num w:numId="28">
    <w:abstractNumId w:val="32"/>
  </w:num>
  <w:num w:numId="29">
    <w:abstractNumId w:val="9"/>
  </w:num>
  <w:num w:numId="30">
    <w:abstractNumId w:val="2"/>
  </w:num>
  <w:num w:numId="31">
    <w:abstractNumId w:val="30"/>
  </w:num>
  <w:num w:numId="32">
    <w:abstractNumId w:val="25"/>
  </w:num>
  <w:num w:numId="33">
    <w:abstractNumId w:val="8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attachedTemplate r:id="rId1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jcwNLU0MjMytTAAAiUdpeDU4uLM/DyQAtNaAO47wN8sAAAA"/>
  </w:docVars>
  <w:rsids>
    <w:rsidRoot w:val="002C4F9B"/>
    <w:rsid w:val="00005226"/>
    <w:rsid w:val="00012495"/>
    <w:rsid w:val="000141E5"/>
    <w:rsid w:val="000178E7"/>
    <w:rsid w:val="00020C6B"/>
    <w:rsid w:val="0003253B"/>
    <w:rsid w:val="00034880"/>
    <w:rsid w:val="000367AC"/>
    <w:rsid w:val="00041150"/>
    <w:rsid w:val="000415D0"/>
    <w:rsid w:val="0004282A"/>
    <w:rsid w:val="00046029"/>
    <w:rsid w:val="000465B4"/>
    <w:rsid w:val="000518A2"/>
    <w:rsid w:val="0005522F"/>
    <w:rsid w:val="00057DB7"/>
    <w:rsid w:val="0006238B"/>
    <w:rsid w:val="00065120"/>
    <w:rsid w:val="00074D30"/>
    <w:rsid w:val="00076E6E"/>
    <w:rsid w:val="00081DE8"/>
    <w:rsid w:val="00084893"/>
    <w:rsid w:val="000A13E4"/>
    <w:rsid w:val="000A16A3"/>
    <w:rsid w:val="000A5A23"/>
    <w:rsid w:val="000A72AD"/>
    <w:rsid w:val="000C2599"/>
    <w:rsid w:val="000C3ACA"/>
    <w:rsid w:val="000C6BE3"/>
    <w:rsid w:val="000D24F1"/>
    <w:rsid w:val="000D6CA7"/>
    <w:rsid w:val="000E111A"/>
    <w:rsid w:val="000E4992"/>
    <w:rsid w:val="000F4231"/>
    <w:rsid w:val="00104BC5"/>
    <w:rsid w:val="00105007"/>
    <w:rsid w:val="00105035"/>
    <w:rsid w:val="001051E3"/>
    <w:rsid w:val="00114476"/>
    <w:rsid w:val="0011487A"/>
    <w:rsid w:val="00115C5D"/>
    <w:rsid w:val="001172DF"/>
    <w:rsid w:val="00126367"/>
    <w:rsid w:val="00126BC3"/>
    <w:rsid w:val="00131D12"/>
    <w:rsid w:val="00135C61"/>
    <w:rsid w:val="001373F8"/>
    <w:rsid w:val="0014341E"/>
    <w:rsid w:val="00144DC4"/>
    <w:rsid w:val="00145312"/>
    <w:rsid w:val="00151100"/>
    <w:rsid w:val="0015198E"/>
    <w:rsid w:val="00161A4E"/>
    <w:rsid w:val="00167B7E"/>
    <w:rsid w:val="00170548"/>
    <w:rsid w:val="001751B5"/>
    <w:rsid w:val="001756ED"/>
    <w:rsid w:val="00176A8F"/>
    <w:rsid w:val="00186704"/>
    <w:rsid w:val="0019363B"/>
    <w:rsid w:val="0019598D"/>
    <w:rsid w:val="00195AFF"/>
    <w:rsid w:val="001A1F35"/>
    <w:rsid w:val="001A5299"/>
    <w:rsid w:val="001B06D4"/>
    <w:rsid w:val="001B7B7A"/>
    <w:rsid w:val="001C1F93"/>
    <w:rsid w:val="001D11CE"/>
    <w:rsid w:val="001D3A0B"/>
    <w:rsid w:val="001D3CCA"/>
    <w:rsid w:val="001D4E40"/>
    <w:rsid w:val="001D6A98"/>
    <w:rsid w:val="001F11E2"/>
    <w:rsid w:val="001F2A6D"/>
    <w:rsid w:val="001F3A92"/>
    <w:rsid w:val="001F496D"/>
    <w:rsid w:val="001F4B41"/>
    <w:rsid w:val="001F4B55"/>
    <w:rsid w:val="001F5FEB"/>
    <w:rsid w:val="00200D86"/>
    <w:rsid w:val="00202A14"/>
    <w:rsid w:val="0020600C"/>
    <w:rsid w:val="0021255C"/>
    <w:rsid w:val="00213BBF"/>
    <w:rsid w:val="002205EC"/>
    <w:rsid w:val="002229DF"/>
    <w:rsid w:val="002252ED"/>
    <w:rsid w:val="00226FBD"/>
    <w:rsid w:val="00233700"/>
    <w:rsid w:val="00237356"/>
    <w:rsid w:val="00242056"/>
    <w:rsid w:val="00247E4F"/>
    <w:rsid w:val="00250929"/>
    <w:rsid w:val="002529BF"/>
    <w:rsid w:val="002533BB"/>
    <w:rsid w:val="0025381E"/>
    <w:rsid w:val="00260E2E"/>
    <w:rsid w:val="00263BC1"/>
    <w:rsid w:val="00270414"/>
    <w:rsid w:val="00281EB8"/>
    <w:rsid w:val="00283C29"/>
    <w:rsid w:val="00286042"/>
    <w:rsid w:val="00292ADE"/>
    <w:rsid w:val="00294BAD"/>
    <w:rsid w:val="0029617D"/>
    <w:rsid w:val="002A5434"/>
    <w:rsid w:val="002A6C3C"/>
    <w:rsid w:val="002B535C"/>
    <w:rsid w:val="002C4F9B"/>
    <w:rsid w:val="002D1B0D"/>
    <w:rsid w:val="002E2350"/>
    <w:rsid w:val="002E26AF"/>
    <w:rsid w:val="002E6FB0"/>
    <w:rsid w:val="003017E6"/>
    <w:rsid w:val="0030363F"/>
    <w:rsid w:val="00330800"/>
    <w:rsid w:val="00333B36"/>
    <w:rsid w:val="00334551"/>
    <w:rsid w:val="003432FB"/>
    <w:rsid w:val="0034668E"/>
    <w:rsid w:val="00346729"/>
    <w:rsid w:val="003526A1"/>
    <w:rsid w:val="0035404E"/>
    <w:rsid w:val="00355792"/>
    <w:rsid w:val="00355B36"/>
    <w:rsid w:val="00360F5D"/>
    <w:rsid w:val="0036196E"/>
    <w:rsid w:val="00365DE5"/>
    <w:rsid w:val="00366C61"/>
    <w:rsid w:val="003679BC"/>
    <w:rsid w:val="00373BDE"/>
    <w:rsid w:val="00374076"/>
    <w:rsid w:val="00374DD2"/>
    <w:rsid w:val="003814FE"/>
    <w:rsid w:val="00383B69"/>
    <w:rsid w:val="00384AE5"/>
    <w:rsid w:val="00390311"/>
    <w:rsid w:val="0039053E"/>
    <w:rsid w:val="00391576"/>
    <w:rsid w:val="00391E87"/>
    <w:rsid w:val="00393A3D"/>
    <w:rsid w:val="00393B11"/>
    <w:rsid w:val="00395124"/>
    <w:rsid w:val="0039518A"/>
    <w:rsid w:val="003B440C"/>
    <w:rsid w:val="003B494D"/>
    <w:rsid w:val="003B53E2"/>
    <w:rsid w:val="003B60DE"/>
    <w:rsid w:val="003B6CCA"/>
    <w:rsid w:val="003C2CF6"/>
    <w:rsid w:val="003C6D08"/>
    <w:rsid w:val="003D1E71"/>
    <w:rsid w:val="003D2CE4"/>
    <w:rsid w:val="003D4D88"/>
    <w:rsid w:val="003E380E"/>
    <w:rsid w:val="003E422B"/>
    <w:rsid w:val="003E43BB"/>
    <w:rsid w:val="003E64D0"/>
    <w:rsid w:val="003F26CD"/>
    <w:rsid w:val="003F2F91"/>
    <w:rsid w:val="003F7E2A"/>
    <w:rsid w:val="00417726"/>
    <w:rsid w:val="00420ED4"/>
    <w:rsid w:val="0042177E"/>
    <w:rsid w:val="0043150F"/>
    <w:rsid w:val="00442502"/>
    <w:rsid w:val="00444E14"/>
    <w:rsid w:val="00446105"/>
    <w:rsid w:val="00461AB0"/>
    <w:rsid w:val="00462923"/>
    <w:rsid w:val="00462DDC"/>
    <w:rsid w:val="00464C43"/>
    <w:rsid w:val="00465D6B"/>
    <w:rsid w:val="00465F4F"/>
    <w:rsid w:val="0046780A"/>
    <w:rsid w:val="00472F9E"/>
    <w:rsid w:val="00476400"/>
    <w:rsid w:val="00477395"/>
    <w:rsid w:val="00481F6B"/>
    <w:rsid w:val="00482723"/>
    <w:rsid w:val="00483C3B"/>
    <w:rsid w:val="00484CB5"/>
    <w:rsid w:val="0048528B"/>
    <w:rsid w:val="00485D5A"/>
    <w:rsid w:val="00492BFD"/>
    <w:rsid w:val="00495077"/>
    <w:rsid w:val="004A1E8D"/>
    <w:rsid w:val="004A659E"/>
    <w:rsid w:val="004A7AD9"/>
    <w:rsid w:val="004B624A"/>
    <w:rsid w:val="004C0E44"/>
    <w:rsid w:val="004D15C5"/>
    <w:rsid w:val="004D1D2A"/>
    <w:rsid w:val="004D4B23"/>
    <w:rsid w:val="004D4F5B"/>
    <w:rsid w:val="004E1CD8"/>
    <w:rsid w:val="004E445A"/>
    <w:rsid w:val="004E6348"/>
    <w:rsid w:val="004F2BDF"/>
    <w:rsid w:val="004F6437"/>
    <w:rsid w:val="00504870"/>
    <w:rsid w:val="00505CC0"/>
    <w:rsid w:val="00511F98"/>
    <w:rsid w:val="00527E93"/>
    <w:rsid w:val="00531064"/>
    <w:rsid w:val="00532FF6"/>
    <w:rsid w:val="00533EC1"/>
    <w:rsid w:val="00534330"/>
    <w:rsid w:val="00536226"/>
    <w:rsid w:val="00537282"/>
    <w:rsid w:val="00541C4D"/>
    <w:rsid w:val="00541C6A"/>
    <w:rsid w:val="005468D5"/>
    <w:rsid w:val="00550547"/>
    <w:rsid w:val="00551288"/>
    <w:rsid w:val="00551AC8"/>
    <w:rsid w:val="00554FE6"/>
    <w:rsid w:val="0056322C"/>
    <w:rsid w:val="00567BCA"/>
    <w:rsid w:val="00572AA9"/>
    <w:rsid w:val="00582016"/>
    <w:rsid w:val="00582B53"/>
    <w:rsid w:val="00585AE8"/>
    <w:rsid w:val="005861B7"/>
    <w:rsid w:val="005862F1"/>
    <w:rsid w:val="00590622"/>
    <w:rsid w:val="0059327F"/>
    <w:rsid w:val="00594846"/>
    <w:rsid w:val="00596475"/>
    <w:rsid w:val="00597897"/>
    <w:rsid w:val="00597BFC"/>
    <w:rsid w:val="005A0F10"/>
    <w:rsid w:val="005A7CAD"/>
    <w:rsid w:val="005A7FEA"/>
    <w:rsid w:val="005B393E"/>
    <w:rsid w:val="005B39AD"/>
    <w:rsid w:val="005C2AC8"/>
    <w:rsid w:val="005C3989"/>
    <w:rsid w:val="005E04FD"/>
    <w:rsid w:val="005E1DBD"/>
    <w:rsid w:val="005E31E0"/>
    <w:rsid w:val="005E4355"/>
    <w:rsid w:val="005F6147"/>
    <w:rsid w:val="006028A9"/>
    <w:rsid w:val="00607548"/>
    <w:rsid w:val="00610B25"/>
    <w:rsid w:val="006116E4"/>
    <w:rsid w:val="00611EE2"/>
    <w:rsid w:val="00612F2B"/>
    <w:rsid w:val="00617A45"/>
    <w:rsid w:val="00620E0C"/>
    <w:rsid w:val="00625AB4"/>
    <w:rsid w:val="0062618B"/>
    <w:rsid w:val="00633D80"/>
    <w:rsid w:val="00634068"/>
    <w:rsid w:val="00641867"/>
    <w:rsid w:val="00645C15"/>
    <w:rsid w:val="006700DF"/>
    <w:rsid w:val="00674ED4"/>
    <w:rsid w:val="006829F1"/>
    <w:rsid w:val="00683ADF"/>
    <w:rsid w:val="00691576"/>
    <w:rsid w:val="006978F2"/>
    <w:rsid w:val="006A4064"/>
    <w:rsid w:val="006A4801"/>
    <w:rsid w:val="006A735F"/>
    <w:rsid w:val="006A787F"/>
    <w:rsid w:val="006B2D9B"/>
    <w:rsid w:val="006B4DDE"/>
    <w:rsid w:val="006B6B15"/>
    <w:rsid w:val="006C3DC3"/>
    <w:rsid w:val="006C586B"/>
    <w:rsid w:val="006C759F"/>
    <w:rsid w:val="006C7A4F"/>
    <w:rsid w:val="006D018B"/>
    <w:rsid w:val="006D3508"/>
    <w:rsid w:val="006D43E3"/>
    <w:rsid w:val="006D49B3"/>
    <w:rsid w:val="006E025A"/>
    <w:rsid w:val="006E0860"/>
    <w:rsid w:val="006F3ECE"/>
    <w:rsid w:val="007012C4"/>
    <w:rsid w:val="00704E14"/>
    <w:rsid w:val="007132D4"/>
    <w:rsid w:val="0071447C"/>
    <w:rsid w:val="00723A22"/>
    <w:rsid w:val="0072400A"/>
    <w:rsid w:val="00730A40"/>
    <w:rsid w:val="00730E6E"/>
    <w:rsid w:val="0073292F"/>
    <w:rsid w:val="0073507A"/>
    <w:rsid w:val="00743FAF"/>
    <w:rsid w:val="00747315"/>
    <w:rsid w:val="007476B6"/>
    <w:rsid w:val="00752060"/>
    <w:rsid w:val="00753CCC"/>
    <w:rsid w:val="00753D6C"/>
    <w:rsid w:val="007565D0"/>
    <w:rsid w:val="0075683C"/>
    <w:rsid w:val="00765BCC"/>
    <w:rsid w:val="00782335"/>
    <w:rsid w:val="0078394A"/>
    <w:rsid w:val="00784475"/>
    <w:rsid w:val="0078789A"/>
    <w:rsid w:val="007955BE"/>
    <w:rsid w:val="00797C50"/>
    <w:rsid w:val="00797FEB"/>
    <w:rsid w:val="007A541B"/>
    <w:rsid w:val="007A5894"/>
    <w:rsid w:val="007B0002"/>
    <w:rsid w:val="007B0142"/>
    <w:rsid w:val="007B082D"/>
    <w:rsid w:val="007C3542"/>
    <w:rsid w:val="007D240D"/>
    <w:rsid w:val="007D3B42"/>
    <w:rsid w:val="007D6DC0"/>
    <w:rsid w:val="007E0CFC"/>
    <w:rsid w:val="007F3DBA"/>
    <w:rsid w:val="007F6EC8"/>
    <w:rsid w:val="007F7393"/>
    <w:rsid w:val="00801C87"/>
    <w:rsid w:val="00802318"/>
    <w:rsid w:val="00804020"/>
    <w:rsid w:val="00816896"/>
    <w:rsid w:val="00822A33"/>
    <w:rsid w:val="00823C45"/>
    <w:rsid w:val="00833831"/>
    <w:rsid w:val="00835522"/>
    <w:rsid w:val="00835C8D"/>
    <w:rsid w:val="008426E5"/>
    <w:rsid w:val="00843347"/>
    <w:rsid w:val="008525EC"/>
    <w:rsid w:val="0085396A"/>
    <w:rsid w:val="0085657D"/>
    <w:rsid w:val="00857BFF"/>
    <w:rsid w:val="00861BAF"/>
    <w:rsid w:val="008761CD"/>
    <w:rsid w:val="00881C71"/>
    <w:rsid w:val="00885375"/>
    <w:rsid w:val="00885E4F"/>
    <w:rsid w:val="0089268E"/>
    <w:rsid w:val="00893E95"/>
    <w:rsid w:val="0089509B"/>
    <w:rsid w:val="008A250D"/>
    <w:rsid w:val="008A3F5E"/>
    <w:rsid w:val="008A5FF5"/>
    <w:rsid w:val="008A6C07"/>
    <w:rsid w:val="008A7FC0"/>
    <w:rsid w:val="008B041C"/>
    <w:rsid w:val="008B04A1"/>
    <w:rsid w:val="008B08B4"/>
    <w:rsid w:val="008B2F42"/>
    <w:rsid w:val="008B3EEB"/>
    <w:rsid w:val="008B5B7B"/>
    <w:rsid w:val="008B70C0"/>
    <w:rsid w:val="008B7691"/>
    <w:rsid w:val="008C082C"/>
    <w:rsid w:val="008C15AE"/>
    <w:rsid w:val="008C5872"/>
    <w:rsid w:val="008D186B"/>
    <w:rsid w:val="008D3DB3"/>
    <w:rsid w:val="008E0DD1"/>
    <w:rsid w:val="008E296A"/>
    <w:rsid w:val="008E7B11"/>
    <w:rsid w:val="008F0941"/>
    <w:rsid w:val="008F0C6B"/>
    <w:rsid w:val="008F3BD3"/>
    <w:rsid w:val="008F4675"/>
    <w:rsid w:val="008F60A8"/>
    <w:rsid w:val="008F647A"/>
    <w:rsid w:val="009039AC"/>
    <w:rsid w:val="00903A25"/>
    <w:rsid w:val="00907AD2"/>
    <w:rsid w:val="00910AF2"/>
    <w:rsid w:val="00913231"/>
    <w:rsid w:val="009171AD"/>
    <w:rsid w:val="00920A8E"/>
    <w:rsid w:val="009259B2"/>
    <w:rsid w:val="00926E91"/>
    <w:rsid w:val="0093244B"/>
    <w:rsid w:val="0093795E"/>
    <w:rsid w:val="009408E4"/>
    <w:rsid w:val="00947E6D"/>
    <w:rsid w:val="0095115F"/>
    <w:rsid w:val="00954C8E"/>
    <w:rsid w:val="00960855"/>
    <w:rsid w:val="00965C81"/>
    <w:rsid w:val="00966FB4"/>
    <w:rsid w:val="00967105"/>
    <w:rsid w:val="00974657"/>
    <w:rsid w:val="00982B24"/>
    <w:rsid w:val="009A1167"/>
    <w:rsid w:val="009A27EC"/>
    <w:rsid w:val="009A680C"/>
    <w:rsid w:val="009B3344"/>
    <w:rsid w:val="009B3468"/>
    <w:rsid w:val="009B5297"/>
    <w:rsid w:val="009B7EAB"/>
    <w:rsid w:val="009C6BC3"/>
    <w:rsid w:val="009E1E9B"/>
    <w:rsid w:val="009E7790"/>
    <w:rsid w:val="009F3485"/>
    <w:rsid w:val="009F5BE3"/>
    <w:rsid w:val="009F6C9B"/>
    <w:rsid w:val="009F7228"/>
    <w:rsid w:val="00A03C61"/>
    <w:rsid w:val="00A152E2"/>
    <w:rsid w:val="00A20442"/>
    <w:rsid w:val="00A20714"/>
    <w:rsid w:val="00A355D1"/>
    <w:rsid w:val="00A361F7"/>
    <w:rsid w:val="00A4439C"/>
    <w:rsid w:val="00A51806"/>
    <w:rsid w:val="00A53907"/>
    <w:rsid w:val="00A57448"/>
    <w:rsid w:val="00A6352E"/>
    <w:rsid w:val="00A65E89"/>
    <w:rsid w:val="00A6620D"/>
    <w:rsid w:val="00A67E42"/>
    <w:rsid w:val="00A67ED4"/>
    <w:rsid w:val="00A7200D"/>
    <w:rsid w:val="00A72AFD"/>
    <w:rsid w:val="00A77B9C"/>
    <w:rsid w:val="00A8049E"/>
    <w:rsid w:val="00A90EDC"/>
    <w:rsid w:val="00A94063"/>
    <w:rsid w:val="00AA1B44"/>
    <w:rsid w:val="00AA6E9A"/>
    <w:rsid w:val="00AA75F6"/>
    <w:rsid w:val="00AB281C"/>
    <w:rsid w:val="00AC7D9F"/>
    <w:rsid w:val="00AD3AC3"/>
    <w:rsid w:val="00AD425F"/>
    <w:rsid w:val="00AE1A76"/>
    <w:rsid w:val="00AE325A"/>
    <w:rsid w:val="00AE6338"/>
    <w:rsid w:val="00AE7D13"/>
    <w:rsid w:val="00AF48F7"/>
    <w:rsid w:val="00B01E06"/>
    <w:rsid w:val="00B023ED"/>
    <w:rsid w:val="00B16F70"/>
    <w:rsid w:val="00B23E9C"/>
    <w:rsid w:val="00B259F5"/>
    <w:rsid w:val="00B30C94"/>
    <w:rsid w:val="00B320E4"/>
    <w:rsid w:val="00B338C3"/>
    <w:rsid w:val="00B35096"/>
    <w:rsid w:val="00B37089"/>
    <w:rsid w:val="00B414BD"/>
    <w:rsid w:val="00B41B4E"/>
    <w:rsid w:val="00B45108"/>
    <w:rsid w:val="00B46DDB"/>
    <w:rsid w:val="00B47DD3"/>
    <w:rsid w:val="00B51581"/>
    <w:rsid w:val="00B55749"/>
    <w:rsid w:val="00B55A4D"/>
    <w:rsid w:val="00B57C36"/>
    <w:rsid w:val="00B620F5"/>
    <w:rsid w:val="00B634C2"/>
    <w:rsid w:val="00B67BB2"/>
    <w:rsid w:val="00B701A1"/>
    <w:rsid w:val="00B704E0"/>
    <w:rsid w:val="00B72D3B"/>
    <w:rsid w:val="00B738B3"/>
    <w:rsid w:val="00B83063"/>
    <w:rsid w:val="00B91967"/>
    <w:rsid w:val="00BA317D"/>
    <w:rsid w:val="00BA3E87"/>
    <w:rsid w:val="00BA4D74"/>
    <w:rsid w:val="00BB2CFF"/>
    <w:rsid w:val="00BB302F"/>
    <w:rsid w:val="00BB74C0"/>
    <w:rsid w:val="00BD049A"/>
    <w:rsid w:val="00BD0956"/>
    <w:rsid w:val="00BD42A9"/>
    <w:rsid w:val="00BD6F6D"/>
    <w:rsid w:val="00BE5123"/>
    <w:rsid w:val="00BF1E9B"/>
    <w:rsid w:val="00C0049B"/>
    <w:rsid w:val="00C01571"/>
    <w:rsid w:val="00C02353"/>
    <w:rsid w:val="00C105E7"/>
    <w:rsid w:val="00C11F0A"/>
    <w:rsid w:val="00C12EDB"/>
    <w:rsid w:val="00C1430A"/>
    <w:rsid w:val="00C14CEA"/>
    <w:rsid w:val="00C20CD8"/>
    <w:rsid w:val="00C2119C"/>
    <w:rsid w:val="00C21484"/>
    <w:rsid w:val="00C220DB"/>
    <w:rsid w:val="00C241C9"/>
    <w:rsid w:val="00C25877"/>
    <w:rsid w:val="00C467F2"/>
    <w:rsid w:val="00C50056"/>
    <w:rsid w:val="00C52100"/>
    <w:rsid w:val="00C57611"/>
    <w:rsid w:val="00C60087"/>
    <w:rsid w:val="00C620DC"/>
    <w:rsid w:val="00C62886"/>
    <w:rsid w:val="00C75AD0"/>
    <w:rsid w:val="00C8204E"/>
    <w:rsid w:val="00C85056"/>
    <w:rsid w:val="00C86400"/>
    <w:rsid w:val="00C87801"/>
    <w:rsid w:val="00C97477"/>
    <w:rsid w:val="00CA5423"/>
    <w:rsid w:val="00CB22AE"/>
    <w:rsid w:val="00CD1FE9"/>
    <w:rsid w:val="00CD7AB9"/>
    <w:rsid w:val="00CE4DAA"/>
    <w:rsid w:val="00CE794F"/>
    <w:rsid w:val="00CF6DBF"/>
    <w:rsid w:val="00D03F5A"/>
    <w:rsid w:val="00D1017C"/>
    <w:rsid w:val="00D116D5"/>
    <w:rsid w:val="00D1205B"/>
    <w:rsid w:val="00D17D5B"/>
    <w:rsid w:val="00D202DD"/>
    <w:rsid w:val="00D2331B"/>
    <w:rsid w:val="00D246AB"/>
    <w:rsid w:val="00D24B97"/>
    <w:rsid w:val="00D26D9F"/>
    <w:rsid w:val="00D274F7"/>
    <w:rsid w:val="00D37564"/>
    <w:rsid w:val="00D41C02"/>
    <w:rsid w:val="00D466AD"/>
    <w:rsid w:val="00D608DF"/>
    <w:rsid w:val="00D63562"/>
    <w:rsid w:val="00D655D3"/>
    <w:rsid w:val="00D65F07"/>
    <w:rsid w:val="00D7019E"/>
    <w:rsid w:val="00D72906"/>
    <w:rsid w:val="00D75077"/>
    <w:rsid w:val="00D75835"/>
    <w:rsid w:val="00D80970"/>
    <w:rsid w:val="00D80E6C"/>
    <w:rsid w:val="00D82D4D"/>
    <w:rsid w:val="00D871A8"/>
    <w:rsid w:val="00D90FD5"/>
    <w:rsid w:val="00D922B8"/>
    <w:rsid w:val="00D927E9"/>
    <w:rsid w:val="00D94184"/>
    <w:rsid w:val="00D94D4D"/>
    <w:rsid w:val="00D96B68"/>
    <w:rsid w:val="00D97140"/>
    <w:rsid w:val="00DA237C"/>
    <w:rsid w:val="00DA4E3B"/>
    <w:rsid w:val="00DB1111"/>
    <w:rsid w:val="00DB1BA0"/>
    <w:rsid w:val="00DB357E"/>
    <w:rsid w:val="00DB47BA"/>
    <w:rsid w:val="00DB5343"/>
    <w:rsid w:val="00DC0EA7"/>
    <w:rsid w:val="00DC15FA"/>
    <w:rsid w:val="00DC2B32"/>
    <w:rsid w:val="00DC3404"/>
    <w:rsid w:val="00DC4512"/>
    <w:rsid w:val="00DC5648"/>
    <w:rsid w:val="00DD1BC4"/>
    <w:rsid w:val="00DD3487"/>
    <w:rsid w:val="00DD3772"/>
    <w:rsid w:val="00DD4AB2"/>
    <w:rsid w:val="00DD68D4"/>
    <w:rsid w:val="00DE1DAB"/>
    <w:rsid w:val="00DE74BB"/>
    <w:rsid w:val="00DF08A9"/>
    <w:rsid w:val="00DF2AF2"/>
    <w:rsid w:val="00DF3223"/>
    <w:rsid w:val="00DF71AA"/>
    <w:rsid w:val="00E006DE"/>
    <w:rsid w:val="00E10ACD"/>
    <w:rsid w:val="00E12F73"/>
    <w:rsid w:val="00E145A9"/>
    <w:rsid w:val="00E14E6E"/>
    <w:rsid w:val="00E158AC"/>
    <w:rsid w:val="00E21485"/>
    <w:rsid w:val="00E260A4"/>
    <w:rsid w:val="00E27060"/>
    <w:rsid w:val="00E2746F"/>
    <w:rsid w:val="00E30D7D"/>
    <w:rsid w:val="00E35453"/>
    <w:rsid w:val="00E410CC"/>
    <w:rsid w:val="00E43172"/>
    <w:rsid w:val="00E44C8C"/>
    <w:rsid w:val="00E4666F"/>
    <w:rsid w:val="00E525BA"/>
    <w:rsid w:val="00E62ADA"/>
    <w:rsid w:val="00E62CDC"/>
    <w:rsid w:val="00E6431E"/>
    <w:rsid w:val="00E65271"/>
    <w:rsid w:val="00E67E58"/>
    <w:rsid w:val="00E71E0A"/>
    <w:rsid w:val="00E73920"/>
    <w:rsid w:val="00E754A0"/>
    <w:rsid w:val="00E862F2"/>
    <w:rsid w:val="00E8666D"/>
    <w:rsid w:val="00E9554D"/>
    <w:rsid w:val="00E971C3"/>
    <w:rsid w:val="00EA0E02"/>
    <w:rsid w:val="00EA67C3"/>
    <w:rsid w:val="00EA7157"/>
    <w:rsid w:val="00EB38AA"/>
    <w:rsid w:val="00EB5BB2"/>
    <w:rsid w:val="00EB5C69"/>
    <w:rsid w:val="00EB60AA"/>
    <w:rsid w:val="00EC25E6"/>
    <w:rsid w:val="00EC32AC"/>
    <w:rsid w:val="00EC3CD2"/>
    <w:rsid w:val="00EC59A6"/>
    <w:rsid w:val="00ED09B0"/>
    <w:rsid w:val="00ED7B03"/>
    <w:rsid w:val="00EE5D28"/>
    <w:rsid w:val="00EE69E4"/>
    <w:rsid w:val="00EF0336"/>
    <w:rsid w:val="00EF2D86"/>
    <w:rsid w:val="00EF4A45"/>
    <w:rsid w:val="00EF502F"/>
    <w:rsid w:val="00F03DA6"/>
    <w:rsid w:val="00F11D1C"/>
    <w:rsid w:val="00F1684E"/>
    <w:rsid w:val="00F25E00"/>
    <w:rsid w:val="00F30151"/>
    <w:rsid w:val="00F309F4"/>
    <w:rsid w:val="00F30D87"/>
    <w:rsid w:val="00F427C6"/>
    <w:rsid w:val="00F44133"/>
    <w:rsid w:val="00F4701B"/>
    <w:rsid w:val="00F62EE7"/>
    <w:rsid w:val="00F66D8F"/>
    <w:rsid w:val="00F72FEC"/>
    <w:rsid w:val="00F73E69"/>
    <w:rsid w:val="00F74D5E"/>
    <w:rsid w:val="00FA027A"/>
    <w:rsid w:val="00FA59E0"/>
    <w:rsid w:val="00FB1115"/>
    <w:rsid w:val="00FB48C0"/>
    <w:rsid w:val="00FB77BA"/>
    <w:rsid w:val="00FC016B"/>
    <w:rsid w:val="00FC1F32"/>
    <w:rsid w:val="00FC7662"/>
    <w:rsid w:val="00FD1E15"/>
    <w:rsid w:val="00FD6DDC"/>
    <w:rsid w:val="00FE166B"/>
    <w:rsid w:val="00FE4EF2"/>
    <w:rsid w:val="00FF189F"/>
    <w:rsid w:val="00FF2EC4"/>
    <w:rsid w:val="00FF37D2"/>
    <w:rsid w:val="00FF48E0"/>
    <w:rsid w:val="00FF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3A5817"/>
  <w15:docId w15:val="{396FC9D4-5EE5-AC49-8B4D-7DFE33151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651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CA5423"/>
    <w:pPr>
      <w:keepNext/>
      <w:keepLines/>
      <w:numPr>
        <w:numId w:val="1"/>
      </w:numPr>
      <w:spacing w:before="240" w:after="240"/>
      <w:jc w:val="both"/>
      <w:outlineLvl w:val="0"/>
    </w:pPr>
    <w:rPr>
      <w:rFonts w:eastAsiaTheme="majorEastAsia" w:cstheme="majorBidi"/>
      <w:b/>
      <w:sz w:val="28"/>
      <w:szCs w:val="32"/>
      <w:lang w:eastAsia="en-US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A5423"/>
    <w:pPr>
      <w:keepNext/>
      <w:keepLines/>
      <w:numPr>
        <w:ilvl w:val="1"/>
        <w:numId w:val="1"/>
      </w:numPr>
      <w:spacing w:before="120" w:after="120"/>
      <w:jc w:val="both"/>
      <w:outlineLvl w:val="1"/>
    </w:pPr>
    <w:rPr>
      <w:rFonts w:eastAsiaTheme="majorEastAsia" w:cstheme="majorBidi"/>
      <w:b/>
      <w:sz w:val="26"/>
      <w:szCs w:val="26"/>
      <w:lang w:eastAsia="en-US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A5423"/>
    <w:pPr>
      <w:keepNext/>
      <w:keepLines/>
      <w:numPr>
        <w:ilvl w:val="2"/>
        <w:numId w:val="1"/>
      </w:numPr>
      <w:spacing w:before="120" w:after="120"/>
      <w:jc w:val="both"/>
      <w:outlineLvl w:val="2"/>
    </w:pPr>
    <w:rPr>
      <w:rFonts w:eastAsiaTheme="majorEastAsia" w:cstheme="majorBidi"/>
      <w:lang w:eastAsia="en-US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04BC5"/>
    <w:pPr>
      <w:keepNext/>
      <w:keepLines/>
      <w:numPr>
        <w:ilvl w:val="3"/>
        <w:numId w:val="1"/>
      </w:numPr>
      <w:spacing w:before="40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eastAsia="en-US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04BC5"/>
    <w:pPr>
      <w:keepNext/>
      <w:keepLines/>
      <w:numPr>
        <w:ilvl w:val="4"/>
        <w:numId w:val="1"/>
      </w:numPr>
      <w:spacing w:before="40"/>
      <w:jc w:val="both"/>
      <w:outlineLvl w:val="4"/>
    </w:pPr>
    <w:rPr>
      <w:rFonts w:asciiTheme="majorHAnsi" w:eastAsiaTheme="majorEastAsia" w:hAnsiTheme="majorHAnsi" w:cstheme="majorBidi"/>
      <w:color w:val="2E74B5" w:themeColor="accent1" w:themeShade="BF"/>
      <w:szCs w:val="22"/>
      <w:lang w:eastAsia="en-US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04BC5"/>
    <w:pPr>
      <w:keepNext/>
      <w:keepLines/>
      <w:numPr>
        <w:ilvl w:val="5"/>
        <w:numId w:val="1"/>
      </w:numPr>
      <w:spacing w:before="40"/>
      <w:jc w:val="both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  <w:lang w:eastAsia="en-US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04BC5"/>
    <w:pPr>
      <w:keepNext/>
      <w:keepLines/>
      <w:numPr>
        <w:ilvl w:val="6"/>
        <w:numId w:val="1"/>
      </w:numPr>
      <w:spacing w:before="40"/>
      <w:jc w:val="both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  <w:lang w:eastAsia="en-US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04BC5"/>
    <w:pPr>
      <w:keepNext/>
      <w:keepLines/>
      <w:numPr>
        <w:ilvl w:val="7"/>
        <w:numId w:val="1"/>
      </w:numPr>
      <w:spacing w:before="40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04BC5"/>
    <w:pPr>
      <w:keepNext/>
      <w:keepLines/>
      <w:numPr>
        <w:ilvl w:val="8"/>
        <w:numId w:val="1"/>
      </w:numPr>
      <w:spacing w:before="40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A542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CA5423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CA5423"/>
    <w:rPr>
      <w:rFonts w:ascii="Times New Roman" w:eastAsiaTheme="majorEastAsia" w:hAnsi="Times New Roman" w:cstheme="majorBidi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04BC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04BC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04BC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04BC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04B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04B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WstepZakonczenie">
    <w:name w:val="Wstep_Zakonczenie"/>
    <w:basedOn w:val="Nagwek1"/>
    <w:link w:val="WstepZakonczenieZnak"/>
    <w:qFormat/>
    <w:rsid w:val="00CA5423"/>
    <w:pPr>
      <w:numPr>
        <w:numId w:val="0"/>
      </w:numPr>
      <w:ind w:left="431" w:hanging="431"/>
    </w:pPr>
  </w:style>
  <w:style w:type="paragraph" w:styleId="Legenda">
    <w:name w:val="caption"/>
    <w:basedOn w:val="Normalny"/>
    <w:next w:val="Normalny"/>
    <w:uiPriority w:val="35"/>
    <w:unhideWhenUsed/>
    <w:qFormat/>
    <w:rsid w:val="00CA5423"/>
    <w:pPr>
      <w:spacing w:before="200" w:after="200"/>
      <w:ind w:firstLine="397"/>
      <w:jc w:val="center"/>
    </w:pPr>
    <w:rPr>
      <w:rFonts w:eastAsiaTheme="minorHAnsi" w:cstheme="minorBidi"/>
      <w:iCs/>
      <w:sz w:val="20"/>
      <w:szCs w:val="18"/>
      <w:lang w:eastAsia="en-US"/>
    </w:rPr>
  </w:style>
  <w:style w:type="character" w:customStyle="1" w:styleId="WstepZakonczenieZnak">
    <w:name w:val="Wstep_Zakonczenie Znak"/>
    <w:basedOn w:val="Nagwek1Znak"/>
    <w:link w:val="WstepZakonczenie"/>
    <w:rsid w:val="00CA5423"/>
    <w:rPr>
      <w:rFonts w:ascii="Times New Roman" w:eastAsiaTheme="majorEastAsia" w:hAnsi="Times New Roman" w:cstheme="majorBidi"/>
      <w:b/>
      <w:sz w:val="28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1205B"/>
    <w:pPr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D1205B"/>
    <w:pPr>
      <w:spacing w:after="100"/>
      <w:ind w:firstLine="397"/>
      <w:jc w:val="both"/>
    </w:pPr>
    <w:rPr>
      <w:rFonts w:eastAsiaTheme="minorHAnsi" w:cstheme="minorBidi"/>
      <w:szCs w:val="22"/>
      <w:lang w:eastAsia="en-US"/>
    </w:rPr>
  </w:style>
  <w:style w:type="paragraph" w:styleId="Spistreci2">
    <w:name w:val="toc 2"/>
    <w:basedOn w:val="Normalny"/>
    <w:next w:val="Normalny"/>
    <w:autoRedefine/>
    <w:uiPriority w:val="39"/>
    <w:unhideWhenUsed/>
    <w:rsid w:val="00D1205B"/>
    <w:pPr>
      <w:spacing w:after="100"/>
      <w:ind w:left="240" w:firstLine="397"/>
      <w:jc w:val="both"/>
    </w:pPr>
    <w:rPr>
      <w:rFonts w:eastAsiaTheme="minorHAnsi" w:cstheme="minorBidi"/>
      <w:szCs w:val="22"/>
      <w:lang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D1205B"/>
    <w:pPr>
      <w:spacing w:after="100"/>
      <w:ind w:left="480" w:firstLine="397"/>
      <w:jc w:val="both"/>
    </w:pPr>
    <w:rPr>
      <w:rFonts w:eastAsiaTheme="minorHAnsi" w:cstheme="minorBidi"/>
      <w:szCs w:val="22"/>
      <w:lang w:eastAsia="en-US"/>
    </w:rPr>
  </w:style>
  <w:style w:type="character" w:styleId="Hipercze">
    <w:name w:val="Hyperlink"/>
    <w:basedOn w:val="Domylnaczcionkaakapitu"/>
    <w:uiPriority w:val="99"/>
    <w:unhideWhenUsed/>
    <w:rsid w:val="00D1205B"/>
    <w:rPr>
      <w:color w:val="0563C1" w:themeColor="hyperlink"/>
      <w:u w:val="single"/>
    </w:rPr>
  </w:style>
  <w:style w:type="paragraph" w:customStyle="1" w:styleId="Pracanaglowek">
    <w:name w:val="Praca_naglowek"/>
    <w:basedOn w:val="Normalny"/>
    <w:qFormat/>
    <w:rsid w:val="00D1205B"/>
    <w:pPr>
      <w:spacing w:before="1080" w:after="720"/>
      <w:ind w:firstLine="397"/>
      <w:jc w:val="center"/>
    </w:pPr>
    <w:rPr>
      <w:rFonts w:eastAsiaTheme="minorHAnsi" w:cstheme="minorBidi"/>
      <w:sz w:val="36"/>
      <w:szCs w:val="36"/>
    </w:rPr>
  </w:style>
  <w:style w:type="paragraph" w:styleId="Tytu">
    <w:name w:val="Title"/>
    <w:basedOn w:val="Normalny"/>
    <w:next w:val="Normalny"/>
    <w:link w:val="TytuZnak"/>
    <w:uiPriority w:val="10"/>
    <w:qFormat/>
    <w:rsid w:val="00D1205B"/>
    <w:pPr>
      <w:keepNext/>
      <w:spacing w:after="240"/>
      <w:ind w:firstLine="397"/>
      <w:jc w:val="center"/>
      <w:outlineLvl w:val="1"/>
    </w:pPr>
    <w:rPr>
      <w:b/>
      <w:bCs/>
      <w:sz w:val="32"/>
      <w:szCs w:val="32"/>
    </w:rPr>
  </w:style>
  <w:style w:type="character" w:customStyle="1" w:styleId="TytuZnak">
    <w:name w:val="Tytuł Znak"/>
    <w:basedOn w:val="Domylnaczcionkaakapitu"/>
    <w:link w:val="Tytu"/>
    <w:uiPriority w:val="10"/>
    <w:rsid w:val="00D1205B"/>
    <w:rPr>
      <w:rFonts w:ascii="Times New Roman" w:eastAsia="Times New Roman" w:hAnsi="Times New Roman" w:cs="Times New Roman"/>
      <w:b/>
      <w:bCs/>
      <w:sz w:val="32"/>
      <w:szCs w:val="32"/>
      <w:lang w:eastAsia="pl-PL"/>
    </w:rPr>
  </w:style>
  <w:style w:type="paragraph" w:customStyle="1" w:styleId="Autor">
    <w:name w:val="Autor"/>
    <w:basedOn w:val="Normalny"/>
    <w:qFormat/>
    <w:rsid w:val="00D1205B"/>
    <w:pPr>
      <w:keepNext/>
      <w:spacing w:after="600"/>
      <w:ind w:firstLine="397"/>
      <w:jc w:val="center"/>
      <w:outlineLvl w:val="2"/>
    </w:pPr>
    <w:rPr>
      <w:sz w:val="28"/>
    </w:rPr>
  </w:style>
  <w:style w:type="paragraph" w:customStyle="1" w:styleId="Streszczenie">
    <w:name w:val="Streszczenie"/>
    <w:basedOn w:val="WstepZakonczenie"/>
    <w:qFormat/>
    <w:rsid w:val="00D1205B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1F2A6D"/>
    <w:pPr>
      <w:spacing w:line="360" w:lineRule="auto"/>
      <w:jc w:val="both"/>
    </w:pPr>
    <w:rPr>
      <w:rFonts w:eastAsiaTheme="minorEastAsia"/>
    </w:r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1F2A6D"/>
    <w:rPr>
      <w:rFonts w:ascii="Times New Roman" w:eastAsiaTheme="minorEastAsia" w:hAnsi="Times New Roman" w:cs="Times New Roman"/>
      <w:sz w:val="24"/>
      <w:szCs w:val="24"/>
      <w:lang w:eastAsia="pl-PL"/>
    </w:rPr>
  </w:style>
  <w:style w:type="paragraph" w:customStyle="1" w:styleId="PozycjaLiteratury">
    <w:name w:val="PozycjaLiteratury"/>
    <w:basedOn w:val="Tekstpodstawowy"/>
    <w:qFormat/>
    <w:rsid w:val="001F2A6D"/>
    <w:pPr>
      <w:numPr>
        <w:numId w:val="4"/>
      </w:numPr>
      <w:tabs>
        <w:tab w:val="left" w:pos="426"/>
      </w:tabs>
      <w:spacing w:line="240" w:lineRule="auto"/>
      <w:ind w:left="426" w:hanging="437"/>
    </w:pPr>
  </w:style>
  <w:style w:type="paragraph" w:styleId="Nagwek">
    <w:name w:val="header"/>
    <w:basedOn w:val="Normalny"/>
    <w:link w:val="NagwekZnak"/>
    <w:uiPriority w:val="99"/>
    <w:unhideWhenUsed/>
    <w:rsid w:val="001F2A6D"/>
    <w:pPr>
      <w:tabs>
        <w:tab w:val="center" w:pos="4536"/>
        <w:tab w:val="right" w:pos="9072"/>
      </w:tabs>
      <w:ind w:firstLine="397"/>
      <w:jc w:val="both"/>
    </w:pPr>
    <w:rPr>
      <w:rFonts w:eastAsiaTheme="minorHAnsi" w:cstheme="minorBidi"/>
      <w:szCs w:val="22"/>
      <w:lang w:eastAsia="en-US"/>
    </w:rPr>
  </w:style>
  <w:style w:type="character" w:customStyle="1" w:styleId="NagwekZnak">
    <w:name w:val="Nagłówek Znak"/>
    <w:basedOn w:val="Domylnaczcionkaakapitu"/>
    <w:link w:val="Nagwek"/>
    <w:uiPriority w:val="99"/>
    <w:rsid w:val="001F2A6D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1F2A6D"/>
    <w:pPr>
      <w:tabs>
        <w:tab w:val="center" w:pos="4536"/>
        <w:tab w:val="right" w:pos="9072"/>
      </w:tabs>
      <w:ind w:firstLine="397"/>
      <w:jc w:val="both"/>
    </w:pPr>
    <w:rPr>
      <w:rFonts w:eastAsiaTheme="minorHAnsi" w:cstheme="minorBidi"/>
      <w:szCs w:val="22"/>
      <w:lang w:eastAsia="en-US"/>
    </w:rPr>
  </w:style>
  <w:style w:type="character" w:customStyle="1" w:styleId="StopkaZnak">
    <w:name w:val="Stopka Znak"/>
    <w:basedOn w:val="Domylnaczcionkaakapitu"/>
    <w:link w:val="Stopka"/>
    <w:uiPriority w:val="99"/>
    <w:rsid w:val="001F2A6D"/>
    <w:rPr>
      <w:rFonts w:ascii="Times New Roman" w:hAnsi="Times New Roman"/>
      <w:sz w:val="24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FB77B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B77BA"/>
    <w:pPr>
      <w:ind w:firstLine="397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B77BA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B77B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B77BA"/>
    <w:rPr>
      <w:rFonts w:ascii="Times New Roman" w:hAnsi="Times New Roman"/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FB77BA"/>
    <w:pPr>
      <w:ind w:firstLine="397"/>
      <w:jc w:val="both"/>
    </w:pPr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B77BA"/>
    <w:rPr>
      <w:rFonts w:ascii="Segoe UI" w:hAnsi="Segoe UI" w:cs="Segoe UI"/>
      <w:sz w:val="18"/>
      <w:szCs w:val="18"/>
    </w:rPr>
  </w:style>
  <w:style w:type="paragraph" w:styleId="Bibliografia">
    <w:name w:val="Bibliography"/>
    <w:basedOn w:val="Normalny"/>
    <w:next w:val="Normalny"/>
    <w:uiPriority w:val="37"/>
    <w:unhideWhenUsed/>
    <w:rsid w:val="0029617D"/>
    <w:pPr>
      <w:ind w:firstLine="397"/>
      <w:jc w:val="both"/>
    </w:pPr>
    <w:rPr>
      <w:rFonts w:eastAsiaTheme="minorHAnsi" w:cstheme="minorBidi"/>
      <w:szCs w:val="22"/>
      <w:lang w:eastAsia="en-US"/>
    </w:rPr>
  </w:style>
  <w:style w:type="table" w:styleId="Tabela-Siatka">
    <w:name w:val="Table Grid"/>
    <w:basedOn w:val="Standardowy"/>
    <w:uiPriority w:val="39"/>
    <w:rsid w:val="002961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9E1E9B"/>
    <w:rPr>
      <w:color w:val="808080"/>
    </w:rPr>
  </w:style>
  <w:style w:type="paragraph" w:styleId="Akapitzlist">
    <w:name w:val="List Paragraph"/>
    <w:basedOn w:val="Normalny"/>
    <w:uiPriority w:val="34"/>
    <w:qFormat/>
    <w:rsid w:val="00B47DD3"/>
    <w:pPr>
      <w:ind w:left="720" w:firstLine="397"/>
      <w:contextualSpacing/>
      <w:jc w:val="both"/>
    </w:pPr>
    <w:rPr>
      <w:rFonts w:eastAsiaTheme="minorHAnsi" w:cstheme="minorBidi"/>
      <w:szCs w:val="22"/>
      <w:lang w:eastAsia="en-US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91967"/>
    <w:pPr>
      <w:ind w:firstLine="397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91967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91967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13B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9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9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4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0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3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4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78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80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19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86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vnx01.wiz.pwr.wroc.pl\folders$\DZIEKANAT\echojnacka\Desktop\Strona%20wydzialu\zima%202018-2019\dyplomowanie\szablony\szablon_pracy_dyplomowej_bez_str_tyt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— sortowanie według tytułów" Version="2003">
  <b:Source>
    <b:Tag>Pet08</b:Tag>
    <b:SourceType>Book</b:SourceType>
    <b:Guid>{3D403D13-1058-4D1F-83BD-28B9A7098BD9}</b:Guid>
    <b:Author>
      <b:Author>
        <b:NameList>
          <b:Person>
            <b:Last>Babington</b:Last>
            <b:First>Peter</b:First>
          </b:Person>
        </b:NameList>
      </b:Author>
    </b:Author>
    <b:Title>The title of the book</b:Title>
    <b:Year>2008</b:Year>
    <b:Publisher>Wydawca</b:Publisher>
    <b:RefOrder>2</b:RefOrder>
  </b:Source>
  <b:Source>
    <b:Tag>Pet09</b:Tag>
    <b:SourceType>BookSection</b:SourceType>
    <b:Guid>{9D1F7FB7-7196-4901-A43E-AB2C20EF3FFD}</b:Guid>
    <b:Title>The title of the chapter</b:Title>
    <b:Year>2009</b:Year>
    <b:City>City</b:City>
    <b:Publisher>Springer</b:Publisher>
    <b:Author>
      <b:Author>
        <b:NameList>
          <b:Person>
            <b:Last>Eston</b:Last>
            <b:First>Peter</b:First>
          </b:Person>
        </b:NameList>
      </b:Author>
      <b:BookAuthor>
        <b:NameList>
          <b:Person>
            <b:Last>Nota</b:Last>
            <b:First>Aleksander</b:First>
          </b:Person>
        </b:NameList>
      </b:BookAuthor>
    </b:Author>
    <b:BookTitle>The title of the book</b:BookTitle>
    <b:Pages>122-144</b:Pages>
    <b:RefOrder>3</b:RefOrder>
  </b:Source>
  <b:Source>
    <b:Tag>Jan16</b:Tag>
    <b:SourceType>ArticleInAPeriodical</b:SourceType>
    <b:Guid>{D01F355F-4E74-4393-99E8-5CABB692DD4D}</b:Guid>
    <b:Title>The title of the article</b:Title>
    <b:Year>2016</b:Year>
    <b:Pages>20-24</b:Pages>
    <b:Author>
      <b:Author>
        <b:NameList>
          <b:Person>
            <b:Last>Nowak</b:Last>
            <b:First>Jan</b:First>
          </b:Person>
        </b:NameList>
      </b:Author>
    </b:Author>
    <b:PeriodicalTitle>Journal Name</b:PeriodicalTitle>
    <b:RefOrder>1</b:RefOrder>
  </b:Source>
  <b:Source>
    <b:Tag>Naz17</b:Tag>
    <b:SourceType>InternetSite</b:SourceType>
    <b:Guid>{2C8B7D6B-9533-43E2-B10F-629D5A810C7A}</b:Guid>
    <b:Title>Nazwa strony</b:Title>
    <b:Year>2017</b:Year>
    <b:URL>www.strona.pl</b:URL>
    <b:RefOrder>4</b:RefOrder>
  </b:Source>
</b:Sources>
</file>

<file path=customXml/itemProps1.xml><?xml version="1.0" encoding="utf-8"?>
<ds:datastoreItem xmlns:ds="http://schemas.openxmlformats.org/officeDocument/2006/customXml" ds:itemID="{9D99C71B-B905-0E4F-9D60-29B5294A2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vnx01.wiz.pwr.wroc.pl\folders$\DZIEKANAT\echojnacka\Desktop\Strona wydzialu\zima 2018-2019\dyplomowanie\szablony\szablon_pracy_dyplomowej_bez_str_tyt.dotx</Template>
  <TotalTime>1206</TotalTime>
  <Pages>49</Pages>
  <Words>7853</Words>
  <Characters>47123</Characters>
  <Application>Microsoft Office Word</Application>
  <DocSecurity>0</DocSecurity>
  <Lines>392</Lines>
  <Paragraphs>109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54867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Emilia Chojnacka-Ryśnik</dc:creator>
  <cp:lastModifiedBy>Student 238247</cp:lastModifiedBy>
  <cp:revision>591</cp:revision>
  <dcterms:created xsi:type="dcterms:W3CDTF">2019-01-09T08:39:00Z</dcterms:created>
  <dcterms:modified xsi:type="dcterms:W3CDTF">2019-11-16T23:35:00Z</dcterms:modified>
</cp:coreProperties>
</file>